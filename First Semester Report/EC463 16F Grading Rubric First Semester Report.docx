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28"/>
        <w:gridCol w:w="9540"/>
      </w:tblGrid>
      <w:tr w:rsidR="00E763D3" w:rsidTr="00E763D3">
        <w:tc>
          <w:tcPr>
            <w:tcW w:w="3528" w:type="dxa"/>
          </w:tcPr>
          <w:p w:rsidR="00E763D3" w:rsidRDefault="00F27781" w:rsidP="00E763D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1905000" cy="295275"/>
                  <wp:effectExtent l="19050" t="0" r="0" b="0"/>
                  <wp:wrapTight wrapText="bothSides">
                    <wp:wrapPolygon edited="0">
                      <wp:start x="-216" y="0"/>
                      <wp:lineTo x="-216" y="20903"/>
                      <wp:lineTo x="21600" y="20903"/>
                      <wp:lineTo x="21600" y="0"/>
                      <wp:lineTo x="-216" y="0"/>
                    </wp:wrapPolygon>
                  </wp:wrapTight>
                  <wp:docPr id="2" name="Picture 2" descr="Logo Mai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Main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40" w:type="dxa"/>
          </w:tcPr>
          <w:p w:rsidR="00E763D3" w:rsidRPr="00D64A2E" w:rsidRDefault="00F64780" w:rsidP="00E763D3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First Semester Report</w:t>
            </w:r>
          </w:p>
          <w:p w:rsidR="00E763D3" w:rsidRDefault="00E763D3" w:rsidP="00E763D3">
            <w:pPr>
              <w:jc w:val="center"/>
              <w:rPr>
                <w:b/>
                <w:sz w:val="32"/>
                <w:szCs w:val="32"/>
              </w:rPr>
            </w:pPr>
            <w:r w:rsidRPr="00D64A2E">
              <w:rPr>
                <w:sz w:val="32"/>
                <w:szCs w:val="32"/>
              </w:rPr>
              <w:t xml:space="preserve">Grading </w:t>
            </w:r>
            <w:r>
              <w:rPr>
                <w:sz w:val="32"/>
                <w:szCs w:val="32"/>
              </w:rPr>
              <w:t>Rubric</w:t>
            </w:r>
          </w:p>
        </w:tc>
      </w:tr>
    </w:tbl>
    <w:p w:rsidR="00E763D3" w:rsidRPr="00F547BD" w:rsidRDefault="00E763D3" w:rsidP="00E763D3">
      <w:pPr>
        <w:tabs>
          <w:tab w:val="right" w:pos="12870"/>
        </w:tabs>
        <w:rPr>
          <w:sz w:val="22"/>
          <w:szCs w:val="22"/>
        </w:rPr>
      </w:pPr>
      <w:r w:rsidRPr="00F547BD">
        <w:rPr>
          <w:sz w:val="22"/>
          <w:szCs w:val="22"/>
        </w:rPr>
        <w:t>Boston University ECE Departmen</w:t>
      </w:r>
      <w:r w:rsidR="00F547E7">
        <w:rPr>
          <w:sz w:val="22"/>
          <w:szCs w:val="22"/>
        </w:rPr>
        <w:t xml:space="preserve">t                                                                </w:t>
      </w:r>
      <w:r>
        <w:rPr>
          <w:sz w:val="22"/>
          <w:szCs w:val="22"/>
        </w:rPr>
        <w:t>Capstone Senior Design - ENG E</w:t>
      </w:r>
      <w:r w:rsidRPr="00F547BD">
        <w:rPr>
          <w:sz w:val="22"/>
          <w:szCs w:val="22"/>
        </w:rPr>
        <w:t>C463</w:t>
      </w:r>
    </w:p>
    <w:p w:rsidR="00E763D3" w:rsidRPr="00F547BD" w:rsidRDefault="00E763D3" w:rsidP="00E763D3">
      <w:pPr>
        <w:pBdr>
          <w:bottom w:val="single" w:sz="12" w:space="1" w:color="auto"/>
        </w:pBdr>
        <w:tabs>
          <w:tab w:val="right" w:pos="12870"/>
        </w:tabs>
        <w:rPr>
          <w:sz w:val="22"/>
          <w:szCs w:val="22"/>
        </w:rPr>
      </w:pPr>
      <w:r w:rsidRPr="00F547BD">
        <w:rPr>
          <w:sz w:val="22"/>
          <w:szCs w:val="22"/>
        </w:rPr>
        <w:t xml:space="preserve">Reviewed: </w:t>
      </w:r>
      <w:r>
        <w:rPr>
          <w:sz w:val="22"/>
          <w:szCs w:val="22"/>
          <w:u w:val="single"/>
        </w:rPr>
        <w:t xml:space="preserve">    12</w:t>
      </w:r>
      <w:r w:rsidRPr="00F547BD">
        <w:rPr>
          <w:sz w:val="22"/>
          <w:szCs w:val="22"/>
          <w:u w:val="single"/>
        </w:rPr>
        <w:t xml:space="preserve">   /  </w:t>
      </w:r>
      <w:r>
        <w:rPr>
          <w:sz w:val="22"/>
          <w:szCs w:val="22"/>
          <w:u w:val="single"/>
        </w:rPr>
        <w:t xml:space="preserve">  </w:t>
      </w:r>
      <w:r w:rsidRPr="00F547BD">
        <w:rPr>
          <w:sz w:val="22"/>
          <w:szCs w:val="22"/>
          <w:u w:val="single"/>
        </w:rPr>
        <w:t xml:space="preserve"> /20</w:t>
      </w:r>
      <w:r w:rsidR="00F547E7">
        <w:rPr>
          <w:sz w:val="22"/>
          <w:szCs w:val="22"/>
          <w:u w:val="single"/>
        </w:rPr>
        <w:t>1</w:t>
      </w:r>
      <w:r w:rsidR="002745BB">
        <w:rPr>
          <w:sz w:val="22"/>
          <w:szCs w:val="22"/>
          <w:u w:val="single"/>
        </w:rPr>
        <w:t>6</w:t>
      </w:r>
      <w:bookmarkStart w:id="0" w:name="_GoBack"/>
      <w:bookmarkEnd w:id="0"/>
      <w:r w:rsidR="00F547E7">
        <w:rPr>
          <w:sz w:val="22"/>
          <w:szCs w:val="22"/>
        </w:rPr>
        <w:t xml:space="preserve">                                        </w:t>
      </w:r>
      <w:r w:rsidR="002745BB">
        <w:rPr>
          <w:sz w:val="22"/>
          <w:szCs w:val="22"/>
        </w:rPr>
        <w:t>GRADER:</w:t>
      </w:r>
    </w:p>
    <w:p w:rsidR="00E763D3" w:rsidRPr="00F547BD" w:rsidRDefault="00E763D3" w:rsidP="00E763D3">
      <w:pPr>
        <w:tabs>
          <w:tab w:val="right" w:pos="12870"/>
        </w:tabs>
        <w:rPr>
          <w:b/>
          <w:i/>
          <w:sz w:val="22"/>
          <w:szCs w:val="22"/>
        </w:rPr>
      </w:pPr>
      <w:r w:rsidRPr="00F547BD">
        <w:rPr>
          <w:sz w:val="22"/>
          <w:szCs w:val="22"/>
        </w:rPr>
        <w:t xml:space="preserve">Team </w:t>
      </w:r>
      <w:r w:rsidR="00F64780">
        <w:rPr>
          <w:b/>
          <w:i/>
          <w:noProof/>
          <w:sz w:val="22"/>
          <w:szCs w:val="22"/>
        </w:rPr>
        <w:t>#</w:t>
      </w:r>
      <w:r w:rsidRPr="00F547BD">
        <w:rPr>
          <w:b/>
          <w:i/>
          <w:sz w:val="22"/>
          <w:szCs w:val="22"/>
        </w:rPr>
        <w:tab/>
        <w:t xml:space="preserve"> </w:t>
      </w:r>
    </w:p>
    <w:p w:rsidR="00E763D3" w:rsidRPr="00F547BD" w:rsidRDefault="00E763D3" w:rsidP="00E763D3">
      <w:pPr>
        <w:tabs>
          <w:tab w:val="left" w:pos="1440"/>
          <w:tab w:val="right" w:pos="12870"/>
        </w:tabs>
        <w:rPr>
          <w:i/>
          <w:sz w:val="22"/>
          <w:szCs w:val="22"/>
        </w:rPr>
      </w:pPr>
    </w:p>
    <w:p w:rsidR="00E763D3" w:rsidRPr="00F547BD" w:rsidRDefault="00E763D3" w:rsidP="00F64780">
      <w:pPr>
        <w:pBdr>
          <w:bottom w:val="single" w:sz="12" w:space="22" w:color="auto"/>
        </w:pBdr>
        <w:tabs>
          <w:tab w:val="right" w:pos="12870"/>
        </w:tabs>
        <w:rPr>
          <w:b/>
          <w:i/>
          <w:sz w:val="22"/>
          <w:szCs w:val="22"/>
        </w:rPr>
      </w:pPr>
      <w:r w:rsidRPr="00F547BD">
        <w:rPr>
          <w:b/>
          <w:i/>
          <w:sz w:val="22"/>
          <w:szCs w:val="22"/>
        </w:rPr>
        <w:t xml:space="preserve">Project  - </w:t>
      </w:r>
      <w:r w:rsidRPr="00F547BD">
        <w:rPr>
          <w:b/>
          <w:i/>
          <w:sz w:val="22"/>
          <w:szCs w:val="22"/>
        </w:rPr>
        <w:tab/>
      </w:r>
    </w:p>
    <w:tbl>
      <w:tblPr>
        <w:tblW w:w="10530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381"/>
        <w:gridCol w:w="827"/>
        <w:gridCol w:w="6322"/>
      </w:tblGrid>
      <w:tr w:rsidR="00E763D3" w:rsidRPr="00040996" w:rsidTr="00F547E7">
        <w:trPr>
          <w:trHeight w:val="428"/>
        </w:trPr>
        <w:tc>
          <w:tcPr>
            <w:tcW w:w="3381" w:type="dxa"/>
            <w:shd w:val="clear" w:color="auto" w:fill="CCFFFF"/>
          </w:tcPr>
          <w:p w:rsidR="00E763D3" w:rsidRPr="004C1276" w:rsidRDefault="00E763D3" w:rsidP="00E763D3">
            <w:pPr>
              <w:spacing w:line="360" w:lineRule="auto"/>
              <w:ind w:right="288"/>
              <w:rPr>
                <w:b/>
                <w:i/>
              </w:rPr>
            </w:pPr>
            <w:r w:rsidRPr="004C1276">
              <w:rPr>
                <w:b/>
                <w:i/>
              </w:rPr>
              <w:t xml:space="preserve">Item </w:t>
            </w:r>
          </w:p>
        </w:tc>
        <w:tc>
          <w:tcPr>
            <w:tcW w:w="827" w:type="dxa"/>
            <w:shd w:val="clear" w:color="auto" w:fill="CCFFFF"/>
          </w:tcPr>
          <w:p w:rsidR="00163FBB" w:rsidRDefault="00E763D3" w:rsidP="00E763D3">
            <w:pPr>
              <w:spacing w:line="360" w:lineRule="auto"/>
              <w:ind w:right="18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Points</w:t>
            </w:r>
          </w:p>
          <w:p w:rsidR="00163FBB" w:rsidRPr="00040996" w:rsidRDefault="00163FBB" w:rsidP="00E763D3">
            <w:pPr>
              <w:spacing w:line="360" w:lineRule="auto"/>
              <w:ind w:right="18"/>
              <w:rPr>
                <w:b/>
                <w:i/>
                <w:sz w:val="24"/>
                <w:szCs w:val="24"/>
              </w:rPr>
            </w:pPr>
          </w:p>
        </w:tc>
        <w:tc>
          <w:tcPr>
            <w:tcW w:w="6322" w:type="dxa"/>
            <w:shd w:val="clear" w:color="auto" w:fill="CCFFFF"/>
          </w:tcPr>
          <w:p w:rsidR="00E763D3" w:rsidRPr="00040996" w:rsidRDefault="00E763D3" w:rsidP="00E763D3">
            <w:pPr>
              <w:spacing w:line="360" w:lineRule="auto"/>
              <w:ind w:right="18"/>
              <w:rPr>
                <w:b/>
                <w:i/>
                <w:sz w:val="24"/>
                <w:szCs w:val="24"/>
              </w:rPr>
            </w:pPr>
            <w:r w:rsidRPr="00040996">
              <w:rPr>
                <w:b/>
                <w:i/>
                <w:sz w:val="24"/>
                <w:szCs w:val="24"/>
              </w:rPr>
              <w:t>Comments</w:t>
            </w:r>
          </w:p>
        </w:tc>
      </w:tr>
      <w:tr w:rsidR="00E763D3" w:rsidTr="00F547E7">
        <w:trPr>
          <w:trHeight w:val="428"/>
        </w:trPr>
        <w:tc>
          <w:tcPr>
            <w:tcW w:w="3381" w:type="dxa"/>
          </w:tcPr>
          <w:p w:rsidR="00E763D3" w:rsidRPr="00040996" w:rsidRDefault="00E763D3" w:rsidP="00E763D3">
            <w:pPr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rFonts w:ascii="Helvetica" w:hAnsi="Helvetica"/>
                <w:b/>
                <w:i/>
                <w:sz w:val="24"/>
                <w:szCs w:val="24"/>
              </w:rPr>
            </w:pPr>
            <w:r>
              <w:rPr>
                <w:rFonts w:ascii="Helvetica" w:hAnsi="Helvetica"/>
                <w:b/>
                <w:i/>
                <w:sz w:val="24"/>
                <w:szCs w:val="24"/>
              </w:rPr>
              <w:t>Executive Summary</w:t>
            </w:r>
          </w:p>
        </w:tc>
        <w:tc>
          <w:tcPr>
            <w:tcW w:w="827" w:type="dxa"/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E763D3" w:rsidTr="00F547E7">
        <w:trPr>
          <w:trHeight w:val="428"/>
        </w:trPr>
        <w:tc>
          <w:tcPr>
            <w:tcW w:w="3381" w:type="dxa"/>
          </w:tcPr>
          <w:p w:rsidR="00E763D3" w:rsidRPr="00040996" w:rsidRDefault="00E763D3" w:rsidP="00E763D3">
            <w:pPr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rFonts w:ascii="Helvetica" w:hAnsi="Helvetica"/>
                <w:b/>
                <w:i/>
                <w:sz w:val="24"/>
                <w:szCs w:val="24"/>
              </w:rPr>
            </w:pPr>
            <w:r>
              <w:rPr>
                <w:rFonts w:ascii="Helvetica" w:hAnsi="Helvetica"/>
                <w:b/>
                <w:i/>
                <w:sz w:val="24"/>
                <w:szCs w:val="24"/>
              </w:rPr>
              <w:t>Introduction</w:t>
            </w:r>
          </w:p>
        </w:tc>
        <w:tc>
          <w:tcPr>
            <w:tcW w:w="827" w:type="dxa"/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E763D3" w:rsidTr="00F547E7">
        <w:trPr>
          <w:trHeight w:val="428"/>
        </w:trPr>
        <w:tc>
          <w:tcPr>
            <w:tcW w:w="3381" w:type="dxa"/>
          </w:tcPr>
          <w:p w:rsidR="00E763D3" w:rsidRPr="00040996" w:rsidRDefault="00E763D3" w:rsidP="00E763D3">
            <w:pPr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rFonts w:ascii="Helvetica" w:hAnsi="Helvetica"/>
                <w:b/>
                <w:i/>
                <w:sz w:val="24"/>
                <w:szCs w:val="24"/>
              </w:rPr>
            </w:pPr>
            <w:r>
              <w:rPr>
                <w:rFonts w:ascii="Helvetica" w:hAnsi="Helvetica"/>
                <w:b/>
                <w:i/>
                <w:sz w:val="24"/>
                <w:szCs w:val="24"/>
              </w:rPr>
              <w:t>Concept development</w:t>
            </w:r>
          </w:p>
        </w:tc>
        <w:tc>
          <w:tcPr>
            <w:tcW w:w="827" w:type="dxa"/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E763D3" w:rsidTr="00F547E7">
        <w:trPr>
          <w:trHeight w:val="428"/>
        </w:trPr>
        <w:tc>
          <w:tcPr>
            <w:tcW w:w="3381" w:type="dxa"/>
          </w:tcPr>
          <w:p w:rsidR="00E763D3" w:rsidRPr="00040996" w:rsidRDefault="00E763D3" w:rsidP="00E763D3">
            <w:pPr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rFonts w:ascii="Helvetica" w:hAnsi="Helvetica"/>
                <w:b/>
                <w:i/>
                <w:sz w:val="24"/>
                <w:szCs w:val="24"/>
              </w:rPr>
            </w:pPr>
            <w:r w:rsidRPr="00040996">
              <w:rPr>
                <w:rFonts w:ascii="Helvetica" w:hAnsi="Helvetica"/>
                <w:b/>
                <w:i/>
                <w:sz w:val="24"/>
                <w:szCs w:val="24"/>
              </w:rPr>
              <w:t xml:space="preserve">System </w:t>
            </w:r>
            <w:r>
              <w:rPr>
                <w:rFonts w:ascii="Helvetica" w:hAnsi="Helvetica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827" w:type="dxa"/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B941F1" w:rsidTr="00F547E7">
        <w:trPr>
          <w:trHeight w:val="428"/>
        </w:trPr>
        <w:tc>
          <w:tcPr>
            <w:tcW w:w="3381" w:type="dxa"/>
          </w:tcPr>
          <w:p w:rsidR="00B941F1" w:rsidRPr="00040996" w:rsidRDefault="00B941F1" w:rsidP="00E763D3">
            <w:pPr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rFonts w:ascii="Helvetica" w:hAnsi="Helvetica"/>
                <w:b/>
                <w:i/>
                <w:sz w:val="24"/>
                <w:szCs w:val="24"/>
              </w:rPr>
            </w:pPr>
            <w:r>
              <w:rPr>
                <w:rFonts w:ascii="Helvetica" w:hAnsi="Helvetica"/>
                <w:b/>
                <w:i/>
                <w:sz w:val="24"/>
                <w:szCs w:val="24"/>
              </w:rPr>
              <w:t>First Semester Progress (DOUBLE CREDIT         0-4 pts)</w:t>
            </w:r>
          </w:p>
        </w:tc>
        <w:tc>
          <w:tcPr>
            <w:tcW w:w="827" w:type="dxa"/>
          </w:tcPr>
          <w:p w:rsidR="00B941F1" w:rsidRPr="004C1276" w:rsidRDefault="00B941F1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</w:tcPr>
          <w:p w:rsidR="00B941F1" w:rsidRDefault="00B941F1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E763D3" w:rsidTr="00F547E7">
        <w:trPr>
          <w:trHeight w:val="428"/>
        </w:trPr>
        <w:tc>
          <w:tcPr>
            <w:tcW w:w="3381" w:type="dxa"/>
          </w:tcPr>
          <w:p w:rsidR="00E763D3" w:rsidRPr="00040996" w:rsidRDefault="00E763D3" w:rsidP="00E763D3">
            <w:pPr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rFonts w:ascii="Helvetica" w:hAnsi="Helvetica"/>
                <w:b/>
                <w:i/>
                <w:sz w:val="24"/>
                <w:szCs w:val="24"/>
              </w:rPr>
            </w:pPr>
            <w:r>
              <w:rPr>
                <w:rFonts w:ascii="Helvetica" w:hAnsi="Helvetica"/>
                <w:b/>
                <w:i/>
                <w:sz w:val="24"/>
                <w:szCs w:val="24"/>
              </w:rPr>
              <w:t>Technical plan</w:t>
            </w:r>
          </w:p>
        </w:tc>
        <w:tc>
          <w:tcPr>
            <w:tcW w:w="827" w:type="dxa"/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E763D3" w:rsidTr="00F547E7">
        <w:trPr>
          <w:trHeight w:val="361"/>
        </w:trPr>
        <w:tc>
          <w:tcPr>
            <w:tcW w:w="3381" w:type="dxa"/>
          </w:tcPr>
          <w:p w:rsidR="00E763D3" w:rsidRPr="00040996" w:rsidRDefault="00E763D3" w:rsidP="00E763D3">
            <w:pPr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rFonts w:ascii="Helvetica" w:hAnsi="Helvetica"/>
                <w:b/>
                <w:i/>
                <w:sz w:val="24"/>
                <w:szCs w:val="24"/>
              </w:rPr>
            </w:pPr>
            <w:r w:rsidRPr="00040996">
              <w:rPr>
                <w:rFonts w:ascii="Helvetica" w:hAnsi="Helvetica"/>
                <w:b/>
                <w:i/>
                <w:sz w:val="24"/>
                <w:szCs w:val="24"/>
              </w:rPr>
              <w:t>Budget</w:t>
            </w:r>
            <w:r>
              <w:rPr>
                <w:rFonts w:ascii="Helvetica" w:hAnsi="Helvetica"/>
                <w:b/>
                <w:i/>
                <w:sz w:val="24"/>
                <w:szCs w:val="24"/>
              </w:rPr>
              <w:t xml:space="preserve"> estimate</w:t>
            </w:r>
          </w:p>
        </w:tc>
        <w:tc>
          <w:tcPr>
            <w:tcW w:w="827" w:type="dxa"/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E763D3" w:rsidTr="00F547E7">
        <w:trPr>
          <w:trHeight w:val="428"/>
        </w:trPr>
        <w:tc>
          <w:tcPr>
            <w:tcW w:w="3381" w:type="dxa"/>
            <w:tcBorders>
              <w:bottom w:val="single" w:sz="4" w:space="0" w:color="auto"/>
            </w:tcBorders>
          </w:tcPr>
          <w:p w:rsidR="00E763D3" w:rsidRPr="00B941F1" w:rsidRDefault="00B941F1" w:rsidP="00B941F1">
            <w:pPr>
              <w:pStyle w:val="BlockText"/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Requirements      </w:t>
            </w:r>
            <w:r w:rsidR="00E763D3" w:rsidRPr="00B941F1">
              <w:rPr>
                <w:b/>
                <w:i/>
                <w:sz w:val="24"/>
                <w:szCs w:val="24"/>
              </w:rPr>
              <w:t xml:space="preserve"> (App. 1)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  <w:tcBorders>
              <w:bottom w:val="single" w:sz="4" w:space="0" w:color="auto"/>
            </w:tcBorders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E763D3" w:rsidTr="00F547E7">
        <w:trPr>
          <w:trHeight w:val="428"/>
        </w:trPr>
        <w:tc>
          <w:tcPr>
            <w:tcW w:w="3381" w:type="dxa"/>
            <w:tcBorders>
              <w:bottom w:val="single" w:sz="4" w:space="0" w:color="auto"/>
            </w:tcBorders>
          </w:tcPr>
          <w:p w:rsidR="00E763D3" w:rsidRDefault="00E763D3" w:rsidP="00E763D3">
            <w:pPr>
              <w:pStyle w:val="BlockText"/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b/>
                <w:i/>
                <w:sz w:val="24"/>
                <w:szCs w:val="24"/>
              </w:rPr>
            </w:pPr>
            <w:r w:rsidRPr="00040996">
              <w:rPr>
                <w:b/>
                <w:i/>
                <w:sz w:val="24"/>
                <w:szCs w:val="24"/>
              </w:rPr>
              <w:t>Gantt chart</w:t>
            </w:r>
            <w:r>
              <w:rPr>
                <w:b/>
                <w:i/>
                <w:sz w:val="24"/>
                <w:szCs w:val="24"/>
              </w:rPr>
              <w:t xml:space="preserve"> (App. 2)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  <w:tcBorders>
              <w:bottom w:val="single" w:sz="4" w:space="0" w:color="auto"/>
            </w:tcBorders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E763D3" w:rsidTr="00F547E7">
        <w:trPr>
          <w:trHeight w:val="428"/>
        </w:trPr>
        <w:tc>
          <w:tcPr>
            <w:tcW w:w="3381" w:type="dxa"/>
            <w:tcBorders>
              <w:bottom w:val="single" w:sz="4" w:space="0" w:color="auto"/>
            </w:tcBorders>
          </w:tcPr>
          <w:p w:rsidR="00E763D3" w:rsidRPr="00040996" w:rsidRDefault="00C1449C" w:rsidP="00E763D3">
            <w:pPr>
              <w:pStyle w:val="BlockText"/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Overall </w:t>
            </w:r>
            <w:r w:rsidR="00E763D3">
              <w:rPr>
                <w:b/>
                <w:i/>
                <w:sz w:val="24"/>
                <w:szCs w:val="24"/>
              </w:rPr>
              <w:t>Engineering quality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  <w:tcBorders>
              <w:bottom w:val="single" w:sz="4" w:space="0" w:color="auto"/>
            </w:tcBorders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F64780" w:rsidTr="00F547E7">
        <w:trPr>
          <w:trHeight w:val="428"/>
        </w:trPr>
        <w:tc>
          <w:tcPr>
            <w:tcW w:w="3381" w:type="dxa"/>
            <w:tcBorders>
              <w:bottom w:val="single" w:sz="4" w:space="0" w:color="auto"/>
            </w:tcBorders>
          </w:tcPr>
          <w:p w:rsidR="00F64780" w:rsidRDefault="00163FBB" w:rsidP="00E763D3">
            <w:pPr>
              <w:pStyle w:val="BlockText"/>
              <w:numPr>
                <w:ilvl w:val="0"/>
                <w:numId w:val="1"/>
              </w:numPr>
              <w:tabs>
                <w:tab w:val="clear" w:pos="720"/>
                <w:tab w:val="num" w:pos="558"/>
              </w:tabs>
              <w:spacing w:line="360" w:lineRule="auto"/>
              <w:ind w:left="0" w:right="108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Extra Credit (1 </w:t>
            </w:r>
            <w:r w:rsidR="00F64780">
              <w:rPr>
                <w:b/>
                <w:i/>
                <w:sz w:val="24"/>
                <w:szCs w:val="24"/>
              </w:rPr>
              <w:t xml:space="preserve"> pts max)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F64780" w:rsidRPr="004C1276" w:rsidRDefault="00F64780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  <w:tcBorders>
              <w:bottom w:val="single" w:sz="4" w:space="0" w:color="auto"/>
            </w:tcBorders>
          </w:tcPr>
          <w:p w:rsidR="00F64780" w:rsidRDefault="00F64780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</w:p>
        </w:tc>
      </w:tr>
      <w:tr w:rsidR="00E763D3" w:rsidTr="00F547E7">
        <w:trPr>
          <w:trHeight w:val="526"/>
        </w:trPr>
        <w:tc>
          <w:tcPr>
            <w:tcW w:w="3381" w:type="dxa"/>
            <w:tcBorders>
              <w:right w:val="single" w:sz="24" w:space="0" w:color="auto"/>
            </w:tcBorders>
            <w:shd w:val="clear" w:color="auto" w:fill="F3F3F3"/>
          </w:tcPr>
          <w:p w:rsidR="00E763D3" w:rsidRDefault="00E763D3" w:rsidP="00E763D3">
            <w:pPr>
              <w:spacing w:line="360" w:lineRule="auto"/>
              <w:ind w:right="288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Total</w:t>
            </w:r>
          </w:p>
          <w:p w:rsidR="00E763D3" w:rsidRPr="00040996" w:rsidRDefault="00E763D3" w:rsidP="00E763D3">
            <w:pPr>
              <w:spacing w:line="360" w:lineRule="auto"/>
              <w:ind w:right="288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5" w:color="auto" w:fill="CCFFCC"/>
          </w:tcPr>
          <w:p w:rsidR="00E763D3" w:rsidRPr="004C1276" w:rsidRDefault="00E763D3" w:rsidP="00E763D3">
            <w:pPr>
              <w:spacing w:line="360" w:lineRule="auto"/>
              <w:ind w:right="1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322" w:type="dxa"/>
            <w:tcBorders>
              <w:left w:val="single" w:sz="24" w:space="0" w:color="auto"/>
            </w:tcBorders>
            <w:shd w:val="clear" w:color="auto" w:fill="F3F3F3"/>
          </w:tcPr>
          <w:p w:rsidR="00E763D3" w:rsidRDefault="00E763D3" w:rsidP="00E763D3">
            <w:pPr>
              <w:spacing w:line="360" w:lineRule="auto"/>
              <w:ind w:right="18"/>
              <w:rPr>
                <w:rFonts w:ascii="Arial" w:hAnsi="Arial"/>
                <w:sz w:val="16"/>
              </w:rPr>
            </w:pPr>
            <w:r>
              <w:t>Goo</w:t>
            </w:r>
            <w:r w:rsidR="00163FBB">
              <w:t>d reports</w:t>
            </w:r>
            <w:r w:rsidR="00C1449C">
              <w:t xml:space="preserve"> will total around 20</w:t>
            </w:r>
            <w:r>
              <w:t>-2</w:t>
            </w:r>
            <w:r w:rsidR="00C1449C">
              <w:t>2</w:t>
            </w:r>
          </w:p>
        </w:tc>
      </w:tr>
    </w:tbl>
    <w:p w:rsidR="00F547E7" w:rsidRDefault="00163FBB" w:rsidP="00E763D3">
      <w:r>
        <w:t>* 0 – not addressed; 1- present but</w:t>
      </w:r>
      <w:r w:rsidR="00E763D3">
        <w:t xml:space="preserve"> weakly handled; 2- addressed competently     </w:t>
      </w:r>
    </w:p>
    <w:p w:rsidR="00E763D3" w:rsidRPr="005B099F" w:rsidRDefault="00E763D3" w:rsidP="00E763D3">
      <w:r>
        <w:t xml:space="preserve"> </w:t>
      </w:r>
      <w:r w:rsidRPr="006C4A8C">
        <w:rPr>
          <w:b/>
          <w:i/>
          <w:sz w:val="24"/>
          <w:szCs w:val="24"/>
        </w:rPr>
        <w:t>Comment</w:t>
      </w:r>
      <w:r w:rsidR="00F64780">
        <w:rPr>
          <w:b/>
          <w:i/>
          <w:sz w:val="24"/>
          <w:szCs w:val="24"/>
        </w:rPr>
        <w:t>s:</w:t>
      </w:r>
    </w:p>
    <w:p w:rsidR="00E763D3" w:rsidRDefault="00E763D3" w:rsidP="00E763D3"/>
    <w:p w:rsidR="003205F5" w:rsidRDefault="003205F5" w:rsidP="00E763D3"/>
    <w:sectPr w:rsidR="003205F5" w:rsidSect="00F547E7">
      <w:pgSz w:w="12240" w:h="15840" w:code="1"/>
      <w:pgMar w:top="1440" w:right="1080" w:bottom="12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1E86"/>
    <w:multiLevelType w:val="hybridMultilevel"/>
    <w:tmpl w:val="83549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D3"/>
    <w:rsid w:val="0000079E"/>
    <w:rsid w:val="00000FB8"/>
    <w:rsid w:val="00002065"/>
    <w:rsid w:val="00002129"/>
    <w:rsid w:val="00002236"/>
    <w:rsid w:val="000025DD"/>
    <w:rsid w:val="00003152"/>
    <w:rsid w:val="00003601"/>
    <w:rsid w:val="00003CD2"/>
    <w:rsid w:val="000054B1"/>
    <w:rsid w:val="000062B9"/>
    <w:rsid w:val="000065BA"/>
    <w:rsid w:val="0000691F"/>
    <w:rsid w:val="00006A56"/>
    <w:rsid w:val="00006D86"/>
    <w:rsid w:val="000073EC"/>
    <w:rsid w:val="00010516"/>
    <w:rsid w:val="00010668"/>
    <w:rsid w:val="000118EF"/>
    <w:rsid w:val="0001215B"/>
    <w:rsid w:val="00013033"/>
    <w:rsid w:val="0001310D"/>
    <w:rsid w:val="00013A60"/>
    <w:rsid w:val="00013F7E"/>
    <w:rsid w:val="00014C08"/>
    <w:rsid w:val="00015C86"/>
    <w:rsid w:val="000160FE"/>
    <w:rsid w:val="00016D25"/>
    <w:rsid w:val="00017058"/>
    <w:rsid w:val="00017061"/>
    <w:rsid w:val="0001764E"/>
    <w:rsid w:val="00017676"/>
    <w:rsid w:val="000178BD"/>
    <w:rsid w:val="00020925"/>
    <w:rsid w:val="00021CB7"/>
    <w:rsid w:val="0002267B"/>
    <w:rsid w:val="000226AC"/>
    <w:rsid w:val="000227E5"/>
    <w:rsid w:val="000229E3"/>
    <w:rsid w:val="00022F35"/>
    <w:rsid w:val="000231B3"/>
    <w:rsid w:val="00023693"/>
    <w:rsid w:val="00023726"/>
    <w:rsid w:val="00023CA5"/>
    <w:rsid w:val="0002448B"/>
    <w:rsid w:val="0002448D"/>
    <w:rsid w:val="00024740"/>
    <w:rsid w:val="000248CE"/>
    <w:rsid w:val="0002559F"/>
    <w:rsid w:val="0002577F"/>
    <w:rsid w:val="000257FC"/>
    <w:rsid w:val="000264DA"/>
    <w:rsid w:val="000277F6"/>
    <w:rsid w:val="000278AD"/>
    <w:rsid w:val="00027C30"/>
    <w:rsid w:val="00030C60"/>
    <w:rsid w:val="00031A59"/>
    <w:rsid w:val="00031C83"/>
    <w:rsid w:val="00031F8A"/>
    <w:rsid w:val="000325EC"/>
    <w:rsid w:val="00032803"/>
    <w:rsid w:val="0003287D"/>
    <w:rsid w:val="000329E1"/>
    <w:rsid w:val="00033322"/>
    <w:rsid w:val="000335BE"/>
    <w:rsid w:val="00034330"/>
    <w:rsid w:val="00034519"/>
    <w:rsid w:val="000353C5"/>
    <w:rsid w:val="00035991"/>
    <w:rsid w:val="00035C50"/>
    <w:rsid w:val="000361CB"/>
    <w:rsid w:val="00036340"/>
    <w:rsid w:val="0003733C"/>
    <w:rsid w:val="000374F4"/>
    <w:rsid w:val="000377E2"/>
    <w:rsid w:val="00040821"/>
    <w:rsid w:val="00040A4D"/>
    <w:rsid w:val="00040C6C"/>
    <w:rsid w:val="000420F5"/>
    <w:rsid w:val="000423C7"/>
    <w:rsid w:val="00043553"/>
    <w:rsid w:val="00046671"/>
    <w:rsid w:val="00046E9E"/>
    <w:rsid w:val="00046EC2"/>
    <w:rsid w:val="00050C6E"/>
    <w:rsid w:val="000510A8"/>
    <w:rsid w:val="0005142B"/>
    <w:rsid w:val="0005148F"/>
    <w:rsid w:val="0005183E"/>
    <w:rsid w:val="0005198A"/>
    <w:rsid w:val="00051BB3"/>
    <w:rsid w:val="00051F30"/>
    <w:rsid w:val="000525A6"/>
    <w:rsid w:val="000528E0"/>
    <w:rsid w:val="00053252"/>
    <w:rsid w:val="00053EC1"/>
    <w:rsid w:val="0005436A"/>
    <w:rsid w:val="00054CB8"/>
    <w:rsid w:val="00054D86"/>
    <w:rsid w:val="00054EA1"/>
    <w:rsid w:val="0005509C"/>
    <w:rsid w:val="00055191"/>
    <w:rsid w:val="000551F4"/>
    <w:rsid w:val="000559DB"/>
    <w:rsid w:val="000565E7"/>
    <w:rsid w:val="00056EF0"/>
    <w:rsid w:val="000571B2"/>
    <w:rsid w:val="000578F1"/>
    <w:rsid w:val="00057DB0"/>
    <w:rsid w:val="00060903"/>
    <w:rsid w:val="000614BD"/>
    <w:rsid w:val="00061594"/>
    <w:rsid w:val="0006209B"/>
    <w:rsid w:val="00062347"/>
    <w:rsid w:val="00062510"/>
    <w:rsid w:val="0006273F"/>
    <w:rsid w:val="00062A18"/>
    <w:rsid w:val="00062B3F"/>
    <w:rsid w:val="000631BE"/>
    <w:rsid w:val="000644E0"/>
    <w:rsid w:val="000648AB"/>
    <w:rsid w:val="000648C5"/>
    <w:rsid w:val="00064B0A"/>
    <w:rsid w:val="00064DB8"/>
    <w:rsid w:val="00064F1C"/>
    <w:rsid w:val="00065BF3"/>
    <w:rsid w:val="00065ED6"/>
    <w:rsid w:val="00066095"/>
    <w:rsid w:val="000668DE"/>
    <w:rsid w:val="0006733C"/>
    <w:rsid w:val="00070397"/>
    <w:rsid w:val="00070713"/>
    <w:rsid w:val="00070773"/>
    <w:rsid w:val="000708C4"/>
    <w:rsid w:val="00070B07"/>
    <w:rsid w:val="0007276C"/>
    <w:rsid w:val="000727A7"/>
    <w:rsid w:val="000729CA"/>
    <w:rsid w:val="00072E96"/>
    <w:rsid w:val="0007330E"/>
    <w:rsid w:val="00073648"/>
    <w:rsid w:val="00073894"/>
    <w:rsid w:val="000742C2"/>
    <w:rsid w:val="00074A20"/>
    <w:rsid w:val="00074AD4"/>
    <w:rsid w:val="00074E58"/>
    <w:rsid w:val="000754A8"/>
    <w:rsid w:val="000763BB"/>
    <w:rsid w:val="00080172"/>
    <w:rsid w:val="000807B3"/>
    <w:rsid w:val="0008084C"/>
    <w:rsid w:val="00080D28"/>
    <w:rsid w:val="00082547"/>
    <w:rsid w:val="00082B0D"/>
    <w:rsid w:val="00082D5D"/>
    <w:rsid w:val="00082F74"/>
    <w:rsid w:val="00083A29"/>
    <w:rsid w:val="00083CAE"/>
    <w:rsid w:val="00084382"/>
    <w:rsid w:val="00084F00"/>
    <w:rsid w:val="00084F6B"/>
    <w:rsid w:val="00085102"/>
    <w:rsid w:val="0008544A"/>
    <w:rsid w:val="000854BA"/>
    <w:rsid w:val="000857DB"/>
    <w:rsid w:val="000862E8"/>
    <w:rsid w:val="00086A3D"/>
    <w:rsid w:val="00086C9F"/>
    <w:rsid w:val="00087322"/>
    <w:rsid w:val="000876E3"/>
    <w:rsid w:val="000877CD"/>
    <w:rsid w:val="000906C4"/>
    <w:rsid w:val="000917AE"/>
    <w:rsid w:val="000918FD"/>
    <w:rsid w:val="000919D1"/>
    <w:rsid w:val="00091BDB"/>
    <w:rsid w:val="00091E4E"/>
    <w:rsid w:val="0009210F"/>
    <w:rsid w:val="00092C74"/>
    <w:rsid w:val="00092F76"/>
    <w:rsid w:val="00093821"/>
    <w:rsid w:val="00093E18"/>
    <w:rsid w:val="00093F87"/>
    <w:rsid w:val="000941A7"/>
    <w:rsid w:val="00094DFA"/>
    <w:rsid w:val="0009513C"/>
    <w:rsid w:val="000952E0"/>
    <w:rsid w:val="00095381"/>
    <w:rsid w:val="00095D1C"/>
    <w:rsid w:val="00096025"/>
    <w:rsid w:val="000963A5"/>
    <w:rsid w:val="0009654E"/>
    <w:rsid w:val="0009673B"/>
    <w:rsid w:val="00096B5C"/>
    <w:rsid w:val="000975E8"/>
    <w:rsid w:val="00097824"/>
    <w:rsid w:val="00097B9D"/>
    <w:rsid w:val="00097CBE"/>
    <w:rsid w:val="000A008D"/>
    <w:rsid w:val="000A0433"/>
    <w:rsid w:val="000A06B6"/>
    <w:rsid w:val="000A0E30"/>
    <w:rsid w:val="000A1527"/>
    <w:rsid w:val="000A20AE"/>
    <w:rsid w:val="000A2354"/>
    <w:rsid w:val="000A3445"/>
    <w:rsid w:val="000A369E"/>
    <w:rsid w:val="000A57D0"/>
    <w:rsid w:val="000A6AFF"/>
    <w:rsid w:val="000A6B12"/>
    <w:rsid w:val="000A6D77"/>
    <w:rsid w:val="000B04FD"/>
    <w:rsid w:val="000B0A62"/>
    <w:rsid w:val="000B0BF4"/>
    <w:rsid w:val="000B1647"/>
    <w:rsid w:val="000B1DB2"/>
    <w:rsid w:val="000B1DF2"/>
    <w:rsid w:val="000B1EF3"/>
    <w:rsid w:val="000B264A"/>
    <w:rsid w:val="000B2E87"/>
    <w:rsid w:val="000B305C"/>
    <w:rsid w:val="000B30F4"/>
    <w:rsid w:val="000B3130"/>
    <w:rsid w:val="000B3215"/>
    <w:rsid w:val="000B43C1"/>
    <w:rsid w:val="000B476D"/>
    <w:rsid w:val="000B4AE5"/>
    <w:rsid w:val="000B4C57"/>
    <w:rsid w:val="000B4D95"/>
    <w:rsid w:val="000B587E"/>
    <w:rsid w:val="000B5E1E"/>
    <w:rsid w:val="000B67EA"/>
    <w:rsid w:val="000B6833"/>
    <w:rsid w:val="000B6AB0"/>
    <w:rsid w:val="000B733A"/>
    <w:rsid w:val="000B772D"/>
    <w:rsid w:val="000B78DD"/>
    <w:rsid w:val="000B7DE8"/>
    <w:rsid w:val="000B7F48"/>
    <w:rsid w:val="000C017B"/>
    <w:rsid w:val="000C0CEB"/>
    <w:rsid w:val="000C0E73"/>
    <w:rsid w:val="000C0F7E"/>
    <w:rsid w:val="000C11B9"/>
    <w:rsid w:val="000C1AEC"/>
    <w:rsid w:val="000C1DEC"/>
    <w:rsid w:val="000C228D"/>
    <w:rsid w:val="000C2B6A"/>
    <w:rsid w:val="000C3262"/>
    <w:rsid w:val="000C34A1"/>
    <w:rsid w:val="000C39F6"/>
    <w:rsid w:val="000C4808"/>
    <w:rsid w:val="000C48F7"/>
    <w:rsid w:val="000C4D38"/>
    <w:rsid w:val="000C54B4"/>
    <w:rsid w:val="000C63F8"/>
    <w:rsid w:val="000C64AB"/>
    <w:rsid w:val="000C7175"/>
    <w:rsid w:val="000C7394"/>
    <w:rsid w:val="000C7545"/>
    <w:rsid w:val="000C7EA5"/>
    <w:rsid w:val="000D002E"/>
    <w:rsid w:val="000D01AB"/>
    <w:rsid w:val="000D0303"/>
    <w:rsid w:val="000D0B7B"/>
    <w:rsid w:val="000D0F33"/>
    <w:rsid w:val="000D169F"/>
    <w:rsid w:val="000D1FB9"/>
    <w:rsid w:val="000D2777"/>
    <w:rsid w:val="000D289C"/>
    <w:rsid w:val="000D2A88"/>
    <w:rsid w:val="000D3018"/>
    <w:rsid w:val="000D3258"/>
    <w:rsid w:val="000D3275"/>
    <w:rsid w:val="000D341E"/>
    <w:rsid w:val="000D381A"/>
    <w:rsid w:val="000D3BE6"/>
    <w:rsid w:val="000D4571"/>
    <w:rsid w:val="000D5750"/>
    <w:rsid w:val="000D60D5"/>
    <w:rsid w:val="000D6495"/>
    <w:rsid w:val="000D68A1"/>
    <w:rsid w:val="000D69F8"/>
    <w:rsid w:val="000D6BAE"/>
    <w:rsid w:val="000D6C79"/>
    <w:rsid w:val="000D6E31"/>
    <w:rsid w:val="000D7873"/>
    <w:rsid w:val="000D79F2"/>
    <w:rsid w:val="000D7FC2"/>
    <w:rsid w:val="000E00A9"/>
    <w:rsid w:val="000E169D"/>
    <w:rsid w:val="000E1D46"/>
    <w:rsid w:val="000E20D9"/>
    <w:rsid w:val="000E20E4"/>
    <w:rsid w:val="000E21F0"/>
    <w:rsid w:val="000E2CB7"/>
    <w:rsid w:val="000E2CD6"/>
    <w:rsid w:val="000E31DD"/>
    <w:rsid w:val="000E4662"/>
    <w:rsid w:val="000E4680"/>
    <w:rsid w:val="000E46F2"/>
    <w:rsid w:val="000E4C44"/>
    <w:rsid w:val="000E5387"/>
    <w:rsid w:val="000E5D79"/>
    <w:rsid w:val="000E7331"/>
    <w:rsid w:val="000E742E"/>
    <w:rsid w:val="000E7CE0"/>
    <w:rsid w:val="000F045E"/>
    <w:rsid w:val="000F077E"/>
    <w:rsid w:val="000F0B20"/>
    <w:rsid w:val="000F137A"/>
    <w:rsid w:val="000F1A68"/>
    <w:rsid w:val="000F21B8"/>
    <w:rsid w:val="000F23E0"/>
    <w:rsid w:val="000F2885"/>
    <w:rsid w:val="000F2B37"/>
    <w:rsid w:val="000F3F3E"/>
    <w:rsid w:val="000F424F"/>
    <w:rsid w:val="000F447E"/>
    <w:rsid w:val="000F47F2"/>
    <w:rsid w:val="000F4C4F"/>
    <w:rsid w:val="000F54A9"/>
    <w:rsid w:val="000F5A1A"/>
    <w:rsid w:val="000F5EB6"/>
    <w:rsid w:val="000F6228"/>
    <w:rsid w:val="000F636D"/>
    <w:rsid w:val="000F679E"/>
    <w:rsid w:val="000F687B"/>
    <w:rsid w:val="000F7021"/>
    <w:rsid w:val="000F706B"/>
    <w:rsid w:val="000F7A6E"/>
    <w:rsid w:val="000F7F13"/>
    <w:rsid w:val="00100357"/>
    <w:rsid w:val="00100756"/>
    <w:rsid w:val="00101361"/>
    <w:rsid w:val="00101DA4"/>
    <w:rsid w:val="001024B2"/>
    <w:rsid w:val="001025C6"/>
    <w:rsid w:val="00102877"/>
    <w:rsid w:val="00102CCF"/>
    <w:rsid w:val="0010324A"/>
    <w:rsid w:val="00103769"/>
    <w:rsid w:val="001040EF"/>
    <w:rsid w:val="00104418"/>
    <w:rsid w:val="00105250"/>
    <w:rsid w:val="001054BB"/>
    <w:rsid w:val="00105A1C"/>
    <w:rsid w:val="0010691A"/>
    <w:rsid w:val="00106998"/>
    <w:rsid w:val="00106C29"/>
    <w:rsid w:val="001071B9"/>
    <w:rsid w:val="001079CA"/>
    <w:rsid w:val="00110492"/>
    <w:rsid w:val="001106B5"/>
    <w:rsid w:val="0011098F"/>
    <w:rsid w:val="001109EE"/>
    <w:rsid w:val="001115CF"/>
    <w:rsid w:val="001121F0"/>
    <w:rsid w:val="0011235A"/>
    <w:rsid w:val="001128F2"/>
    <w:rsid w:val="00112EE1"/>
    <w:rsid w:val="00113B98"/>
    <w:rsid w:val="00114133"/>
    <w:rsid w:val="001143EB"/>
    <w:rsid w:val="00114599"/>
    <w:rsid w:val="00114B2A"/>
    <w:rsid w:val="00114EE4"/>
    <w:rsid w:val="00115210"/>
    <w:rsid w:val="001155C6"/>
    <w:rsid w:val="001159CF"/>
    <w:rsid w:val="00115B43"/>
    <w:rsid w:val="00115B69"/>
    <w:rsid w:val="00115C4A"/>
    <w:rsid w:val="001162CF"/>
    <w:rsid w:val="00116B63"/>
    <w:rsid w:val="0011714D"/>
    <w:rsid w:val="001171DD"/>
    <w:rsid w:val="001172E6"/>
    <w:rsid w:val="001176A6"/>
    <w:rsid w:val="00117A6E"/>
    <w:rsid w:val="00120172"/>
    <w:rsid w:val="00121125"/>
    <w:rsid w:val="00121556"/>
    <w:rsid w:val="00121765"/>
    <w:rsid w:val="0012200B"/>
    <w:rsid w:val="00122127"/>
    <w:rsid w:val="0012252E"/>
    <w:rsid w:val="00122853"/>
    <w:rsid w:val="00122C93"/>
    <w:rsid w:val="00123246"/>
    <w:rsid w:val="00123435"/>
    <w:rsid w:val="0012362C"/>
    <w:rsid w:val="001239B3"/>
    <w:rsid w:val="001241F1"/>
    <w:rsid w:val="00124523"/>
    <w:rsid w:val="001247B4"/>
    <w:rsid w:val="00124C60"/>
    <w:rsid w:val="00124C77"/>
    <w:rsid w:val="0012673A"/>
    <w:rsid w:val="001267AB"/>
    <w:rsid w:val="00126AD6"/>
    <w:rsid w:val="0012707C"/>
    <w:rsid w:val="00130608"/>
    <w:rsid w:val="00130707"/>
    <w:rsid w:val="00130805"/>
    <w:rsid w:val="001308E0"/>
    <w:rsid w:val="00130930"/>
    <w:rsid w:val="00131853"/>
    <w:rsid w:val="00132307"/>
    <w:rsid w:val="001325F3"/>
    <w:rsid w:val="001327A7"/>
    <w:rsid w:val="00132A9C"/>
    <w:rsid w:val="0013313B"/>
    <w:rsid w:val="0013370B"/>
    <w:rsid w:val="00133CC1"/>
    <w:rsid w:val="00133E12"/>
    <w:rsid w:val="0013457D"/>
    <w:rsid w:val="00134AC1"/>
    <w:rsid w:val="00135489"/>
    <w:rsid w:val="00135DDB"/>
    <w:rsid w:val="00135FAC"/>
    <w:rsid w:val="00136E4D"/>
    <w:rsid w:val="00137107"/>
    <w:rsid w:val="0013783B"/>
    <w:rsid w:val="00137DC7"/>
    <w:rsid w:val="00140571"/>
    <w:rsid w:val="001407A7"/>
    <w:rsid w:val="00140C1D"/>
    <w:rsid w:val="00141A8B"/>
    <w:rsid w:val="00144982"/>
    <w:rsid w:val="00145417"/>
    <w:rsid w:val="0014559E"/>
    <w:rsid w:val="00145609"/>
    <w:rsid w:val="00145653"/>
    <w:rsid w:val="001458A1"/>
    <w:rsid w:val="0014681A"/>
    <w:rsid w:val="00147011"/>
    <w:rsid w:val="00147156"/>
    <w:rsid w:val="0014780D"/>
    <w:rsid w:val="00147990"/>
    <w:rsid w:val="00147BD5"/>
    <w:rsid w:val="00150747"/>
    <w:rsid w:val="00150E97"/>
    <w:rsid w:val="00151091"/>
    <w:rsid w:val="00151F03"/>
    <w:rsid w:val="001530AD"/>
    <w:rsid w:val="001537F0"/>
    <w:rsid w:val="001539AF"/>
    <w:rsid w:val="0015401C"/>
    <w:rsid w:val="00154AAB"/>
    <w:rsid w:val="00154DE1"/>
    <w:rsid w:val="00154F82"/>
    <w:rsid w:val="0015532A"/>
    <w:rsid w:val="00155B23"/>
    <w:rsid w:val="001560C4"/>
    <w:rsid w:val="001564A3"/>
    <w:rsid w:val="00156986"/>
    <w:rsid w:val="001569C1"/>
    <w:rsid w:val="00156F83"/>
    <w:rsid w:val="0015783C"/>
    <w:rsid w:val="00157ED1"/>
    <w:rsid w:val="00160252"/>
    <w:rsid w:val="00160315"/>
    <w:rsid w:val="0016114F"/>
    <w:rsid w:val="0016171C"/>
    <w:rsid w:val="0016187A"/>
    <w:rsid w:val="0016191E"/>
    <w:rsid w:val="00161B0D"/>
    <w:rsid w:val="00161B1F"/>
    <w:rsid w:val="001637E4"/>
    <w:rsid w:val="00163957"/>
    <w:rsid w:val="00163FBB"/>
    <w:rsid w:val="00164694"/>
    <w:rsid w:val="001646C5"/>
    <w:rsid w:val="00164E08"/>
    <w:rsid w:val="0016558B"/>
    <w:rsid w:val="0016559E"/>
    <w:rsid w:val="0016559F"/>
    <w:rsid w:val="00165DA2"/>
    <w:rsid w:val="00167326"/>
    <w:rsid w:val="00167DF0"/>
    <w:rsid w:val="00170D05"/>
    <w:rsid w:val="001714D6"/>
    <w:rsid w:val="00171BC3"/>
    <w:rsid w:val="00172A38"/>
    <w:rsid w:val="00173AD0"/>
    <w:rsid w:val="00173C2F"/>
    <w:rsid w:val="00175129"/>
    <w:rsid w:val="001752A6"/>
    <w:rsid w:val="001756BC"/>
    <w:rsid w:val="001757D7"/>
    <w:rsid w:val="0017592F"/>
    <w:rsid w:val="0017656A"/>
    <w:rsid w:val="00176A6D"/>
    <w:rsid w:val="00176A95"/>
    <w:rsid w:val="0017726E"/>
    <w:rsid w:val="00177BEC"/>
    <w:rsid w:val="00177E7E"/>
    <w:rsid w:val="001807D2"/>
    <w:rsid w:val="00180C00"/>
    <w:rsid w:val="00180E9C"/>
    <w:rsid w:val="00180FEC"/>
    <w:rsid w:val="0018163C"/>
    <w:rsid w:val="00181ED0"/>
    <w:rsid w:val="001824F8"/>
    <w:rsid w:val="00182851"/>
    <w:rsid w:val="00182C2B"/>
    <w:rsid w:val="00183AA5"/>
    <w:rsid w:val="00184A69"/>
    <w:rsid w:val="00186792"/>
    <w:rsid w:val="00187564"/>
    <w:rsid w:val="00187A6E"/>
    <w:rsid w:val="00190498"/>
    <w:rsid w:val="001911AC"/>
    <w:rsid w:val="00191903"/>
    <w:rsid w:val="001919CA"/>
    <w:rsid w:val="001929AA"/>
    <w:rsid w:val="00192B5D"/>
    <w:rsid w:val="00194666"/>
    <w:rsid w:val="00194F6B"/>
    <w:rsid w:val="00194FC7"/>
    <w:rsid w:val="00195DBF"/>
    <w:rsid w:val="0019623F"/>
    <w:rsid w:val="0019670D"/>
    <w:rsid w:val="0019682F"/>
    <w:rsid w:val="00196B4C"/>
    <w:rsid w:val="001974BA"/>
    <w:rsid w:val="00197733"/>
    <w:rsid w:val="00197DF3"/>
    <w:rsid w:val="001A079F"/>
    <w:rsid w:val="001A0EAA"/>
    <w:rsid w:val="001A11D2"/>
    <w:rsid w:val="001A11EA"/>
    <w:rsid w:val="001A2BBB"/>
    <w:rsid w:val="001A4100"/>
    <w:rsid w:val="001A4B51"/>
    <w:rsid w:val="001A6AF8"/>
    <w:rsid w:val="001A6B26"/>
    <w:rsid w:val="001A6FD4"/>
    <w:rsid w:val="001A78C4"/>
    <w:rsid w:val="001B0A11"/>
    <w:rsid w:val="001B0D54"/>
    <w:rsid w:val="001B11F2"/>
    <w:rsid w:val="001B1B8F"/>
    <w:rsid w:val="001B1F9C"/>
    <w:rsid w:val="001B343B"/>
    <w:rsid w:val="001B35DA"/>
    <w:rsid w:val="001B3C34"/>
    <w:rsid w:val="001B3EA6"/>
    <w:rsid w:val="001B3F23"/>
    <w:rsid w:val="001B3FCD"/>
    <w:rsid w:val="001B423C"/>
    <w:rsid w:val="001B4274"/>
    <w:rsid w:val="001B4AA9"/>
    <w:rsid w:val="001B5038"/>
    <w:rsid w:val="001B5072"/>
    <w:rsid w:val="001B5965"/>
    <w:rsid w:val="001B596F"/>
    <w:rsid w:val="001B5A75"/>
    <w:rsid w:val="001B65D4"/>
    <w:rsid w:val="001B6BD4"/>
    <w:rsid w:val="001B7916"/>
    <w:rsid w:val="001B79F9"/>
    <w:rsid w:val="001B7ADC"/>
    <w:rsid w:val="001B7AE9"/>
    <w:rsid w:val="001B7D53"/>
    <w:rsid w:val="001C00B6"/>
    <w:rsid w:val="001C0657"/>
    <w:rsid w:val="001C0A0B"/>
    <w:rsid w:val="001C13F8"/>
    <w:rsid w:val="001C152B"/>
    <w:rsid w:val="001C1BBD"/>
    <w:rsid w:val="001C1D55"/>
    <w:rsid w:val="001C2E37"/>
    <w:rsid w:val="001C2F7B"/>
    <w:rsid w:val="001C3C18"/>
    <w:rsid w:val="001C3FCA"/>
    <w:rsid w:val="001C4441"/>
    <w:rsid w:val="001C51F1"/>
    <w:rsid w:val="001C544D"/>
    <w:rsid w:val="001C5804"/>
    <w:rsid w:val="001C64D0"/>
    <w:rsid w:val="001C696C"/>
    <w:rsid w:val="001C6BD0"/>
    <w:rsid w:val="001C6CC8"/>
    <w:rsid w:val="001C6EB6"/>
    <w:rsid w:val="001C70D3"/>
    <w:rsid w:val="001C77D0"/>
    <w:rsid w:val="001C77F0"/>
    <w:rsid w:val="001C788C"/>
    <w:rsid w:val="001C7A7E"/>
    <w:rsid w:val="001D018E"/>
    <w:rsid w:val="001D0201"/>
    <w:rsid w:val="001D0696"/>
    <w:rsid w:val="001D06C0"/>
    <w:rsid w:val="001D0AE6"/>
    <w:rsid w:val="001D13E4"/>
    <w:rsid w:val="001D171F"/>
    <w:rsid w:val="001D1FAC"/>
    <w:rsid w:val="001D2084"/>
    <w:rsid w:val="001D2355"/>
    <w:rsid w:val="001D2F1F"/>
    <w:rsid w:val="001D3316"/>
    <w:rsid w:val="001D37A9"/>
    <w:rsid w:val="001D3EC6"/>
    <w:rsid w:val="001D4803"/>
    <w:rsid w:val="001D4EAC"/>
    <w:rsid w:val="001D5228"/>
    <w:rsid w:val="001D5CA0"/>
    <w:rsid w:val="001D5D91"/>
    <w:rsid w:val="001D625F"/>
    <w:rsid w:val="001D7B9F"/>
    <w:rsid w:val="001E00DA"/>
    <w:rsid w:val="001E0D9A"/>
    <w:rsid w:val="001E11B5"/>
    <w:rsid w:val="001E18B7"/>
    <w:rsid w:val="001E1A66"/>
    <w:rsid w:val="001E2186"/>
    <w:rsid w:val="001E242E"/>
    <w:rsid w:val="001E37D6"/>
    <w:rsid w:val="001E43C6"/>
    <w:rsid w:val="001E43FF"/>
    <w:rsid w:val="001E51A1"/>
    <w:rsid w:val="001E5E73"/>
    <w:rsid w:val="001E6333"/>
    <w:rsid w:val="001E6491"/>
    <w:rsid w:val="001E7352"/>
    <w:rsid w:val="001E794D"/>
    <w:rsid w:val="001E79F8"/>
    <w:rsid w:val="001F012F"/>
    <w:rsid w:val="001F2636"/>
    <w:rsid w:val="001F3A46"/>
    <w:rsid w:val="001F43BE"/>
    <w:rsid w:val="001F4775"/>
    <w:rsid w:val="001F4A86"/>
    <w:rsid w:val="001F5433"/>
    <w:rsid w:val="001F56B3"/>
    <w:rsid w:val="001F5AC1"/>
    <w:rsid w:val="001F6428"/>
    <w:rsid w:val="001F6487"/>
    <w:rsid w:val="001F6623"/>
    <w:rsid w:val="001F6A13"/>
    <w:rsid w:val="001F7D2D"/>
    <w:rsid w:val="0020003F"/>
    <w:rsid w:val="00200194"/>
    <w:rsid w:val="00200B80"/>
    <w:rsid w:val="00200FC2"/>
    <w:rsid w:val="00201870"/>
    <w:rsid w:val="002018BB"/>
    <w:rsid w:val="002018F3"/>
    <w:rsid w:val="002024C0"/>
    <w:rsid w:val="002026CD"/>
    <w:rsid w:val="00202F0F"/>
    <w:rsid w:val="002042A3"/>
    <w:rsid w:val="002047CF"/>
    <w:rsid w:val="00204910"/>
    <w:rsid w:val="00204A67"/>
    <w:rsid w:val="00205E53"/>
    <w:rsid w:val="002060EB"/>
    <w:rsid w:val="002063C5"/>
    <w:rsid w:val="002067E9"/>
    <w:rsid w:val="00206882"/>
    <w:rsid w:val="0020781A"/>
    <w:rsid w:val="0020798C"/>
    <w:rsid w:val="00207F6F"/>
    <w:rsid w:val="002102D3"/>
    <w:rsid w:val="00210622"/>
    <w:rsid w:val="00210AA7"/>
    <w:rsid w:val="00210F14"/>
    <w:rsid w:val="00211550"/>
    <w:rsid w:val="00211641"/>
    <w:rsid w:val="00211646"/>
    <w:rsid w:val="002116D3"/>
    <w:rsid w:val="00211A15"/>
    <w:rsid w:val="00211D06"/>
    <w:rsid w:val="00212935"/>
    <w:rsid w:val="00212B32"/>
    <w:rsid w:val="00212BDB"/>
    <w:rsid w:val="00212D32"/>
    <w:rsid w:val="00213349"/>
    <w:rsid w:val="0021421F"/>
    <w:rsid w:val="0021446D"/>
    <w:rsid w:val="002145D0"/>
    <w:rsid w:val="00214771"/>
    <w:rsid w:val="00215602"/>
    <w:rsid w:val="002156C5"/>
    <w:rsid w:val="002158E8"/>
    <w:rsid w:val="00215BAA"/>
    <w:rsid w:val="00215D48"/>
    <w:rsid w:val="00215ECB"/>
    <w:rsid w:val="002166D1"/>
    <w:rsid w:val="00216AAE"/>
    <w:rsid w:val="00216BB1"/>
    <w:rsid w:val="00217E6B"/>
    <w:rsid w:val="00220BCE"/>
    <w:rsid w:val="00220FF8"/>
    <w:rsid w:val="0022101A"/>
    <w:rsid w:val="002214A9"/>
    <w:rsid w:val="00221DB1"/>
    <w:rsid w:val="002223BA"/>
    <w:rsid w:val="0022244A"/>
    <w:rsid w:val="0022280D"/>
    <w:rsid w:val="002234C7"/>
    <w:rsid w:val="00223EA8"/>
    <w:rsid w:val="0022439D"/>
    <w:rsid w:val="00224AC3"/>
    <w:rsid w:val="00224BB5"/>
    <w:rsid w:val="00224D28"/>
    <w:rsid w:val="00224F44"/>
    <w:rsid w:val="00225856"/>
    <w:rsid w:val="00225A70"/>
    <w:rsid w:val="00227154"/>
    <w:rsid w:val="00227474"/>
    <w:rsid w:val="002274CF"/>
    <w:rsid w:val="0023018F"/>
    <w:rsid w:val="002303CE"/>
    <w:rsid w:val="00230C43"/>
    <w:rsid w:val="0023113D"/>
    <w:rsid w:val="00231715"/>
    <w:rsid w:val="002318CC"/>
    <w:rsid w:val="002326F0"/>
    <w:rsid w:val="00232E15"/>
    <w:rsid w:val="002337B4"/>
    <w:rsid w:val="0023388D"/>
    <w:rsid w:val="00233957"/>
    <w:rsid w:val="00234A27"/>
    <w:rsid w:val="00235BA6"/>
    <w:rsid w:val="002361EC"/>
    <w:rsid w:val="0023655E"/>
    <w:rsid w:val="0023675A"/>
    <w:rsid w:val="00236DE2"/>
    <w:rsid w:val="00236FA2"/>
    <w:rsid w:val="00237905"/>
    <w:rsid w:val="002379BF"/>
    <w:rsid w:val="00237F3B"/>
    <w:rsid w:val="00240A95"/>
    <w:rsid w:val="00240CDF"/>
    <w:rsid w:val="00240D7C"/>
    <w:rsid w:val="00241A79"/>
    <w:rsid w:val="00242722"/>
    <w:rsid w:val="0024380E"/>
    <w:rsid w:val="00243D4B"/>
    <w:rsid w:val="00243DA0"/>
    <w:rsid w:val="00244022"/>
    <w:rsid w:val="002442F6"/>
    <w:rsid w:val="002448AE"/>
    <w:rsid w:val="00244B6E"/>
    <w:rsid w:val="00245801"/>
    <w:rsid w:val="00245C46"/>
    <w:rsid w:val="00246A11"/>
    <w:rsid w:val="002476FA"/>
    <w:rsid w:val="00247A4D"/>
    <w:rsid w:val="002508F9"/>
    <w:rsid w:val="00250CFA"/>
    <w:rsid w:val="00250E35"/>
    <w:rsid w:val="00250EBD"/>
    <w:rsid w:val="00250F9B"/>
    <w:rsid w:val="0025111D"/>
    <w:rsid w:val="00251A48"/>
    <w:rsid w:val="0025205E"/>
    <w:rsid w:val="00252073"/>
    <w:rsid w:val="00252234"/>
    <w:rsid w:val="0025275C"/>
    <w:rsid w:val="0025282E"/>
    <w:rsid w:val="00252C45"/>
    <w:rsid w:val="00252D8B"/>
    <w:rsid w:val="002531BC"/>
    <w:rsid w:val="0025329E"/>
    <w:rsid w:val="002537BC"/>
    <w:rsid w:val="00254850"/>
    <w:rsid w:val="002561C9"/>
    <w:rsid w:val="00256C34"/>
    <w:rsid w:val="00256D82"/>
    <w:rsid w:val="00257479"/>
    <w:rsid w:val="002602E1"/>
    <w:rsid w:val="00260A09"/>
    <w:rsid w:val="00260FD5"/>
    <w:rsid w:val="00260FD7"/>
    <w:rsid w:val="0026114D"/>
    <w:rsid w:val="0026167C"/>
    <w:rsid w:val="00261A04"/>
    <w:rsid w:val="00261C75"/>
    <w:rsid w:val="00262793"/>
    <w:rsid w:val="00263572"/>
    <w:rsid w:val="00263F47"/>
    <w:rsid w:val="00263F88"/>
    <w:rsid w:val="002647D9"/>
    <w:rsid w:val="00264B15"/>
    <w:rsid w:val="00264FD1"/>
    <w:rsid w:val="002652DE"/>
    <w:rsid w:val="00266115"/>
    <w:rsid w:val="0026638C"/>
    <w:rsid w:val="002664C3"/>
    <w:rsid w:val="00266766"/>
    <w:rsid w:val="00266C42"/>
    <w:rsid w:val="00267149"/>
    <w:rsid w:val="0027031D"/>
    <w:rsid w:val="002704F4"/>
    <w:rsid w:val="00271B2E"/>
    <w:rsid w:val="002720EF"/>
    <w:rsid w:val="0027252A"/>
    <w:rsid w:val="00272D25"/>
    <w:rsid w:val="00273150"/>
    <w:rsid w:val="0027399B"/>
    <w:rsid w:val="00273B94"/>
    <w:rsid w:val="002745BB"/>
    <w:rsid w:val="0027462A"/>
    <w:rsid w:val="0027539F"/>
    <w:rsid w:val="002759D5"/>
    <w:rsid w:val="00275A57"/>
    <w:rsid w:val="00275F3F"/>
    <w:rsid w:val="0027672A"/>
    <w:rsid w:val="00277CCB"/>
    <w:rsid w:val="00277D36"/>
    <w:rsid w:val="00277E34"/>
    <w:rsid w:val="00277F60"/>
    <w:rsid w:val="00280351"/>
    <w:rsid w:val="00280690"/>
    <w:rsid w:val="00280A53"/>
    <w:rsid w:val="00280BA4"/>
    <w:rsid w:val="002827A0"/>
    <w:rsid w:val="0028292B"/>
    <w:rsid w:val="00282D32"/>
    <w:rsid w:val="00282FAA"/>
    <w:rsid w:val="002837C2"/>
    <w:rsid w:val="00283D04"/>
    <w:rsid w:val="00283F47"/>
    <w:rsid w:val="002841B3"/>
    <w:rsid w:val="00284BC5"/>
    <w:rsid w:val="002855FE"/>
    <w:rsid w:val="00285A5C"/>
    <w:rsid w:val="00285A7A"/>
    <w:rsid w:val="0028659E"/>
    <w:rsid w:val="00286939"/>
    <w:rsid w:val="00286F53"/>
    <w:rsid w:val="0028707B"/>
    <w:rsid w:val="002870A2"/>
    <w:rsid w:val="00287922"/>
    <w:rsid w:val="00287C62"/>
    <w:rsid w:val="0029068F"/>
    <w:rsid w:val="00290918"/>
    <w:rsid w:val="00290FDC"/>
    <w:rsid w:val="002913EE"/>
    <w:rsid w:val="00291E81"/>
    <w:rsid w:val="00292223"/>
    <w:rsid w:val="0029243A"/>
    <w:rsid w:val="00292D4B"/>
    <w:rsid w:val="002931E4"/>
    <w:rsid w:val="00293463"/>
    <w:rsid w:val="00293477"/>
    <w:rsid w:val="00293622"/>
    <w:rsid w:val="00293725"/>
    <w:rsid w:val="00293738"/>
    <w:rsid w:val="00293759"/>
    <w:rsid w:val="0029387F"/>
    <w:rsid w:val="00293B58"/>
    <w:rsid w:val="00293CE2"/>
    <w:rsid w:val="00294AC6"/>
    <w:rsid w:val="0029510D"/>
    <w:rsid w:val="002958EC"/>
    <w:rsid w:val="00295C56"/>
    <w:rsid w:val="00295EF3"/>
    <w:rsid w:val="00296158"/>
    <w:rsid w:val="00296677"/>
    <w:rsid w:val="00296833"/>
    <w:rsid w:val="002970A0"/>
    <w:rsid w:val="002977C3"/>
    <w:rsid w:val="00297A6B"/>
    <w:rsid w:val="00297D75"/>
    <w:rsid w:val="00297D86"/>
    <w:rsid w:val="002A08AC"/>
    <w:rsid w:val="002A0B74"/>
    <w:rsid w:val="002A13C1"/>
    <w:rsid w:val="002A14C4"/>
    <w:rsid w:val="002A1743"/>
    <w:rsid w:val="002A1882"/>
    <w:rsid w:val="002A2113"/>
    <w:rsid w:val="002A2F93"/>
    <w:rsid w:val="002A3035"/>
    <w:rsid w:val="002A316A"/>
    <w:rsid w:val="002A31A2"/>
    <w:rsid w:val="002A323E"/>
    <w:rsid w:val="002A36EC"/>
    <w:rsid w:val="002A37F1"/>
    <w:rsid w:val="002A385D"/>
    <w:rsid w:val="002A3ABC"/>
    <w:rsid w:val="002A3B4C"/>
    <w:rsid w:val="002A44E8"/>
    <w:rsid w:val="002A4E25"/>
    <w:rsid w:val="002A56A3"/>
    <w:rsid w:val="002A6C4C"/>
    <w:rsid w:val="002A72E3"/>
    <w:rsid w:val="002A7827"/>
    <w:rsid w:val="002A79B9"/>
    <w:rsid w:val="002A7D27"/>
    <w:rsid w:val="002A7FFE"/>
    <w:rsid w:val="002B006C"/>
    <w:rsid w:val="002B0A08"/>
    <w:rsid w:val="002B0B53"/>
    <w:rsid w:val="002B0DAA"/>
    <w:rsid w:val="002B16E7"/>
    <w:rsid w:val="002B175E"/>
    <w:rsid w:val="002B19B2"/>
    <w:rsid w:val="002B1CA9"/>
    <w:rsid w:val="002B21F8"/>
    <w:rsid w:val="002B23B9"/>
    <w:rsid w:val="002B2609"/>
    <w:rsid w:val="002B27B4"/>
    <w:rsid w:val="002B2C05"/>
    <w:rsid w:val="002B3039"/>
    <w:rsid w:val="002B3B78"/>
    <w:rsid w:val="002B425E"/>
    <w:rsid w:val="002B46A0"/>
    <w:rsid w:val="002B5193"/>
    <w:rsid w:val="002B5EE0"/>
    <w:rsid w:val="002B6401"/>
    <w:rsid w:val="002B783C"/>
    <w:rsid w:val="002C00A2"/>
    <w:rsid w:val="002C0F7D"/>
    <w:rsid w:val="002C0F99"/>
    <w:rsid w:val="002C1A6F"/>
    <w:rsid w:val="002C1D26"/>
    <w:rsid w:val="002C1F7D"/>
    <w:rsid w:val="002C2B29"/>
    <w:rsid w:val="002C3444"/>
    <w:rsid w:val="002C3787"/>
    <w:rsid w:val="002C3F1A"/>
    <w:rsid w:val="002C4314"/>
    <w:rsid w:val="002C4D7B"/>
    <w:rsid w:val="002C5899"/>
    <w:rsid w:val="002C59C4"/>
    <w:rsid w:val="002C5D61"/>
    <w:rsid w:val="002C6198"/>
    <w:rsid w:val="002C6BC6"/>
    <w:rsid w:val="002C6EA3"/>
    <w:rsid w:val="002C7531"/>
    <w:rsid w:val="002C7AAD"/>
    <w:rsid w:val="002D0854"/>
    <w:rsid w:val="002D0EEF"/>
    <w:rsid w:val="002D2604"/>
    <w:rsid w:val="002D2799"/>
    <w:rsid w:val="002D2A81"/>
    <w:rsid w:val="002D3B10"/>
    <w:rsid w:val="002D4B8F"/>
    <w:rsid w:val="002D4FD0"/>
    <w:rsid w:val="002D5851"/>
    <w:rsid w:val="002D591E"/>
    <w:rsid w:val="002D5AEA"/>
    <w:rsid w:val="002D63F2"/>
    <w:rsid w:val="002D69F4"/>
    <w:rsid w:val="002D6F7F"/>
    <w:rsid w:val="002E0A24"/>
    <w:rsid w:val="002E0AD6"/>
    <w:rsid w:val="002E1F66"/>
    <w:rsid w:val="002E2098"/>
    <w:rsid w:val="002E2164"/>
    <w:rsid w:val="002E24C1"/>
    <w:rsid w:val="002E2A4B"/>
    <w:rsid w:val="002E2B13"/>
    <w:rsid w:val="002E3429"/>
    <w:rsid w:val="002E409D"/>
    <w:rsid w:val="002E4D74"/>
    <w:rsid w:val="002E53D9"/>
    <w:rsid w:val="002E56F0"/>
    <w:rsid w:val="002E5F84"/>
    <w:rsid w:val="002E60BA"/>
    <w:rsid w:val="002E6116"/>
    <w:rsid w:val="002E67C7"/>
    <w:rsid w:val="002E6929"/>
    <w:rsid w:val="002E793A"/>
    <w:rsid w:val="002E7959"/>
    <w:rsid w:val="002E7F37"/>
    <w:rsid w:val="002F03A4"/>
    <w:rsid w:val="002F047A"/>
    <w:rsid w:val="002F0999"/>
    <w:rsid w:val="002F0FD8"/>
    <w:rsid w:val="002F1395"/>
    <w:rsid w:val="002F13D0"/>
    <w:rsid w:val="002F14A1"/>
    <w:rsid w:val="002F1EDE"/>
    <w:rsid w:val="002F24C3"/>
    <w:rsid w:val="002F26C1"/>
    <w:rsid w:val="002F280C"/>
    <w:rsid w:val="002F2817"/>
    <w:rsid w:val="002F2D92"/>
    <w:rsid w:val="002F3999"/>
    <w:rsid w:val="002F43EB"/>
    <w:rsid w:val="002F4F0E"/>
    <w:rsid w:val="002F533F"/>
    <w:rsid w:val="002F5369"/>
    <w:rsid w:val="002F65B5"/>
    <w:rsid w:val="002F6A74"/>
    <w:rsid w:val="002F6FA3"/>
    <w:rsid w:val="002F7415"/>
    <w:rsid w:val="003002E6"/>
    <w:rsid w:val="003008E7"/>
    <w:rsid w:val="00301AD6"/>
    <w:rsid w:val="00302136"/>
    <w:rsid w:val="00303562"/>
    <w:rsid w:val="00303C50"/>
    <w:rsid w:val="00303EDC"/>
    <w:rsid w:val="0030427B"/>
    <w:rsid w:val="0030555F"/>
    <w:rsid w:val="003057D5"/>
    <w:rsid w:val="00306251"/>
    <w:rsid w:val="003066A8"/>
    <w:rsid w:val="00306818"/>
    <w:rsid w:val="00306F10"/>
    <w:rsid w:val="00307DC9"/>
    <w:rsid w:val="00307EDA"/>
    <w:rsid w:val="003104CA"/>
    <w:rsid w:val="00310745"/>
    <w:rsid w:val="00310A9B"/>
    <w:rsid w:val="00310C47"/>
    <w:rsid w:val="00310DEA"/>
    <w:rsid w:val="0031125B"/>
    <w:rsid w:val="00311335"/>
    <w:rsid w:val="00311481"/>
    <w:rsid w:val="0031195B"/>
    <w:rsid w:val="00311A25"/>
    <w:rsid w:val="00311E87"/>
    <w:rsid w:val="00312CEB"/>
    <w:rsid w:val="003136EA"/>
    <w:rsid w:val="003137C6"/>
    <w:rsid w:val="00313E0A"/>
    <w:rsid w:val="00314744"/>
    <w:rsid w:val="00314CC1"/>
    <w:rsid w:val="0031518D"/>
    <w:rsid w:val="003151B8"/>
    <w:rsid w:val="003153A5"/>
    <w:rsid w:val="0031561B"/>
    <w:rsid w:val="00315A0B"/>
    <w:rsid w:val="00315F2A"/>
    <w:rsid w:val="00316051"/>
    <w:rsid w:val="003167DA"/>
    <w:rsid w:val="00317592"/>
    <w:rsid w:val="00317D82"/>
    <w:rsid w:val="003205F5"/>
    <w:rsid w:val="00322971"/>
    <w:rsid w:val="00322B8C"/>
    <w:rsid w:val="00322D3C"/>
    <w:rsid w:val="003239D0"/>
    <w:rsid w:val="00323BF6"/>
    <w:rsid w:val="00323D07"/>
    <w:rsid w:val="003246A7"/>
    <w:rsid w:val="0032566A"/>
    <w:rsid w:val="0032571F"/>
    <w:rsid w:val="00325836"/>
    <w:rsid w:val="00325878"/>
    <w:rsid w:val="003259A7"/>
    <w:rsid w:val="00325AC9"/>
    <w:rsid w:val="00326254"/>
    <w:rsid w:val="00326512"/>
    <w:rsid w:val="00326C4D"/>
    <w:rsid w:val="00327217"/>
    <w:rsid w:val="00327B4B"/>
    <w:rsid w:val="0033056F"/>
    <w:rsid w:val="003314AB"/>
    <w:rsid w:val="003315B4"/>
    <w:rsid w:val="003319A4"/>
    <w:rsid w:val="00332950"/>
    <w:rsid w:val="00332F9D"/>
    <w:rsid w:val="0033321F"/>
    <w:rsid w:val="00333245"/>
    <w:rsid w:val="0033361A"/>
    <w:rsid w:val="00333F0F"/>
    <w:rsid w:val="00334089"/>
    <w:rsid w:val="0033455C"/>
    <w:rsid w:val="00334648"/>
    <w:rsid w:val="00334A43"/>
    <w:rsid w:val="00335550"/>
    <w:rsid w:val="0033621B"/>
    <w:rsid w:val="003368D2"/>
    <w:rsid w:val="00336930"/>
    <w:rsid w:val="00336B14"/>
    <w:rsid w:val="00337335"/>
    <w:rsid w:val="003373F5"/>
    <w:rsid w:val="003374CB"/>
    <w:rsid w:val="00337BAB"/>
    <w:rsid w:val="0034091D"/>
    <w:rsid w:val="00340BEB"/>
    <w:rsid w:val="00340C41"/>
    <w:rsid w:val="00341782"/>
    <w:rsid w:val="00341BC0"/>
    <w:rsid w:val="003420A3"/>
    <w:rsid w:val="0034294F"/>
    <w:rsid w:val="00342C7F"/>
    <w:rsid w:val="00343CE6"/>
    <w:rsid w:val="00343D5A"/>
    <w:rsid w:val="00344209"/>
    <w:rsid w:val="0034446A"/>
    <w:rsid w:val="00344908"/>
    <w:rsid w:val="00345D85"/>
    <w:rsid w:val="003465C8"/>
    <w:rsid w:val="00346CF4"/>
    <w:rsid w:val="00346EE2"/>
    <w:rsid w:val="00346F7F"/>
    <w:rsid w:val="00347130"/>
    <w:rsid w:val="0034719E"/>
    <w:rsid w:val="00347EE4"/>
    <w:rsid w:val="003501E6"/>
    <w:rsid w:val="00350C23"/>
    <w:rsid w:val="00350E0D"/>
    <w:rsid w:val="0035114D"/>
    <w:rsid w:val="003512F0"/>
    <w:rsid w:val="00351C42"/>
    <w:rsid w:val="00352540"/>
    <w:rsid w:val="00352736"/>
    <w:rsid w:val="00352758"/>
    <w:rsid w:val="00352C20"/>
    <w:rsid w:val="00353137"/>
    <w:rsid w:val="00353A6C"/>
    <w:rsid w:val="00353B91"/>
    <w:rsid w:val="003544A5"/>
    <w:rsid w:val="00354561"/>
    <w:rsid w:val="003548E9"/>
    <w:rsid w:val="00354964"/>
    <w:rsid w:val="003549EE"/>
    <w:rsid w:val="003550D6"/>
    <w:rsid w:val="00355230"/>
    <w:rsid w:val="003553BD"/>
    <w:rsid w:val="003554C4"/>
    <w:rsid w:val="00356105"/>
    <w:rsid w:val="003563EE"/>
    <w:rsid w:val="00356F54"/>
    <w:rsid w:val="003570E9"/>
    <w:rsid w:val="003573CA"/>
    <w:rsid w:val="0035781A"/>
    <w:rsid w:val="00360498"/>
    <w:rsid w:val="0036052D"/>
    <w:rsid w:val="00361321"/>
    <w:rsid w:val="0036199F"/>
    <w:rsid w:val="00361EFB"/>
    <w:rsid w:val="00362BEC"/>
    <w:rsid w:val="00363C7F"/>
    <w:rsid w:val="00365377"/>
    <w:rsid w:val="00365570"/>
    <w:rsid w:val="00365DB6"/>
    <w:rsid w:val="00365EAA"/>
    <w:rsid w:val="003661DE"/>
    <w:rsid w:val="00366704"/>
    <w:rsid w:val="00366A99"/>
    <w:rsid w:val="00366E55"/>
    <w:rsid w:val="00367397"/>
    <w:rsid w:val="003675E3"/>
    <w:rsid w:val="00370018"/>
    <w:rsid w:val="00370352"/>
    <w:rsid w:val="00370FFB"/>
    <w:rsid w:val="003711ED"/>
    <w:rsid w:val="003716DA"/>
    <w:rsid w:val="0037173D"/>
    <w:rsid w:val="00371CBE"/>
    <w:rsid w:val="00371CF5"/>
    <w:rsid w:val="0037258E"/>
    <w:rsid w:val="00372755"/>
    <w:rsid w:val="00372BBF"/>
    <w:rsid w:val="003735E7"/>
    <w:rsid w:val="00373BD6"/>
    <w:rsid w:val="00374055"/>
    <w:rsid w:val="0037479B"/>
    <w:rsid w:val="00374835"/>
    <w:rsid w:val="00374933"/>
    <w:rsid w:val="00374CAD"/>
    <w:rsid w:val="0037520C"/>
    <w:rsid w:val="00375F1E"/>
    <w:rsid w:val="003763E2"/>
    <w:rsid w:val="00376637"/>
    <w:rsid w:val="00376695"/>
    <w:rsid w:val="003768CA"/>
    <w:rsid w:val="00380E52"/>
    <w:rsid w:val="003817FD"/>
    <w:rsid w:val="00381F37"/>
    <w:rsid w:val="003827B9"/>
    <w:rsid w:val="00382D90"/>
    <w:rsid w:val="00384168"/>
    <w:rsid w:val="0038434E"/>
    <w:rsid w:val="0038471C"/>
    <w:rsid w:val="00384724"/>
    <w:rsid w:val="00384A0D"/>
    <w:rsid w:val="00384AF6"/>
    <w:rsid w:val="00384D2E"/>
    <w:rsid w:val="00385286"/>
    <w:rsid w:val="003853AC"/>
    <w:rsid w:val="00385B78"/>
    <w:rsid w:val="003860D5"/>
    <w:rsid w:val="0038614A"/>
    <w:rsid w:val="00386EA3"/>
    <w:rsid w:val="00387194"/>
    <w:rsid w:val="00387950"/>
    <w:rsid w:val="00387B8D"/>
    <w:rsid w:val="00387BF8"/>
    <w:rsid w:val="00387C2B"/>
    <w:rsid w:val="00387DA4"/>
    <w:rsid w:val="003912D2"/>
    <w:rsid w:val="00391844"/>
    <w:rsid w:val="00391895"/>
    <w:rsid w:val="00391A08"/>
    <w:rsid w:val="00391C36"/>
    <w:rsid w:val="00391D29"/>
    <w:rsid w:val="00391D9C"/>
    <w:rsid w:val="00391F24"/>
    <w:rsid w:val="00391FFF"/>
    <w:rsid w:val="00392371"/>
    <w:rsid w:val="003923F4"/>
    <w:rsid w:val="003925A5"/>
    <w:rsid w:val="00392781"/>
    <w:rsid w:val="00392928"/>
    <w:rsid w:val="00392A33"/>
    <w:rsid w:val="0039307E"/>
    <w:rsid w:val="0039333B"/>
    <w:rsid w:val="003935BC"/>
    <w:rsid w:val="00393D80"/>
    <w:rsid w:val="0039480D"/>
    <w:rsid w:val="00395276"/>
    <w:rsid w:val="00395306"/>
    <w:rsid w:val="003953E2"/>
    <w:rsid w:val="00396199"/>
    <w:rsid w:val="0039637B"/>
    <w:rsid w:val="0039782B"/>
    <w:rsid w:val="003A0DCC"/>
    <w:rsid w:val="003A324C"/>
    <w:rsid w:val="003A367C"/>
    <w:rsid w:val="003A3D31"/>
    <w:rsid w:val="003A4168"/>
    <w:rsid w:val="003A42B7"/>
    <w:rsid w:val="003A45C7"/>
    <w:rsid w:val="003A47EC"/>
    <w:rsid w:val="003A4D16"/>
    <w:rsid w:val="003A50C7"/>
    <w:rsid w:val="003A5468"/>
    <w:rsid w:val="003A5592"/>
    <w:rsid w:val="003A5C5D"/>
    <w:rsid w:val="003A6122"/>
    <w:rsid w:val="003A6265"/>
    <w:rsid w:val="003A68E3"/>
    <w:rsid w:val="003A69A9"/>
    <w:rsid w:val="003A73F4"/>
    <w:rsid w:val="003A7983"/>
    <w:rsid w:val="003B02BC"/>
    <w:rsid w:val="003B07D8"/>
    <w:rsid w:val="003B12D8"/>
    <w:rsid w:val="003B164D"/>
    <w:rsid w:val="003B1D62"/>
    <w:rsid w:val="003B1EEB"/>
    <w:rsid w:val="003B2707"/>
    <w:rsid w:val="003B3FFB"/>
    <w:rsid w:val="003B401A"/>
    <w:rsid w:val="003B469F"/>
    <w:rsid w:val="003B52CA"/>
    <w:rsid w:val="003B53B2"/>
    <w:rsid w:val="003B5761"/>
    <w:rsid w:val="003B681B"/>
    <w:rsid w:val="003B717D"/>
    <w:rsid w:val="003B791E"/>
    <w:rsid w:val="003C04B4"/>
    <w:rsid w:val="003C0A35"/>
    <w:rsid w:val="003C0CFE"/>
    <w:rsid w:val="003C107C"/>
    <w:rsid w:val="003C10A4"/>
    <w:rsid w:val="003C12EA"/>
    <w:rsid w:val="003C13F3"/>
    <w:rsid w:val="003C1F1E"/>
    <w:rsid w:val="003C25B7"/>
    <w:rsid w:val="003C3133"/>
    <w:rsid w:val="003C389A"/>
    <w:rsid w:val="003C3F86"/>
    <w:rsid w:val="003C400A"/>
    <w:rsid w:val="003C4257"/>
    <w:rsid w:val="003C437F"/>
    <w:rsid w:val="003C5674"/>
    <w:rsid w:val="003C6579"/>
    <w:rsid w:val="003C65B9"/>
    <w:rsid w:val="003C6668"/>
    <w:rsid w:val="003C672C"/>
    <w:rsid w:val="003C696F"/>
    <w:rsid w:val="003C6B05"/>
    <w:rsid w:val="003C6EFE"/>
    <w:rsid w:val="003C728A"/>
    <w:rsid w:val="003C78BB"/>
    <w:rsid w:val="003D0494"/>
    <w:rsid w:val="003D104A"/>
    <w:rsid w:val="003D1C9E"/>
    <w:rsid w:val="003D22B3"/>
    <w:rsid w:val="003D2628"/>
    <w:rsid w:val="003D265D"/>
    <w:rsid w:val="003D269C"/>
    <w:rsid w:val="003D295B"/>
    <w:rsid w:val="003D42CB"/>
    <w:rsid w:val="003D4B1F"/>
    <w:rsid w:val="003D4D51"/>
    <w:rsid w:val="003D4D67"/>
    <w:rsid w:val="003D52FC"/>
    <w:rsid w:val="003D63ED"/>
    <w:rsid w:val="003D77D2"/>
    <w:rsid w:val="003E0621"/>
    <w:rsid w:val="003E0839"/>
    <w:rsid w:val="003E1282"/>
    <w:rsid w:val="003E13DE"/>
    <w:rsid w:val="003E1B6F"/>
    <w:rsid w:val="003E1E94"/>
    <w:rsid w:val="003E3015"/>
    <w:rsid w:val="003E36AE"/>
    <w:rsid w:val="003E3C81"/>
    <w:rsid w:val="003E4D1A"/>
    <w:rsid w:val="003E50FF"/>
    <w:rsid w:val="003E5DB1"/>
    <w:rsid w:val="003E608A"/>
    <w:rsid w:val="003E7774"/>
    <w:rsid w:val="003F1585"/>
    <w:rsid w:val="003F1818"/>
    <w:rsid w:val="003F1945"/>
    <w:rsid w:val="003F2C57"/>
    <w:rsid w:val="003F3572"/>
    <w:rsid w:val="003F3605"/>
    <w:rsid w:val="003F3B97"/>
    <w:rsid w:val="003F3C51"/>
    <w:rsid w:val="003F4D12"/>
    <w:rsid w:val="003F5403"/>
    <w:rsid w:val="003F55FE"/>
    <w:rsid w:val="003F56FA"/>
    <w:rsid w:val="003F581C"/>
    <w:rsid w:val="003F5FC6"/>
    <w:rsid w:val="003F6798"/>
    <w:rsid w:val="003F6FDC"/>
    <w:rsid w:val="003F7A6B"/>
    <w:rsid w:val="004003A5"/>
    <w:rsid w:val="00400C31"/>
    <w:rsid w:val="00400FFB"/>
    <w:rsid w:val="0040139D"/>
    <w:rsid w:val="004015F7"/>
    <w:rsid w:val="0040176B"/>
    <w:rsid w:val="00401CF6"/>
    <w:rsid w:val="00402658"/>
    <w:rsid w:val="00402757"/>
    <w:rsid w:val="00402D6B"/>
    <w:rsid w:val="00403CA8"/>
    <w:rsid w:val="00403FA1"/>
    <w:rsid w:val="004041A5"/>
    <w:rsid w:val="0040464C"/>
    <w:rsid w:val="00404FCB"/>
    <w:rsid w:val="00405A44"/>
    <w:rsid w:val="00405F5F"/>
    <w:rsid w:val="004064D2"/>
    <w:rsid w:val="00406578"/>
    <w:rsid w:val="00406FB0"/>
    <w:rsid w:val="00407F57"/>
    <w:rsid w:val="00410086"/>
    <w:rsid w:val="004109C4"/>
    <w:rsid w:val="00410E0A"/>
    <w:rsid w:val="004127A0"/>
    <w:rsid w:val="00413126"/>
    <w:rsid w:val="0041319E"/>
    <w:rsid w:val="004133B6"/>
    <w:rsid w:val="00413582"/>
    <w:rsid w:val="00413804"/>
    <w:rsid w:val="00413E1B"/>
    <w:rsid w:val="00415435"/>
    <w:rsid w:val="0041614D"/>
    <w:rsid w:val="004163B0"/>
    <w:rsid w:val="004167B7"/>
    <w:rsid w:val="004174AF"/>
    <w:rsid w:val="00417657"/>
    <w:rsid w:val="004177B0"/>
    <w:rsid w:val="00417D88"/>
    <w:rsid w:val="00417EAB"/>
    <w:rsid w:val="00417EAD"/>
    <w:rsid w:val="0042004A"/>
    <w:rsid w:val="004200EF"/>
    <w:rsid w:val="004207EA"/>
    <w:rsid w:val="00420A05"/>
    <w:rsid w:val="00420BF1"/>
    <w:rsid w:val="004210DD"/>
    <w:rsid w:val="00421384"/>
    <w:rsid w:val="0042167E"/>
    <w:rsid w:val="004220C2"/>
    <w:rsid w:val="004220D7"/>
    <w:rsid w:val="004224E8"/>
    <w:rsid w:val="00422C11"/>
    <w:rsid w:val="00423187"/>
    <w:rsid w:val="0042321B"/>
    <w:rsid w:val="00423243"/>
    <w:rsid w:val="00423319"/>
    <w:rsid w:val="0042341E"/>
    <w:rsid w:val="004238A5"/>
    <w:rsid w:val="00423901"/>
    <w:rsid w:val="00423CB3"/>
    <w:rsid w:val="00424B84"/>
    <w:rsid w:val="00424D68"/>
    <w:rsid w:val="00425AAA"/>
    <w:rsid w:val="00426593"/>
    <w:rsid w:val="004266CD"/>
    <w:rsid w:val="004267D6"/>
    <w:rsid w:val="00426917"/>
    <w:rsid w:val="00430C74"/>
    <w:rsid w:val="004310C8"/>
    <w:rsid w:val="00433A04"/>
    <w:rsid w:val="00433EE0"/>
    <w:rsid w:val="00434004"/>
    <w:rsid w:val="00434649"/>
    <w:rsid w:val="00434F06"/>
    <w:rsid w:val="00435226"/>
    <w:rsid w:val="00435458"/>
    <w:rsid w:val="00436297"/>
    <w:rsid w:val="00436349"/>
    <w:rsid w:val="00437166"/>
    <w:rsid w:val="00440170"/>
    <w:rsid w:val="00441121"/>
    <w:rsid w:val="0044134D"/>
    <w:rsid w:val="00441A6E"/>
    <w:rsid w:val="004421DB"/>
    <w:rsid w:val="00442311"/>
    <w:rsid w:val="00443289"/>
    <w:rsid w:val="00444093"/>
    <w:rsid w:val="004446E6"/>
    <w:rsid w:val="004452BE"/>
    <w:rsid w:val="00445493"/>
    <w:rsid w:val="00445939"/>
    <w:rsid w:val="00445FFE"/>
    <w:rsid w:val="00446FD6"/>
    <w:rsid w:val="004476DE"/>
    <w:rsid w:val="00447DE6"/>
    <w:rsid w:val="004503BF"/>
    <w:rsid w:val="0045058A"/>
    <w:rsid w:val="00450C49"/>
    <w:rsid w:val="0045105B"/>
    <w:rsid w:val="004512B1"/>
    <w:rsid w:val="0045257B"/>
    <w:rsid w:val="0045273A"/>
    <w:rsid w:val="00452AB5"/>
    <w:rsid w:val="004537E0"/>
    <w:rsid w:val="004541AE"/>
    <w:rsid w:val="004542AA"/>
    <w:rsid w:val="004545E3"/>
    <w:rsid w:val="00454B62"/>
    <w:rsid w:val="00454BCA"/>
    <w:rsid w:val="00454C6A"/>
    <w:rsid w:val="0045515D"/>
    <w:rsid w:val="0045563A"/>
    <w:rsid w:val="004559E8"/>
    <w:rsid w:val="00456550"/>
    <w:rsid w:val="0045792E"/>
    <w:rsid w:val="00457B24"/>
    <w:rsid w:val="004600B0"/>
    <w:rsid w:val="0046030C"/>
    <w:rsid w:val="004612A3"/>
    <w:rsid w:val="00461D4D"/>
    <w:rsid w:val="00461F73"/>
    <w:rsid w:val="004624A0"/>
    <w:rsid w:val="00462535"/>
    <w:rsid w:val="00462A95"/>
    <w:rsid w:val="00462CDC"/>
    <w:rsid w:val="00462CFC"/>
    <w:rsid w:val="004630E2"/>
    <w:rsid w:val="00463499"/>
    <w:rsid w:val="004636B5"/>
    <w:rsid w:val="00463751"/>
    <w:rsid w:val="00463FB9"/>
    <w:rsid w:val="0046465C"/>
    <w:rsid w:val="00464744"/>
    <w:rsid w:val="004649B7"/>
    <w:rsid w:val="00464B8A"/>
    <w:rsid w:val="00465007"/>
    <w:rsid w:val="00465243"/>
    <w:rsid w:val="004656AE"/>
    <w:rsid w:val="00465EC4"/>
    <w:rsid w:val="00466618"/>
    <w:rsid w:val="004703FB"/>
    <w:rsid w:val="00470475"/>
    <w:rsid w:val="00470584"/>
    <w:rsid w:val="00470C68"/>
    <w:rsid w:val="00470E58"/>
    <w:rsid w:val="00471176"/>
    <w:rsid w:val="00471292"/>
    <w:rsid w:val="00471BC2"/>
    <w:rsid w:val="00471DCF"/>
    <w:rsid w:val="0047393E"/>
    <w:rsid w:val="00473C51"/>
    <w:rsid w:val="00473F2D"/>
    <w:rsid w:val="00474A70"/>
    <w:rsid w:val="0047522C"/>
    <w:rsid w:val="004758CF"/>
    <w:rsid w:val="00475C67"/>
    <w:rsid w:val="004764B4"/>
    <w:rsid w:val="0047681B"/>
    <w:rsid w:val="00476C90"/>
    <w:rsid w:val="00476D3B"/>
    <w:rsid w:val="00476D84"/>
    <w:rsid w:val="004808CB"/>
    <w:rsid w:val="004809A7"/>
    <w:rsid w:val="00480B24"/>
    <w:rsid w:val="004811B8"/>
    <w:rsid w:val="0048155B"/>
    <w:rsid w:val="00481890"/>
    <w:rsid w:val="00481926"/>
    <w:rsid w:val="00482B45"/>
    <w:rsid w:val="0048395B"/>
    <w:rsid w:val="00483D66"/>
    <w:rsid w:val="004840D3"/>
    <w:rsid w:val="004845B0"/>
    <w:rsid w:val="004848A9"/>
    <w:rsid w:val="00484D8B"/>
    <w:rsid w:val="004857BC"/>
    <w:rsid w:val="00486860"/>
    <w:rsid w:val="004872DF"/>
    <w:rsid w:val="00487531"/>
    <w:rsid w:val="00487FB1"/>
    <w:rsid w:val="004903EE"/>
    <w:rsid w:val="004904E9"/>
    <w:rsid w:val="004906DF"/>
    <w:rsid w:val="004907FE"/>
    <w:rsid w:val="00491B54"/>
    <w:rsid w:val="00492033"/>
    <w:rsid w:val="004922C8"/>
    <w:rsid w:val="0049264D"/>
    <w:rsid w:val="00492A8B"/>
    <w:rsid w:val="004931C5"/>
    <w:rsid w:val="0049329D"/>
    <w:rsid w:val="004933A1"/>
    <w:rsid w:val="00493EFD"/>
    <w:rsid w:val="00494A5B"/>
    <w:rsid w:val="0049540D"/>
    <w:rsid w:val="004954A6"/>
    <w:rsid w:val="004954C8"/>
    <w:rsid w:val="004956B5"/>
    <w:rsid w:val="00495768"/>
    <w:rsid w:val="0049641F"/>
    <w:rsid w:val="004966A3"/>
    <w:rsid w:val="00496832"/>
    <w:rsid w:val="00496955"/>
    <w:rsid w:val="00496ED4"/>
    <w:rsid w:val="00496FC3"/>
    <w:rsid w:val="00497158"/>
    <w:rsid w:val="004974B9"/>
    <w:rsid w:val="004A086F"/>
    <w:rsid w:val="004A22A4"/>
    <w:rsid w:val="004A2603"/>
    <w:rsid w:val="004A2A76"/>
    <w:rsid w:val="004A2B01"/>
    <w:rsid w:val="004A3168"/>
    <w:rsid w:val="004A335F"/>
    <w:rsid w:val="004A3B59"/>
    <w:rsid w:val="004A4C22"/>
    <w:rsid w:val="004A634E"/>
    <w:rsid w:val="004A637D"/>
    <w:rsid w:val="004A6408"/>
    <w:rsid w:val="004A6927"/>
    <w:rsid w:val="004A72E1"/>
    <w:rsid w:val="004A747E"/>
    <w:rsid w:val="004B0029"/>
    <w:rsid w:val="004B0902"/>
    <w:rsid w:val="004B0CC6"/>
    <w:rsid w:val="004B1392"/>
    <w:rsid w:val="004B1598"/>
    <w:rsid w:val="004B184C"/>
    <w:rsid w:val="004B31CE"/>
    <w:rsid w:val="004B358E"/>
    <w:rsid w:val="004B364F"/>
    <w:rsid w:val="004B37A8"/>
    <w:rsid w:val="004B3EFD"/>
    <w:rsid w:val="004B437E"/>
    <w:rsid w:val="004B4ABE"/>
    <w:rsid w:val="004B583D"/>
    <w:rsid w:val="004B6175"/>
    <w:rsid w:val="004B6DDF"/>
    <w:rsid w:val="004B74AB"/>
    <w:rsid w:val="004B7864"/>
    <w:rsid w:val="004B79F8"/>
    <w:rsid w:val="004C09A8"/>
    <w:rsid w:val="004C0FB8"/>
    <w:rsid w:val="004C13BE"/>
    <w:rsid w:val="004C2201"/>
    <w:rsid w:val="004C3238"/>
    <w:rsid w:val="004C37C8"/>
    <w:rsid w:val="004C3C83"/>
    <w:rsid w:val="004C4086"/>
    <w:rsid w:val="004C41E4"/>
    <w:rsid w:val="004C43B9"/>
    <w:rsid w:val="004C48CF"/>
    <w:rsid w:val="004C5036"/>
    <w:rsid w:val="004C5080"/>
    <w:rsid w:val="004C5271"/>
    <w:rsid w:val="004C5B6E"/>
    <w:rsid w:val="004C6A01"/>
    <w:rsid w:val="004C6E91"/>
    <w:rsid w:val="004C718F"/>
    <w:rsid w:val="004C7599"/>
    <w:rsid w:val="004C7978"/>
    <w:rsid w:val="004C7DBF"/>
    <w:rsid w:val="004D08AA"/>
    <w:rsid w:val="004D0C1D"/>
    <w:rsid w:val="004D0C92"/>
    <w:rsid w:val="004D0D23"/>
    <w:rsid w:val="004D0DA7"/>
    <w:rsid w:val="004D1E08"/>
    <w:rsid w:val="004D2024"/>
    <w:rsid w:val="004D2539"/>
    <w:rsid w:val="004D2559"/>
    <w:rsid w:val="004D27E4"/>
    <w:rsid w:val="004D29B0"/>
    <w:rsid w:val="004D315B"/>
    <w:rsid w:val="004D3203"/>
    <w:rsid w:val="004D33D1"/>
    <w:rsid w:val="004D34B8"/>
    <w:rsid w:val="004D355D"/>
    <w:rsid w:val="004D4137"/>
    <w:rsid w:val="004D41D6"/>
    <w:rsid w:val="004D454C"/>
    <w:rsid w:val="004D45BC"/>
    <w:rsid w:val="004D4624"/>
    <w:rsid w:val="004D4BC4"/>
    <w:rsid w:val="004D4CF4"/>
    <w:rsid w:val="004D51A3"/>
    <w:rsid w:val="004D52E4"/>
    <w:rsid w:val="004D56CD"/>
    <w:rsid w:val="004D66FA"/>
    <w:rsid w:val="004D69C9"/>
    <w:rsid w:val="004D7131"/>
    <w:rsid w:val="004D79B0"/>
    <w:rsid w:val="004D7B54"/>
    <w:rsid w:val="004D7B69"/>
    <w:rsid w:val="004E059A"/>
    <w:rsid w:val="004E0721"/>
    <w:rsid w:val="004E09E4"/>
    <w:rsid w:val="004E0D0C"/>
    <w:rsid w:val="004E1317"/>
    <w:rsid w:val="004E1388"/>
    <w:rsid w:val="004E1424"/>
    <w:rsid w:val="004E2963"/>
    <w:rsid w:val="004E2B1A"/>
    <w:rsid w:val="004E323B"/>
    <w:rsid w:val="004E4C91"/>
    <w:rsid w:val="004E4CE2"/>
    <w:rsid w:val="004E516B"/>
    <w:rsid w:val="004E5E91"/>
    <w:rsid w:val="004E659D"/>
    <w:rsid w:val="004E665B"/>
    <w:rsid w:val="004E6C3E"/>
    <w:rsid w:val="004E6DFA"/>
    <w:rsid w:val="004E7578"/>
    <w:rsid w:val="004E7A94"/>
    <w:rsid w:val="004F0100"/>
    <w:rsid w:val="004F07A5"/>
    <w:rsid w:val="004F08FD"/>
    <w:rsid w:val="004F09B3"/>
    <w:rsid w:val="004F1F76"/>
    <w:rsid w:val="004F27C8"/>
    <w:rsid w:val="004F2A05"/>
    <w:rsid w:val="004F34E5"/>
    <w:rsid w:val="004F40DD"/>
    <w:rsid w:val="004F45C1"/>
    <w:rsid w:val="004F4A30"/>
    <w:rsid w:val="004F5EB8"/>
    <w:rsid w:val="004F64B9"/>
    <w:rsid w:val="004F7788"/>
    <w:rsid w:val="004F7EFA"/>
    <w:rsid w:val="004F7F1D"/>
    <w:rsid w:val="0050036B"/>
    <w:rsid w:val="00500447"/>
    <w:rsid w:val="00500CF3"/>
    <w:rsid w:val="00501467"/>
    <w:rsid w:val="0050185D"/>
    <w:rsid w:val="00501A6A"/>
    <w:rsid w:val="00501B24"/>
    <w:rsid w:val="00501B35"/>
    <w:rsid w:val="00502202"/>
    <w:rsid w:val="0050225A"/>
    <w:rsid w:val="00502DFF"/>
    <w:rsid w:val="0050315B"/>
    <w:rsid w:val="005034EB"/>
    <w:rsid w:val="00503994"/>
    <w:rsid w:val="00504EFA"/>
    <w:rsid w:val="005061A3"/>
    <w:rsid w:val="005061AA"/>
    <w:rsid w:val="0050675B"/>
    <w:rsid w:val="00506955"/>
    <w:rsid w:val="00506CF2"/>
    <w:rsid w:val="00506D30"/>
    <w:rsid w:val="00507AB9"/>
    <w:rsid w:val="00510EC6"/>
    <w:rsid w:val="00511B5C"/>
    <w:rsid w:val="0051213D"/>
    <w:rsid w:val="00513594"/>
    <w:rsid w:val="00514243"/>
    <w:rsid w:val="00514B24"/>
    <w:rsid w:val="00514C5F"/>
    <w:rsid w:val="00514FE2"/>
    <w:rsid w:val="00515A1D"/>
    <w:rsid w:val="00515B15"/>
    <w:rsid w:val="00515E8B"/>
    <w:rsid w:val="00515FD6"/>
    <w:rsid w:val="00516027"/>
    <w:rsid w:val="00516E92"/>
    <w:rsid w:val="00517835"/>
    <w:rsid w:val="00517AA2"/>
    <w:rsid w:val="00520561"/>
    <w:rsid w:val="00520DB2"/>
    <w:rsid w:val="00520FBC"/>
    <w:rsid w:val="00521208"/>
    <w:rsid w:val="00521E3E"/>
    <w:rsid w:val="00521FBA"/>
    <w:rsid w:val="005222D5"/>
    <w:rsid w:val="0052259C"/>
    <w:rsid w:val="005230E7"/>
    <w:rsid w:val="005231A1"/>
    <w:rsid w:val="0052327B"/>
    <w:rsid w:val="00523B15"/>
    <w:rsid w:val="00524233"/>
    <w:rsid w:val="00524B3B"/>
    <w:rsid w:val="005251B8"/>
    <w:rsid w:val="00525314"/>
    <w:rsid w:val="00526FE9"/>
    <w:rsid w:val="005271A7"/>
    <w:rsid w:val="00527D9D"/>
    <w:rsid w:val="00527F82"/>
    <w:rsid w:val="005300FD"/>
    <w:rsid w:val="005307D4"/>
    <w:rsid w:val="00531107"/>
    <w:rsid w:val="00531370"/>
    <w:rsid w:val="0053184A"/>
    <w:rsid w:val="00531E9D"/>
    <w:rsid w:val="00531FA0"/>
    <w:rsid w:val="00532227"/>
    <w:rsid w:val="00532537"/>
    <w:rsid w:val="005327BE"/>
    <w:rsid w:val="00532A39"/>
    <w:rsid w:val="005331E1"/>
    <w:rsid w:val="00533297"/>
    <w:rsid w:val="005332F5"/>
    <w:rsid w:val="00533421"/>
    <w:rsid w:val="005336AE"/>
    <w:rsid w:val="00533855"/>
    <w:rsid w:val="00533962"/>
    <w:rsid w:val="00533CC3"/>
    <w:rsid w:val="00534443"/>
    <w:rsid w:val="00534BA7"/>
    <w:rsid w:val="00535AD0"/>
    <w:rsid w:val="00535DD3"/>
    <w:rsid w:val="00536348"/>
    <w:rsid w:val="005379DD"/>
    <w:rsid w:val="00537D01"/>
    <w:rsid w:val="00537FFB"/>
    <w:rsid w:val="00540C3C"/>
    <w:rsid w:val="00541F3F"/>
    <w:rsid w:val="00543069"/>
    <w:rsid w:val="00543FD3"/>
    <w:rsid w:val="005446F2"/>
    <w:rsid w:val="00544818"/>
    <w:rsid w:val="0054501F"/>
    <w:rsid w:val="005452AC"/>
    <w:rsid w:val="00547257"/>
    <w:rsid w:val="00547EF5"/>
    <w:rsid w:val="00547FC1"/>
    <w:rsid w:val="00547FFC"/>
    <w:rsid w:val="00550612"/>
    <w:rsid w:val="00550F8A"/>
    <w:rsid w:val="005514C9"/>
    <w:rsid w:val="005515D9"/>
    <w:rsid w:val="00551ECC"/>
    <w:rsid w:val="00551F7F"/>
    <w:rsid w:val="0055483C"/>
    <w:rsid w:val="005556FD"/>
    <w:rsid w:val="00556128"/>
    <w:rsid w:val="0055645B"/>
    <w:rsid w:val="0055666A"/>
    <w:rsid w:val="00556C82"/>
    <w:rsid w:val="00556E74"/>
    <w:rsid w:val="00557078"/>
    <w:rsid w:val="005570B5"/>
    <w:rsid w:val="00557C37"/>
    <w:rsid w:val="00557FF6"/>
    <w:rsid w:val="00560DC6"/>
    <w:rsid w:val="0056228B"/>
    <w:rsid w:val="00562620"/>
    <w:rsid w:val="00562A82"/>
    <w:rsid w:val="005633C3"/>
    <w:rsid w:val="005650F6"/>
    <w:rsid w:val="0056596A"/>
    <w:rsid w:val="00565FE5"/>
    <w:rsid w:val="00566040"/>
    <w:rsid w:val="0056629E"/>
    <w:rsid w:val="00566F10"/>
    <w:rsid w:val="00567923"/>
    <w:rsid w:val="00571227"/>
    <w:rsid w:val="0057131F"/>
    <w:rsid w:val="00572B20"/>
    <w:rsid w:val="00573C1E"/>
    <w:rsid w:val="00574C3A"/>
    <w:rsid w:val="0057572D"/>
    <w:rsid w:val="00575C51"/>
    <w:rsid w:val="00575DAB"/>
    <w:rsid w:val="00576127"/>
    <w:rsid w:val="0057653C"/>
    <w:rsid w:val="0057784B"/>
    <w:rsid w:val="005801DA"/>
    <w:rsid w:val="00580709"/>
    <w:rsid w:val="00580DA1"/>
    <w:rsid w:val="00580F16"/>
    <w:rsid w:val="00580F2C"/>
    <w:rsid w:val="0058107C"/>
    <w:rsid w:val="00581778"/>
    <w:rsid w:val="00581A3F"/>
    <w:rsid w:val="005821D0"/>
    <w:rsid w:val="00582423"/>
    <w:rsid w:val="005824FA"/>
    <w:rsid w:val="00582CF9"/>
    <w:rsid w:val="0058456E"/>
    <w:rsid w:val="005847A3"/>
    <w:rsid w:val="00584869"/>
    <w:rsid w:val="00584AAF"/>
    <w:rsid w:val="005852E6"/>
    <w:rsid w:val="00585622"/>
    <w:rsid w:val="00586525"/>
    <w:rsid w:val="00586BCA"/>
    <w:rsid w:val="00586CAF"/>
    <w:rsid w:val="00587363"/>
    <w:rsid w:val="00587467"/>
    <w:rsid w:val="00587D26"/>
    <w:rsid w:val="00587DF9"/>
    <w:rsid w:val="005902C0"/>
    <w:rsid w:val="005904C2"/>
    <w:rsid w:val="00591430"/>
    <w:rsid w:val="0059156B"/>
    <w:rsid w:val="005916AD"/>
    <w:rsid w:val="00591952"/>
    <w:rsid w:val="00592B1C"/>
    <w:rsid w:val="00593876"/>
    <w:rsid w:val="00593F8C"/>
    <w:rsid w:val="005949B0"/>
    <w:rsid w:val="0059514D"/>
    <w:rsid w:val="0059539C"/>
    <w:rsid w:val="005958BB"/>
    <w:rsid w:val="00595B81"/>
    <w:rsid w:val="005969C2"/>
    <w:rsid w:val="00596B18"/>
    <w:rsid w:val="00596DDF"/>
    <w:rsid w:val="00596F3A"/>
    <w:rsid w:val="00597280"/>
    <w:rsid w:val="00597DC0"/>
    <w:rsid w:val="005A09C7"/>
    <w:rsid w:val="005A1094"/>
    <w:rsid w:val="005A16A2"/>
    <w:rsid w:val="005A1E7E"/>
    <w:rsid w:val="005A26EF"/>
    <w:rsid w:val="005A29C4"/>
    <w:rsid w:val="005A3A17"/>
    <w:rsid w:val="005A3AEB"/>
    <w:rsid w:val="005A4A5D"/>
    <w:rsid w:val="005A4BE9"/>
    <w:rsid w:val="005A5461"/>
    <w:rsid w:val="005A556E"/>
    <w:rsid w:val="005A5B5E"/>
    <w:rsid w:val="005A5BFD"/>
    <w:rsid w:val="005A5F61"/>
    <w:rsid w:val="005A5FC6"/>
    <w:rsid w:val="005A6CC5"/>
    <w:rsid w:val="005A72F3"/>
    <w:rsid w:val="005A747C"/>
    <w:rsid w:val="005A75F8"/>
    <w:rsid w:val="005A7F82"/>
    <w:rsid w:val="005B0A96"/>
    <w:rsid w:val="005B0ABB"/>
    <w:rsid w:val="005B1C2E"/>
    <w:rsid w:val="005B2335"/>
    <w:rsid w:val="005B2F99"/>
    <w:rsid w:val="005B3386"/>
    <w:rsid w:val="005B3417"/>
    <w:rsid w:val="005B3436"/>
    <w:rsid w:val="005B3710"/>
    <w:rsid w:val="005B37EC"/>
    <w:rsid w:val="005B3A39"/>
    <w:rsid w:val="005B422B"/>
    <w:rsid w:val="005B4843"/>
    <w:rsid w:val="005B484E"/>
    <w:rsid w:val="005B4E53"/>
    <w:rsid w:val="005B539B"/>
    <w:rsid w:val="005B5633"/>
    <w:rsid w:val="005B5843"/>
    <w:rsid w:val="005B5ACC"/>
    <w:rsid w:val="005B5E79"/>
    <w:rsid w:val="005B6111"/>
    <w:rsid w:val="005B6876"/>
    <w:rsid w:val="005B6B73"/>
    <w:rsid w:val="005B7E85"/>
    <w:rsid w:val="005B7FF2"/>
    <w:rsid w:val="005C0F79"/>
    <w:rsid w:val="005C159C"/>
    <w:rsid w:val="005C2067"/>
    <w:rsid w:val="005C21EE"/>
    <w:rsid w:val="005C36F8"/>
    <w:rsid w:val="005C3E2F"/>
    <w:rsid w:val="005C4BED"/>
    <w:rsid w:val="005C56E7"/>
    <w:rsid w:val="005C5BB3"/>
    <w:rsid w:val="005C670D"/>
    <w:rsid w:val="005C6ACF"/>
    <w:rsid w:val="005C737E"/>
    <w:rsid w:val="005D0042"/>
    <w:rsid w:val="005D0055"/>
    <w:rsid w:val="005D012E"/>
    <w:rsid w:val="005D056D"/>
    <w:rsid w:val="005D05BC"/>
    <w:rsid w:val="005D0834"/>
    <w:rsid w:val="005D0A86"/>
    <w:rsid w:val="005D0EEE"/>
    <w:rsid w:val="005D13C6"/>
    <w:rsid w:val="005D1A71"/>
    <w:rsid w:val="005D2845"/>
    <w:rsid w:val="005D3443"/>
    <w:rsid w:val="005D36D1"/>
    <w:rsid w:val="005D3914"/>
    <w:rsid w:val="005D4AE4"/>
    <w:rsid w:val="005D517F"/>
    <w:rsid w:val="005D55C5"/>
    <w:rsid w:val="005D5B3B"/>
    <w:rsid w:val="005D5EFE"/>
    <w:rsid w:val="005D6EE1"/>
    <w:rsid w:val="005D73EE"/>
    <w:rsid w:val="005D76FB"/>
    <w:rsid w:val="005D7AD3"/>
    <w:rsid w:val="005D7F7C"/>
    <w:rsid w:val="005E10AA"/>
    <w:rsid w:val="005E11FD"/>
    <w:rsid w:val="005E1C23"/>
    <w:rsid w:val="005E51A9"/>
    <w:rsid w:val="005E5402"/>
    <w:rsid w:val="005E63EA"/>
    <w:rsid w:val="005E727F"/>
    <w:rsid w:val="005E74DE"/>
    <w:rsid w:val="005F070A"/>
    <w:rsid w:val="005F0C30"/>
    <w:rsid w:val="005F10D7"/>
    <w:rsid w:val="005F15EE"/>
    <w:rsid w:val="005F1B9F"/>
    <w:rsid w:val="005F22A1"/>
    <w:rsid w:val="005F22B5"/>
    <w:rsid w:val="005F23F0"/>
    <w:rsid w:val="005F2AFD"/>
    <w:rsid w:val="005F3225"/>
    <w:rsid w:val="005F3CC8"/>
    <w:rsid w:val="005F49F8"/>
    <w:rsid w:val="005F4F49"/>
    <w:rsid w:val="005F4F8F"/>
    <w:rsid w:val="005F5B01"/>
    <w:rsid w:val="005F5E13"/>
    <w:rsid w:val="005F6679"/>
    <w:rsid w:val="005F675F"/>
    <w:rsid w:val="005F6CE3"/>
    <w:rsid w:val="005F6E57"/>
    <w:rsid w:val="005F6F68"/>
    <w:rsid w:val="005F7491"/>
    <w:rsid w:val="005F79E4"/>
    <w:rsid w:val="006009F4"/>
    <w:rsid w:val="00600B55"/>
    <w:rsid w:val="00601208"/>
    <w:rsid w:val="0060148A"/>
    <w:rsid w:val="00601541"/>
    <w:rsid w:val="006015A6"/>
    <w:rsid w:val="006018D2"/>
    <w:rsid w:val="00601D94"/>
    <w:rsid w:val="0060380F"/>
    <w:rsid w:val="00603B44"/>
    <w:rsid w:val="00603CDB"/>
    <w:rsid w:val="00603D15"/>
    <w:rsid w:val="0060433C"/>
    <w:rsid w:val="00605000"/>
    <w:rsid w:val="00605271"/>
    <w:rsid w:val="00605D4A"/>
    <w:rsid w:val="00605DBE"/>
    <w:rsid w:val="0060648C"/>
    <w:rsid w:val="0060687D"/>
    <w:rsid w:val="00606E76"/>
    <w:rsid w:val="0060715A"/>
    <w:rsid w:val="006103F9"/>
    <w:rsid w:val="00610CFC"/>
    <w:rsid w:val="00611FE2"/>
    <w:rsid w:val="0061252D"/>
    <w:rsid w:val="0061255B"/>
    <w:rsid w:val="006127C1"/>
    <w:rsid w:val="00612814"/>
    <w:rsid w:val="00613871"/>
    <w:rsid w:val="00613E83"/>
    <w:rsid w:val="00613F8A"/>
    <w:rsid w:val="00614129"/>
    <w:rsid w:val="0061460C"/>
    <w:rsid w:val="00614D3B"/>
    <w:rsid w:val="00614DC0"/>
    <w:rsid w:val="00615236"/>
    <w:rsid w:val="0061648F"/>
    <w:rsid w:val="006165A6"/>
    <w:rsid w:val="00617080"/>
    <w:rsid w:val="00617316"/>
    <w:rsid w:val="006178A8"/>
    <w:rsid w:val="006179EB"/>
    <w:rsid w:val="00617DFE"/>
    <w:rsid w:val="006201D3"/>
    <w:rsid w:val="0062057B"/>
    <w:rsid w:val="00621A12"/>
    <w:rsid w:val="00621BFC"/>
    <w:rsid w:val="00621FB9"/>
    <w:rsid w:val="006223C5"/>
    <w:rsid w:val="006235D4"/>
    <w:rsid w:val="00623618"/>
    <w:rsid w:val="00623E21"/>
    <w:rsid w:val="00623E23"/>
    <w:rsid w:val="006240BB"/>
    <w:rsid w:val="00624CED"/>
    <w:rsid w:val="00624F08"/>
    <w:rsid w:val="00624F4C"/>
    <w:rsid w:val="0062587C"/>
    <w:rsid w:val="00625A8F"/>
    <w:rsid w:val="006264FA"/>
    <w:rsid w:val="00626AE9"/>
    <w:rsid w:val="00626C08"/>
    <w:rsid w:val="00627B05"/>
    <w:rsid w:val="00627D89"/>
    <w:rsid w:val="00630651"/>
    <w:rsid w:val="00630713"/>
    <w:rsid w:val="00630E56"/>
    <w:rsid w:val="00631112"/>
    <w:rsid w:val="00631B78"/>
    <w:rsid w:val="00631BC1"/>
    <w:rsid w:val="00632D23"/>
    <w:rsid w:val="00632D52"/>
    <w:rsid w:val="00632DC0"/>
    <w:rsid w:val="00633335"/>
    <w:rsid w:val="00633B1B"/>
    <w:rsid w:val="00633ECA"/>
    <w:rsid w:val="006343B3"/>
    <w:rsid w:val="0063505E"/>
    <w:rsid w:val="006350F9"/>
    <w:rsid w:val="00635277"/>
    <w:rsid w:val="006357A4"/>
    <w:rsid w:val="0063610E"/>
    <w:rsid w:val="006368F0"/>
    <w:rsid w:val="0063726B"/>
    <w:rsid w:val="00637985"/>
    <w:rsid w:val="00637D49"/>
    <w:rsid w:val="006400BC"/>
    <w:rsid w:val="0064127E"/>
    <w:rsid w:val="00641512"/>
    <w:rsid w:val="006417D2"/>
    <w:rsid w:val="006419BF"/>
    <w:rsid w:val="00641DC6"/>
    <w:rsid w:val="00641F46"/>
    <w:rsid w:val="0064236F"/>
    <w:rsid w:val="00642466"/>
    <w:rsid w:val="006436A7"/>
    <w:rsid w:val="00643CDD"/>
    <w:rsid w:val="00643E47"/>
    <w:rsid w:val="00644A06"/>
    <w:rsid w:val="00645F30"/>
    <w:rsid w:val="006461D7"/>
    <w:rsid w:val="00646336"/>
    <w:rsid w:val="00646CE9"/>
    <w:rsid w:val="00647118"/>
    <w:rsid w:val="0064711E"/>
    <w:rsid w:val="00647200"/>
    <w:rsid w:val="00647489"/>
    <w:rsid w:val="0064753C"/>
    <w:rsid w:val="00647970"/>
    <w:rsid w:val="00647DEF"/>
    <w:rsid w:val="00650621"/>
    <w:rsid w:val="0065124E"/>
    <w:rsid w:val="00651BC8"/>
    <w:rsid w:val="00651E9D"/>
    <w:rsid w:val="006526C5"/>
    <w:rsid w:val="00653AF1"/>
    <w:rsid w:val="0065439F"/>
    <w:rsid w:val="0065453D"/>
    <w:rsid w:val="00656631"/>
    <w:rsid w:val="00656B82"/>
    <w:rsid w:val="0065767C"/>
    <w:rsid w:val="00657B97"/>
    <w:rsid w:val="006603BC"/>
    <w:rsid w:val="006603F9"/>
    <w:rsid w:val="00660D37"/>
    <w:rsid w:val="0066107F"/>
    <w:rsid w:val="00661C85"/>
    <w:rsid w:val="00661ECC"/>
    <w:rsid w:val="006625EA"/>
    <w:rsid w:val="0066265F"/>
    <w:rsid w:val="00663098"/>
    <w:rsid w:val="006634C2"/>
    <w:rsid w:val="0066412C"/>
    <w:rsid w:val="006644F0"/>
    <w:rsid w:val="00664E94"/>
    <w:rsid w:val="0066581A"/>
    <w:rsid w:val="00666A49"/>
    <w:rsid w:val="00666E7C"/>
    <w:rsid w:val="00666F38"/>
    <w:rsid w:val="006674B4"/>
    <w:rsid w:val="0066772C"/>
    <w:rsid w:val="00670390"/>
    <w:rsid w:val="0067138C"/>
    <w:rsid w:val="006714BB"/>
    <w:rsid w:val="00671528"/>
    <w:rsid w:val="00671A5B"/>
    <w:rsid w:val="00671AC5"/>
    <w:rsid w:val="00671BF8"/>
    <w:rsid w:val="00672616"/>
    <w:rsid w:val="006733BD"/>
    <w:rsid w:val="00673515"/>
    <w:rsid w:val="006739A8"/>
    <w:rsid w:val="00673E02"/>
    <w:rsid w:val="00673E26"/>
    <w:rsid w:val="006740DD"/>
    <w:rsid w:val="006741BF"/>
    <w:rsid w:val="0067479A"/>
    <w:rsid w:val="0067481A"/>
    <w:rsid w:val="006748FC"/>
    <w:rsid w:val="006753DD"/>
    <w:rsid w:val="0067545A"/>
    <w:rsid w:val="0067691D"/>
    <w:rsid w:val="006769E5"/>
    <w:rsid w:val="00676DFB"/>
    <w:rsid w:val="006775C6"/>
    <w:rsid w:val="006804DC"/>
    <w:rsid w:val="00680E27"/>
    <w:rsid w:val="00680F11"/>
    <w:rsid w:val="006811E5"/>
    <w:rsid w:val="00681679"/>
    <w:rsid w:val="006819C2"/>
    <w:rsid w:val="00682680"/>
    <w:rsid w:val="00682C34"/>
    <w:rsid w:val="00683769"/>
    <w:rsid w:val="0068396C"/>
    <w:rsid w:val="00683E8C"/>
    <w:rsid w:val="00684744"/>
    <w:rsid w:val="00684A05"/>
    <w:rsid w:val="00684E79"/>
    <w:rsid w:val="006854E0"/>
    <w:rsid w:val="006855B9"/>
    <w:rsid w:val="006861ED"/>
    <w:rsid w:val="0068688B"/>
    <w:rsid w:val="006869E1"/>
    <w:rsid w:val="00687465"/>
    <w:rsid w:val="00687A0C"/>
    <w:rsid w:val="00687A13"/>
    <w:rsid w:val="00690178"/>
    <w:rsid w:val="00690772"/>
    <w:rsid w:val="0069095B"/>
    <w:rsid w:val="0069096B"/>
    <w:rsid w:val="00691E4C"/>
    <w:rsid w:val="00692781"/>
    <w:rsid w:val="00692AB0"/>
    <w:rsid w:val="0069323E"/>
    <w:rsid w:val="00693283"/>
    <w:rsid w:val="00693485"/>
    <w:rsid w:val="006934AB"/>
    <w:rsid w:val="0069470C"/>
    <w:rsid w:val="00694CF2"/>
    <w:rsid w:val="00694E96"/>
    <w:rsid w:val="006954C4"/>
    <w:rsid w:val="0069583F"/>
    <w:rsid w:val="006959BC"/>
    <w:rsid w:val="006961F4"/>
    <w:rsid w:val="006965FC"/>
    <w:rsid w:val="0069675D"/>
    <w:rsid w:val="00696E3B"/>
    <w:rsid w:val="00697174"/>
    <w:rsid w:val="00697817"/>
    <w:rsid w:val="006A027B"/>
    <w:rsid w:val="006A046F"/>
    <w:rsid w:val="006A11CB"/>
    <w:rsid w:val="006A158A"/>
    <w:rsid w:val="006A18BA"/>
    <w:rsid w:val="006A1C44"/>
    <w:rsid w:val="006A20BD"/>
    <w:rsid w:val="006A2561"/>
    <w:rsid w:val="006A303D"/>
    <w:rsid w:val="006A33CC"/>
    <w:rsid w:val="006A33FF"/>
    <w:rsid w:val="006A373E"/>
    <w:rsid w:val="006A3CA5"/>
    <w:rsid w:val="006A3FB1"/>
    <w:rsid w:val="006A44DA"/>
    <w:rsid w:val="006A45CE"/>
    <w:rsid w:val="006A4AD9"/>
    <w:rsid w:val="006A4F22"/>
    <w:rsid w:val="006A5560"/>
    <w:rsid w:val="006A55FD"/>
    <w:rsid w:val="006A5790"/>
    <w:rsid w:val="006A5E86"/>
    <w:rsid w:val="006A610E"/>
    <w:rsid w:val="006A67E6"/>
    <w:rsid w:val="006A6DE9"/>
    <w:rsid w:val="006A6E25"/>
    <w:rsid w:val="006B0736"/>
    <w:rsid w:val="006B11DE"/>
    <w:rsid w:val="006B2548"/>
    <w:rsid w:val="006B2943"/>
    <w:rsid w:val="006B2B89"/>
    <w:rsid w:val="006B31AC"/>
    <w:rsid w:val="006B31DA"/>
    <w:rsid w:val="006B397B"/>
    <w:rsid w:val="006B3E9D"/>
    <w:rsid w:val="006B440E"/>
    <w:rsid w:val="006B4D09"/>
    <w:rsid w:val="006B5362"/>
    <w:rsid w:val="006B5DDF"/>
    <w:rsid w:val="006B6054"/>
    <w:rsid w:val="006B606D"/>
    <w:rsid w:val="006B7377"/>
    <w:rsid w:val="006B73AC"/>
    <w:rsid w:val="006B7407"/>
    <w:rsid w:val="006B7580"/>
    <w:rsid w:val="006C014E"/>
    <w:rsid w:val="006C0272"/>
    <w:rsid w:val="006C0A65"/>
    <w:rsid w:val="006C0E83"/>
    <w:rsid w:val="006C126D"/>
    <w:rsid w:val="006C12EF"/>
    <w:rsid w:val="006C25EE"/>
    <w:rsid w:val="006C2ABA"/>
    <w:rsid w:val="006C2B74"/>
    <w:rsid w:val="006C357E"/>
    <w:rsid w:val="006C370A"/>
    <w:rsid w:val="006C3FFC"/>
    <w:rsid w:val="006C40D3"/>
    <w:rsid w:val="006C40F7"/>
    <w:rsid w:val="006C43D1"/>
    <w:rsid w:val="006C48BC"/>
    <w:rsid w:val="006C4AC0"/>
    <w:rsid w:val="006C4F9C"/>
    <w:rsid w:val="006C56ED"/>
    <w:rsid w:val="006C58AF"/>
    <w:rsid w:val="006C7077"/>
    <w:rsid w:val="006D02C2"/>
    <w:rsid w:val="006D02F0"/>
    <w:rsid w:val="006D0B84"/>
    <w:rsid w:val="006D1454"/>
    <w:rsid w:val="006D165E"/>
    <w:rsid w:val="006D167A"/>
    <w:rsid w:val="006D17A2"/>
    <w:rsid w:val="006D1902"/>
    <w:rsid w:val="006D19F4"/>
    <w:rsid w:val="006D258B"/>
    <w:rsid w:val="006D2C17"/>
    <w:rsid w:val="006D2CE7"/>
    <w:rsid w:val="006D2F8E"/>
    <w:rsid w:val="006D3137"/>
    <w:rsid w:val="006D4266"/>
    <w:rsid w:val="006D54E9"/>
    <w:rsid w:val="006D5D0A"/>
    <w:rsid w:val="006D6BEA"/>
    <w:rsid w:val="006D6C56"/>
    <w:rsid w:val="006D6E95"/>
    <w:rsid w:val="006D6FA5"/>
    <w:rsid w:val="006D760E"/>
    <w:rsid w:val="006D77A2"/>
    <w:rsid w:val="006D7B7D"/>
    <w:rsid w:val="006D7FAA"/>
    <w:rsid w:val="006E0201"/>
    <w:rsid w:val="006E02DA"/>
    <w:rsid w:val="006E0415"/>
    <w:rsid w:val="006E057F"/>
    <w:rsid w:val="006E11B1"/>
    <w:rsid w:val="006E1294"/>
    <w:rsid w:val="006E131B"/>
    <w:rsid w:val="006E137A"/>
    <w:rsid w:val="006E154B"/>
    <w:rsid w:val="006E2A5A"/>
    <w:rsid w:val="006E31E0"/>
    <w:rsid w:val="006E343E"/>
    <w:rsid w:val="006E3EE3"/>
    <w:rsid w:val="006E42D7"/>
    <w:rsid w:val="006E4960"/>
    <w:rsid w:val="006E4DFD"/>
    <w:rsid w:val="006E503D"/>
    <w:rsid w:val="006E51D3"/>
    <w:rsid w:val="006E57E5"/>
    <w:rsid w:val="006E6563"/>
    <w:rsid w:val="006E737C"/>
    <w:rsid w:val="006E7647"/>
    <w:rsid w:val="006E786F"/>
    <w:rsid w:val="006E79BF"/>
    <w:rsid w:val="006F05E0"/>
    <w:rsid w:val="006F0BBA"/>
    <w:rsid w:val="006F15A0"/>
    <w:rsid w:val="006F18D8"/>
    <w:rsid w:val="006F18ED"/>
    <w:rsid w:val="006F1A1F"/>
    <w:rsid w:val="006F2A47"/>
    <w:rsid w:val="006F2B15"/>
    <w:rsid w:val="006F2BAC"/>
    <w:rsid w:val="006F3CBB"/>
    <w:rsid w:val="006F3E3E"/>
    <w:rsid w:val="006F41F8"/>
    <w:rsid w:val="006F5238"/>
    <w:rsid w:val="006F60FE"/>
    <w:rsid w:val="006F6202"/>
    <w:rsid w:val="006F68AD"/>
    <w:rsid w:val="006F71D0"/>
    <w:rsid w:val="006F7278"/>
    <w:rsid w:val="006F7398"/>
    <w:rsid w:val="00700469"/>
    <w:rsid w:val="007007B9"/>
    <w:rsid w:val="007007EB"/>
    <w:rsid w:val="00700AE6"/>
    <w:rsid w:val="007010B1"/>
    <w:rsid w:val="00701156"/>
    <w:rsid w:val="0070239B"/>
    <w:rsid w:val="00702A3A"/>
    <w:rsid w:val="00702CCC"/>
    <w:rsid w:val="007031BA"/>
    <w:rsid w:val="00703475"/>
    <w:rsid w:val="007043B4"/>
    <w:rsid w:val="007045F4"/>
    <w:rsid w:val="007050E2"/>
    <w:rsid w:val="00705826"/>
    <w:rsid w:val="007060D9"/>
    <w:rsid w:val="007067C1"/>
    <w:rsid w:val="007069AA"/>
    <w:rsid w:val="00706D7C"/>
    <w:rsid w:val="007078F8"/>
    <w:rsid w:val="00707921"/>
    <w:rsid w:val="00707DD8"/>
    <w:rsid w:val="00707DDE"/>
    <w:rsid w:val="0071086F"/>
    <w:rsid w:val="00710DDC"/>
    <w:rsid w:val="0071143C"/>
    <w:rsid w:val="0071145C"/>
    <w:rsid w:val="00713EFA"/>
    <w:rsid w:val="0071466C"/>
    <w:rsid w:val="007146B5"/>
    <w:rsid w:val="00714723"/>
    <w:rsid w:val="007149FA"/>
    <w:rsid w:val="00714F4A"/>
    <w:rsid w:val="00715519"/>
    <w:rsid w:val="00715C32"/>
    <w:rsid w:val="00715D93"/>
    <w:rsid w:val="00717A48"/>
    <w:rsid w:val="00721099"/>
    <w:rsid w:val="007213BB"/>
    <w:rsid w:val="007213C8"/>
    <w:rsid w:val="0072169E"/>
    <w:rsid w:val="00721764"/>
    <w:rsid w:val="007219FA"/>
    <w:rsid w:val="007228D5"/>
    <w:rsid w:val="00722FA3"/>
    <w:rsid w:val="00723BB9"/>
    <w:rsid w:val="00723C0F"/>
    <w:rsid w:val="00723F61"/>
    <w:rsid w:val="00724790"/>
    <w:rsid w:val="00724F59"/>
    <w:rsid w:val="00725AFF"/>
    <w:rsid w:val="00725EB9"/>
    <w:rsid w:val="00726EE6"/>
    <w:rsid w:val="007270FA"/>
    <w:rsid w:val="00727604"/>
    <w:rsid w:val="0072783A"/>
    <w:rsid w:val="00730036"/>
    <w:rsid w:val="0073040A"/>
    <w:rsid w:val="007309D9"/>
    <w:rsid w:val="00730EAE"/>
    <w:rsid w:val="00730ECA"/>
    <w:rsid w:val="00731643"/>
    <w:rsid w:val="00731EF7"/>
    <w:rsid w:val="00731F25"/>
    <w:rsid w:val="00732836"/>
    <w:rsid w:val="007329F2"/>
    <w:rsid w:val="00732AAC"/>
    <w:rsid w:val="00732ED7"/>
    <w:rsid w:val="0073339A"/>
    <w:rsid w:val="007336FF"/>
    <w:rsid w:val="00733929"/>
    <w:rsid w:val="00733964"/>
    <w:rsid w:val="00733E48"/>
    <w:rsid w:val="00733FFC"/>
    <w:rsid w:val="00734483"/>
    <w:rsid w:val="00735837"/>
    <w:rsid w:val="00736FA3"/>
    <w:rsid w:val="00737DFA"/>
    <w:rsid w:val="00737EFA"/>
    <w:rsid w:val="0074063A"/>
    <w:rsid w:val="007406E9"/>
    <w:rsid w:val="007407BF"/>
    <w:rsid w:val="007409A3"/>
    <w:rsid w:val="00740A15"/>
    <w:rsid w:val="00740B84"/>
    <w:rsid w:val="00740BC7"/>
    <w:rsid w:val="00740F09"/>
    <w:rsid w:val="007415F2"/>
    <w:rsid w:val="00741883"/>
    <w:rsid w:val="00741F0F"/>
    <w:rsid w:val="0074242A"/>
    <w:rsid w:val="007427FF"/>
    <w:rsid w:val="00742EDA"/>
    <w:rsid w:val="00743117"/>
    <w:rsid w:val="00743866"/>
    <w:rsid w:val="00743A65"/>
    <w:rsid w:val="007440BD"/>
    <w:rsid w:val="007448C5"/>
    <w:rsid w:val="00744ABD"/>
    <w:rsid w:val="0074590F"/>
    <w:rsid w:val="00745CE1"/>
    <w:rsid w:val="00745E7A"/>
    <w:rsid w:val="00745E7E"/>
    <w:rsid w:val="00746019"/>
    <w:rsid w:val="00746A25"/>
    <w:rsid w:val="00750115"/>
    <w:rsid w:val="00750D1F"/>
    <w:rsid w:val="007512E8"/>
    <w:rsid w:val="007521D4"/>
    <w:rsid w:val="0075296D"/>
    <w:rsid w:val="00752AA4"/>
    <w:rsid w:val="00753EF9"/>
    <w:rsid w:val="0075502D"/>
    <w:rsid w:val="0075513A"/>
    <w:rsid w:val="007554D3"/>
    <w:rsid w:val="00755A53"/>
    <w:rsid w:val="00755C4F"/>
    <w:rsid w:val="00755CB6"/>
    <w:rsid w:val="0075637D"/>
    <w:rsid w:val="00756C36"/>
    <w:rsid w:val="007571BB"/>
    <w:rsid w:val="00757439"/>
    <w:rsid w:val="00757492"/>
    <w:rsid w:val="007574DD"/>
    <w:rsid w:val="00757552"/>
    <w:rsid w:val="007604B2"/>
    <w:rsid w:val="00760850"/>
    <w:rsid w:val="007618E7"/>
    <w:rsid w:val="00761BF8"/>
    <w:rsid w:val="00761C3D"/>
    <w:rsid w:val="00761CBE"/>
    <w:rsid w:val="00761E8C"/>
    <w:rsid w:val="007622AB"/>
    <w:rsid w:val="00762403"/>
    <w:rsid w:val="007628FE"/>
    <w:rsid w:val="00762B73"/>
    <w:rsid w:val="007642B6"/>
    <w:rsid w:val="007662F3"/>
    <w:rsid w:val="00766822"/>
    <w:rsid w:val="00766FAF"/>
    <w:rsid w:val="007674BC"/>
    <w:rsid w:val="0077071E"/>
    <w:rsid w:val="007708A4"/>
    <w:rsid w:val="00770999"/>
    <w:rsid w:val="00771008"/>
    <w:rsid w:val="0077159F"/>
    <w:rsid w:val="00771CF6"/>
    <w:rsid w:val="00771FD8"/>
    <w:rsid w:val="007725E7"/>
    <w:rsid w:val="007726A4"/>
    <w:rsid w:val="007731BB"/>
    <w:rsid w:val="00773541"/>
    <w:rsid w:val="00773C37"/>
    <w:rsid w:val="00773D98"/>
    <w:rsid w:val="00774166"/>
    <w:rsid w:val="007743AA"/>
    <w:rsid w:val="00774557"/>
    <w:rsid w:val="00775AF6"/>
    <w:rsid w:val="00775F63"/>
    <w:rsid w:val="00776927"/>
    <w:rsid w:val="007802F5"/>
    <w:rsid w:val="00780645"/>
    <w:rsid w:val="00780BF8"/>
    <w:rsid w:val="00780CF8"/>
    <w:rsid w:val="007813A5"/>
    <w:rsid w:val="007816DD"/>
    <w:rsid w:val="007819B2"/>
    <w:rsid w:val="00782736"/>
    <w:rsid w:val="0078333F"/>
    <w:rsid w:val="007844F4"/>
    <w:rsid w:val="0078486A"/>
    <w:rsid w:val="0078490E"/>
    <w:rsid w:val="00785244"/>
    <w:rsid w:val="007858BB"/>
    <w:rsid w:val="00785D2E"/>
    <w:rsid w:val="00785F43"/>
    <w:rsid w:val="00786024"/>
    <w:rsid w:val="00786258"/>
    <w:rsid w:val="00786D34"/>
    <w:rsid w:val="00787419"/>
    <w:rsid w:val="00787780"/>
    <w:rsid w:val="007877BB"/>
    <w:rsid w:val="007905D3"/>
    <w:rsid w:val="00790F4F"/>
    <w:rsid w:val="00791618"/>
    <w:rsid w:val="007917F8"/>
    <w:rsid w:val="00791D11"/>
    <w:rsid w:val="00791FBA"/>
    <w:rsid w:val="007926AF"/>
    <w:rsid w:val="007928E8"/>
    <w:rsid w:val="00792E9F"/>
    <w:rsid w:val="00792FA3"/>
    <w:rsid w:val="007936BA"/>
    <w:rsid w:val="007941D5"/>
    <w:rsid w:val="00794BEC"/>
    <w:rsid w:val="0079508D"/>
    <w:rsid w:val="007955F3"/>
    <w:rsid w:val="007961AB"/>
    <w:rsid w:val="00796C5C"/>
    <w:rsid w:val="00796E7C"/>
    <w:rsid w:val="007972C7"/>
    <w:rsid w:val="00797837"/>
    <w:rsid w:val="007978A8"/>
    <w:rsid w:val="00797D9E"/>
    <w:rsid w:val="007A0100"/>
    <w:rsid w:val="007A07A2"/>
    <w:rsid w:val="007A0BB0"/>
    <w:rsid w:val="007A0E33"/>
    <w:rsid w:val="007A115D"/>
    <w:rsid w:val="007A12A4"/>
    <w:rsid w:val="007A130A"/>
    <w:rsid w:val="007A147B"/>
    <w:rsid w:val="007A171F"/>
    <w:rsid w:val="007A1C6F"/>
    <w:rsid w:val="007A1DEB"/>
    <w:rsid w:val="007A2491"/>
    <w:rsid w:val="007A3780"/>
    <w:rsid w:val="007A38FF"/>
    <w:rsid w:val="007A3B90"/>
    <w:rsid w:val="007A447D"/>
    <w:rsid w:val="007A4616"/>
    <w:rsid w:val="007A4EB9"/>
    <w:rsid w:val="007A5645"/>
    <w:rsid w:val="007A56E1"/>
    <w:rsid w:val="007A6530"/>
    <w:rsid w:val="007A788B"/>
    <w:rsid w:val="007A7A2D"/>
    <w:rsid w:val="007B016B"/>
    <w:rsid w:val="007B030A"/>
    <w:rsid w:val="007B0530"/>
    <w:rsid w:val="007B0950"/>
    <w:rsid w:val="007B09EC"/>
    <w:rsid w:val="007B0B65"/>
    <w:rsid w:val="007B0CB9"/>
    <w:rsid w:val="007B0F52"/>
    <w:rsid w:val="007B15D1"/>
    <w:rsid w:val="007B165C"/>
    <w:rsid w:val="007B1E7E"/>
    <w:rsid w:val="007B1F3D"/>
    <w:rsid w:val="007B1F40"/>
    <w:rsid w:val="007B2499"/>
    <w:rsid w:val="007B26CD"/>
    <w:rsid w:val="007B28D8"/>
    <w:rsid w:val="007B2989"/>
    <w:rsid w:val="007B2A57"/>
    <w:rsid w:val="007B3278"/>
    <w:rsid w:val="007B4438"/>
    <w:rsid w:val="007B4469"/>
    <w:rsid w:val="007B491C"/>
    <w:rsid w:val="007B515E"/>
    <w:rsid w:val="007B5340"/>
    <w:rsid w:val="007B537F"/>
    <w:rsid w:val="007B54A5"/>
    <w:rsid w:val="007B551F"/>
    <w:rsid w:val="007B5792"/>
    <w:rsid w:val="007B6470"/>
    <w:rsid w:val="007B64F5"/>
    <w:rsid w:val="007B6653"/>
    <w:rsid w:val="007B70C4"/>
    <w:rsid w:val="007B7429"/>
    <w:rsid w:val="007C13C9"/>
    <w:rsid w:val="007C1592"/>
    <w:rsid w:val="007C15BF"/>
    <w:rsid w:val="007C19C5"/>
    <w:rsid w:val="007C1BB3"/>
    <w:rsid w:val="007C1FA8"/>
    <w:rsid w:val="007C2126"/>
    <w:rsid w:val="007C2695"/>
    <w:rsid w:val="007C26D5"/>
    <w:rsid w:val="007C3555"/>
    <w:rsid w:val="007C4262"/>
    <w:rsid w:val="007C426C"/>
    <w:rsid w:val="007C463B"/>
    <w:rsid w:val="007C4E16"/>
    <w:rsid w:val="007C513A"/>
    <w:rsid w:val="007C564F"/>
    <w:rsid w:val="007C58B6"/>
    <w:rsid w:val="007C600D"/>
    <w:rsid w:val="007C68B8"/>
    <w:rsid w:val="007C7109"/>
    <w:rsid w:val="007D075D"/>
    <w:rsid w:val="007D2D64"/>
    <w:rsid w:val="007D2FB8"/>
    <w:rsid w:val="007D30BA"/>
    <w:rsid w:val="007D314A"/>
    <w:rsid w:val="007D34B6"/>
    <w:rsid w:val="007D36DA"/>
    <w:rsid w:val="007D3888"/>
    <w:rsid w:val="007D3F9E"/>
    <w:rsid w:val="007D4736"/>
    <w:rsid w:val="007D4C37"/>
    <w:rsid w:val="007D4C69"/>
    <w:rsid w:val="007D4DA3"/>
    <w:rsid w:val="007D52D4"/>
    <w:rsid w:val="007D5BC5"/>
    <w:rsid w:val="007D619C"/>
    <w:rsid w:val="007D62CA"/>
    <w:rsid w:val="007D70BE"/>
    <w:rsid w:val="007D741E"/>
    <w:rsid w:val="007D7AE6"/>
    <w:rsid w:val="007E0952"/>
    <w:rsid w:val="007E2490"/>
    <w:rsid w:val="007E3335"/>
    <w:rsid w:val="007E37B8"/>
    <w:rsid w:val="007E3ED4"/>
    <w:rsid w:val="007E4289"/>
    <w:rsid w:val="007E59B0"/>
    <w:rsid w:val="007E641A"/>
    <w:rsid w:val="007E69D4"/>
    <w:rsid w:val="007E6AF4"/>
    <w:rsid w:val="007E6C74"/>
    <w:rsid w:val="007E707D"/>
    <w:rsid w:val="007E71CB"/>
    <w:rsid w:val="007E72F4"/>
    <w:rsid w:val="007E73A1"/>
    <w:rsid w:val="007E749B"/>
    <w:rsid w:val="007F0234"/>
    <w:rsid w:val="007F0DDA"/>
    <w:rsid w:val="007F0E8D"/>
    <w:rsid w:val="007F0EF8"/>
    <w:rsid w:val="007F1A79"/>
    <w:rsid w:val="007F1EE2"/>
    <w:rsid w:val="007F25B1"/>
    <w:rsid w:val="007F2C47"/>
    <w:rsid w:val="007F2E64"/>
    <w:rsid w:val="007F394C"/>
    <w:rsid w:val="007F3E14"/>
    <w:rsid w:val="007F41AE"/>
    <w:rsid w:val="007F5114"/>
    <w:rsid w:val="007F56EF"/>
    <w:rsid w:val="007F68D6"/>
    <w:rsid w:val="007F68F9"/>
    <w:rsid w:val="007F79F9"/>
    <w:rsid w:val="007F7F04"/>
    <w:rsid w:val="007F7FA8"/>
    <w:rsid w:val="008007B0"/>
    <w:rsid w:val="00800807"/>
    <w:rsid w:val="00800CFF"/>
    <w:rsid w:val="00800E8E"/>
    <w:rsid w:val="00801969"/>
    <w:rsid w:val="00801A1E"/>
    <w:rsid w:val="00801C7E"/>
    <w:rsid w:val="00802258"/>
    <w:rsid w:val="0080226B"/>
    <w:rsid w:val="008025D0"/>
    <w:rsid w:val="008026F9"/>
    <w:rsid w:val="00802C9F"/>
    <w:rsid w:val="0080310E"/>
    <w:rsid w:val="00803280"/>
    <w:rsid w:val="0080381E"/>
    <w:rsid w:val="00803DD2"/>
    <w:rsid w:val="00804EC1"/>
    <w:rsid w:val="008068F9"/>
    <w:rsid w:val="00806F38"/>
    <w:rsid w:val="00806FE8"/>
    <w:rsid w:val="00807D5D"/>
    <w:rsid w:val="0081038A"/>
    <w:rsid w:val="00811518"/>
    <w:rsid w:val="00811976"/>
    <w:rsid w:val="00811C45"/>
    <w:rsid w:val="00811C9C"/>
    <w:rsid w:val="00812A1B"/>
    <w:rsid w:val="00813C36"/>
    <w:rsid w:val="00813E9C"/>
    <w:rsid w:val="00814006"/>
    <w:rsid w:val="00814341"/>
    <w:rsid w:val="0081434E"/>
    <w:rsid w:val="0081436C"/>
    <w:rsid w:val="0081481B"/>
    <w:rsid w:val="00814862"/>
    <w:rsid w:val="00815400"/>
    <w:rsid w:val="0081629D"/>
    <w:rsid w:val="00816643"/>
    <w:rsid w:val="00816BB0"/>
    <w:rsid w:val="00817339"/>
    <w:rsid w:val="00817583"/>
    <w:rsid w:val="00820AAA"/>
    <w:rsid w:val="00820F68"/>
    <w:rsid w:val="008212A5"/>
    <w:rsid w:val="00821841"/>
    <w:rsid w:val="00821AB8"/>
    <w:rsid w:val="00821FE4"/>
    <w:rsid w:val="00823424"/>
    <w:rsid w:val="008238F8"/>
    <w:rsid w:val="00823C17"/>
    <w:rsid w:val="00823D87"/>
    <w:rsid w:val="00825883"/>
    <w:rsid w:val="00825BD2"/>
    <w:rsid w:val="008261E6"/>
    <w:rsid w:val="00826A0A"/>
    <w:rsid w:val="00827824"/>
    <w:rsid w:val="00827914"/>
    <w:rsid w:val="00827EC9"/>
    <w:rsid w:val="008301FF"/>
    <w:rsid w:val="00832842"/>
    <w:rsid w:val="0083326B"/>
    <w:rsid w:val="008332BE"/>
    <w:rsid w:val="008335CC"/>
    <w:rsid w:val="008340C8"/>
    <w:rsid w:val="00834DE9"/>
    <w:rsid w:val="00835411"/>
    <w:rsid w:val="008356A8"/>
    <w:rsid w:val="008361E5"/>
    <w:rsid w:val="0083652E"/>
    <w:rsid w:val="008369CC"/>
    <w:rsid w:val="00836E90"/>
    <w:rsid w:val="008370BD"/>
    <w:rsid w:val="00837C40"/>
    <w:rsid w:val="008410B8"/>
    <w:rsid w:val="0084120C"/>
    <w:rsid w:val="0084170B"/>
    <w:rsid w:val="008436C0"/>
    <w:rsid w:val="00843939"/>
    <w:rsid w:val="00843A4C"/>
    <w:rsid w:val="008440CA"/>
    <w:rsid w:val="00844249"/>
    <w:rsid w:val="008448FE"/>
    <w:rsid w:val="008449FF"/>
    <w:rsid w:val="00844F6B"/>
    <w:rsid w:val="00844F88"/>
    <w:rsid w:val="008457ED"/>
    <w:rsid w:val="00845888"/>
    <w:rsid w:val="008462F8"/>
    <w:rsid w:val="0084632B"/>
    <w:rsid w:val="00846422"/>
    <w:rsid w:val="00846559"/>
    <w:rsid w:val="0084687F"/>
    <w:rsid w:val="00846C07"/>
    <w:rsid w:val="00846F0C"/>
    <w:rsid w:val="00847A59"/>
    <w:rsid w:val="008502B8"/>
    <w:rsid w:val="0085066D"/>
    <w:rsid w:val="008514E5"/>
    <w:rsid w:val="0085159D"/>
    <w:rsid w:val="00851F3E"/>
    <w:rsid w:val="00852C54"/>
    <w:rsid w:val="00852E77"/>
    <w:rsid w:val="00852FDD"/>
    <w:rsid w:val="008531BB"/>
    <w:rsid w:val="00853AE3"/>
    <w:rsid w:val="00854099"/>
    <w:rsid w:val="008541E5"/>
    <w:rsid w:val="00854381"/>
    <w:rsid w:val="00854DF0"/>
    <w:rsid w:val="00854F72"/>
    <w:rsid w:val="008557BB"/>
    <w:rsid w:val="00855A45"/>
    <w:rsid w:val="00855D1C"/>
    <w:rsid w:val="00855D4B"/>
    <w:rsid w:val="00856153"/>
    <w:rsid w:val="0085620C"/>
    <w:rsid w:val="008563B4"/>
    <w:rsid w:val="00856705"/>
    <w:rsid w:val="00856BF9"/>
    <w:rsid w:val="00857813"/>
    <w:rsid w:val="00857C31"/>
    <w:rsid w:val="00857E74"/>
    <w:rsid w:val="008603A3"/>
    <w:rsid w:val="00860827"/>
    <w:rsid w:val="00860A17"/>
    <w:rsid w:val="008610A9"/>
    <w:rsid w:val="008614BA"/>
    <w:rsid w:val="008619BF"/>
    <w:rsid w:val="008621D5"/>
    <w:rsid w:val="00862F4A"/>
    <w:rsid w:val="008633E9"/>
    <w:rsid w:val="00863488"/>
    <w:rsid w:val="00863B00"/>
    <w:rsid w:val="00863C4F"/>
    <w:rsid w:val="00863F61"/>
    <w:rsid w:val="00864023"/>
    <w:rsid w:val="00864F50"/>
    <w:rsid w:val="00865196"/>
    <w:rsid w:val="008655C5"/>
    <w:rsid w:val="00865977"/>
    <w:rsid w:val="00865A34"/>
    <w:rsid w:val="00865B10"/>
    <w:rsid w:val="00865C11"/>
    <w:rsid w:val="00865E0D"/>
    <w:rsid w:val="00866201"/>
    <w:rsid w:val="0086621B"/>
    <w:rsid w:val="0086673F"/>
    <w:rsid w:val="008674BE"/>
    <w:rsid w:val="008705BC"/>
    <w:rsid w:val="00870696"/>
    <w:rsid w:val="00870842"/>
    <w:rsid w:val="00870ECD"/>
    <w:rsid w:val="0087167A"/>
    <w:rsid w:val="00871C61"/>
    <w:rsid w:val="008721B9"/>
    <w:rsid w:val="00873A03"/>
    <w:rsid w:val="0087497F"/>
    <w:rsid w:val="00874A1E"/>
    <w:rsid w:val="00874C55"/>
    <w:rsid w:val="00874F3B"/>
    <w:rsid w:val="00875054"/>
    <w:rsid w:val="008758A7"/>
    <w:rsid w:val="00875D76"/>
    <w:rsid w:val="00875E67"/>
    <w:rsid w:val="008762A7"/>
    <w:rsid w:val="00876402"/>
    <w:rsid w:val="0087648A"/>
    <w:rsid w:val="00876A2B"/>
    <w:rsid w:val="00876EAE"/>
    <w:rsid w:val="00877486"/>
    <w:rsid w:val="00877EA4"/>
    <w:rsid w:val="008800D7"/>
    <w:rsid w:val="00883DD6"/>
    <w:rsid w:val="008854C0"/>
    <w:rsid w:val="008857FB"/>
    <w:rsid w:val="00885B8D"/>
    <w:rsid w:val="00886079"/>
    <w:rsid w:val="00886221"/>
    <w:rsid w:val="00886C41"/>
    <w:rsid w:val="00887176"/>
    <w:rsid w:val="00887419"/>
    <w:rsid w:val="00887458"/>
    <w:rsid w:val="00887740"/>
    <w:rsid w:val="00887ED8"/>
    <w:rsid w:val="008914A8"/>
    <w:rsid w:val="00891853"/>
    <w:rsid w:val="00891C9D"/>
    <w:rsid w:val="00892487"/>
    <w:rsid w:val="00892D9E"/>
    <w:rsid w:val="0089303D"/>
    <w:rsid w:val="00893381"/>
    <w:rsid w:val="008934D1"/>
    <w:rsid w:val="0089535D"/>
    <w:rsid w:val="00896CFE"/>
    <w:rsid w:val="008975DD"/>
    <w:rsid w:val="008976D5"/>
    <w:rsid w:val="008A0215"/>
    <w:rsid w:val="008A2A54"/>
    <w:rsid w:val="008A363F"/>
    <w:rsid w:val="008A3812"/>
    <w:rsid w:val="008A3AC0"/>
    <w:rsid w:val="008A3E57"/>
    <w:rsid w:val="008A4442"/>
    <w:rsid w:val="008A44E2"/>
    <w:rsid w:val="008A4C61"/>
    <w:rsid w:val="008A4D17"/>
    <w:rsid w:val="008A54A2"/>
    <w:rsid w:val="008A5A8F"/>
    <w:rsid w:val="008A6DB6"/>
    <w:rsid w:val="008A7484"/>
    <w:rsid w:val="008A788C"/>
    <w:rsid w:val="008B097A"/>
    <w:rsid w:val="008B0A1E"/>
    <w:rsid w:val="008B0AAD"/>
    <w:rsid w:val="008B0B9A"/>
    <w:rsid w:val="008B1106"/>
    <w:rsid w:val="008B15DE"/>
    <w:rsid w:val="008B1A58"/>
    <w:rsid w:val="008B1D03"/>
    <w:rsid w:val="008B24E1"/>
    <w:rsid w:val="008B28A2"/>
    <w:rsid w:val="008B28F1"/>
    <w:rsid w:val="008B4BD5"/>
    <w:rsid w:val="008B5A6E"/>
    <w:rsid w:val="008B5B60"/>
    <w:rsid w:val="008B680A"/>
    <w:rsid w:val="008B6A15"/>
    <w:rsid w:val="008B7293"/>
    <w:rsid w:val="008B7791"/>
    <w:rsid w:val="008C1132"/>
    <w:rsid w:val="008C18F9"/>
    <w:rsid w:val="008C1A79"/>
    <w:rsid w:val="008C1C91"/>
    <w:rsid w:val="008C1DA1"/>
    <w:rsid w:val="008C1F7C"/>
    <w:rsid w:val="008C1FAF"/>
    <w:rsid w:val="008C3988"/>
    <w:rsid w:val="008C3A50"/>
    <w:rsid w:val="008C46BE"/>
    <w:rsid w:val="008C4C9E"/>
    <w:rsid w:val="008C4E9F"/>
    <w:rsid w:val="008C55B3"/>
    <w:rsid w:val="008C5ABB"/>
    <w:rsid w:val="008C5BBC"/>
    <w:rsid w:val="008C6204"/>
    <w:rsid w:val="008C6858"/>
    <w:rsid w:val="008C6A84"/>
    <w:rsid w:val="008C6BD0"/>
    <w:rsid w:val="008C7A86"/>
    <w:rsid w:val="008C7B01"/>
    <w:rsid w:val="008C7E91"/>
    <w:rsid w:val="008C7F47"/>
    <w:rsid w:val="008C7F9F"/>
    <w:rsid w:val="008D0098"/>
    <w:rsid w:val="008D05A0"/>
    <w:rsid w:val="008D063A"/>
    <w:rsid w:val="008D0858"/>
    <w:rsid w:val="008D087C"/>
    <w:rsid w:val="008D2040"/>
    <w:rsid w:val="008D2384"/>
    <w:rsid w:val="008D2893"/>
    <w:rsid w:val="008D2D48"/>
    <w:rsid w:val="008D3152"/>
    <w:rsid w:val="008D383F"/>
    <w:rsid w:val="008D4576"/>
    <w:rsid w:val="008D477B"/>
    <w:rsid w:val="008D48E6"/>
    <w:rsid w:val="008D4B0B"/>
    <w:rsid w:val="008D51B2"/>
    <w:rsid w:val="008D54E6"/>
    <w:rsid w:val="008D5BE4"/>
    <w:rsid w:val="008D5C7D"/>
    <w:rsid w:val="008D5D60"/>
    <w:rsid w:val="008D6975"/>
    <w:rsid w:val="008D6E2D"/>
    <w:rsid w:val="008D7B30"/>
    <w:rsid w:val="008E0621"/>
    <w:rsid w:val="008E13A8"/>
    <w:rsid w:val="008E1B43"/>
    <w:rsid w:val="008E292F"/>
    <w:rsid w:val="008E3126"/>
    <w:rsid w:val="008E3201"/>
    <w:rsid w:val="008E3235"/>
    <w:rsid w:val="008E359F"/>
    <w:rsid w:val="008E3D1F"/>
    <w:rsid w:val="008E4488"/>
    <w:rsid w:val="008E4B34"/>
    <w:rsid w:val="008E4C6A"/>
    <w:rsid w:val="008E53D8"/>
    <w:rsid w:val="008E5A63"/>
    <w:rsid w:val="008E618C"/>
    <w:rsid w:val="008E6269"/>
    <w:rsid w:val="008E6ADE"/>
    <w:rsid w:val="008E7EAA"/>
    <w:rsid w:val="008F04E9"/>
    <w:rsid w:val="008F0566"/>
    <w:rsid w:val="008F1A58"/>
    <w:rsid w:val="008F25D5"/>
    <w:rsid w:val="008F2656"/>
    <w:rsid w:val="008F2D08"/>
    <w:rsid w:val="008F3640"/>
    <w:rsid w:val="008F3E1D"/>
    <w:rsid w:val="008F5A10"/>
    <w:rsid w:val="008F64C6"/>
    <w:rsid w:val="008F6D30"/>
    <w:rsid w:val="008F75F2"/>
    <w:rsid w:val="008F7A83"/>
    <w:rsid w:val="008F7C66"/>
    <w:rsid w:val="008F7E6D"/>
    <w:rsid w:val="00901343"/>
    <w:rsid w:val="00901649"/>
    <w:rsid w:val="00901C68"/>
    <w:rsid w:val="00901D41"/>
    <w:rsid w:val="009022BA"/>
    <w:rsid w:val="00902458"/>
    <w:rsid w:val="009029CB"/>
    <w:rsid w:val="00903515"/>
    <w:rsid w:val="00903B4D"/>
    <w:rsid w:val="00904502"/>
    <w:rsid w:val="00904D7B"/>
    <w:rsid w:val="00904F78"/>
    <w:rsid w:val="009056CE"/>
    <w:rsid w:val="00905704"/>
    <w:rsid w:val="00905A2A"/>
    <w:rsid w:val="00905AB5"/>
    <w:rsid w:val="00906EA0"/>
    <w:rsid w:val="00906F8E"/>
    <w:rsid w:val="00907529"/>
    <w:rsid w:val="0090779C"/>
    <w:rsid w:val="009078FA"/>
    <w:rsid w:val="00910F62"/>
    <w:rsid w:val="00911464"/>
    <w:rsid w:val="00911B96"/>
    <w:rsid w:val="00911CDD"/>
    <w:rsid w:val="00911E31"/>
    <w:rsid w:val="00911FE2"/>
    <w:rsid w:val="009120AC"/>
    <w:rsid w:val="009123AE"/>
    <w:rsid w:val="00912E10"/>
    <w:rsid w:val="009131EE"/>
    <w:rsid w:val="00913BFA"/>
    <w:rsid w:val="009147C5"/>
    <w:rsid w:val="0091532B"/>
    <w:rsid w:val="00915CF1"/>
    <w:rsid w:val="00916024"/>
    <w:rsid w:val="0091673F"/>
    <w:rsid w:val="00917D27"/>
    <w:rsid w:val="009211F7"/>
    <w:rsid w:val="00921BCA"/>
    <w:rsid w:val="00921DCC"/>
    <w:rsid w:val="00923061"/>
    <w:rsid w:val="009235CD"/>
    <w:rsid w:val="009236BB"/>
    <w:rsid w:val="00923851"/>
    <w:rsid w:val="00923E86"/>
    <w:rsid w:val="00923F79"/>
    <w:rsid w:val="00923FFB"/>
    <w:rsid w:val="009241C5"/>
    <w:rsid w:val="00924503"/>
    <w:rsid w:val="00924645"/>
    <w:rsid w:val="009248E9"/>
    <w:rsid w:val="009249C1"/>
    <w:rsid w:val="009253CD"/>
    <w:rsid w:val="00925598"/>
    <w:rsid w:val="00925AC5"/>
    <w:rsid w:val="009261A0"/>
    <w:rsid w:val="00926611"/>
    <w:rsid w:val="00926E27"/>
    <w:rsid w:val="0092742B"/>
    <w:rsid w:val="00927907"/>
    <w:rsid w:val="009302A8"/>
    <w:rsid w:val="00931070"/>
    <w:rsid w:val="00931219"/>
    <w:rsid w:val="0093199D"/>
    <w:rsid w:val="00932C0E"/>
    <w:rsid w:val="00932D46"/>
    <w:rsid w:val="0093337B"/>
    <w:rsid w:val="009335BA"/>
    <w:rsid w:val="00934D85"/>
    <w:rsid w:val="00935C43"/>
    <w:rsid w:val="00936A75"/>
    <w:rsid w:val="00936C90"/>
    <w:rsid w:val="00936FC2"/>
    <w:rsid w:val="00937582"/>
    <w:rsid w:val="00937698"/>
    <w:rsid w:val="009378E0"/>
    <w:rsid w:val="00937A90"/>
    <w:rsid w:val="00937B51"/>
    <w:rsid w:val="00937E2B"/>
    <w:rsid w:val="009401F6"/>
    <w:rsid w:val="00940890"/>
    <w:rsid w:val="00940F3D"/>
    <w:rsid w:val="0094113A"/>
    <w:rsid w:val="00941285"/>
    <w:rsid w:val="009417F0"/>
    <w:rsid w:val="009419B5"/>
    <w:rsid w:val="009423F3"/>
    <w:rsid w:val="00943577"/>
    <w:rsid w:val="009445CF"/>
    <w:rsid w:val="009447F7"/>
    <w:rsid w:val="00944B19"/>
    <w:rsid w:val="00945034"/>
    <w:rsid w:val="0094583B"/>
    <w:rsid w:val="0094692B"/>
    <w:rsid w:val="00946F11"/>
    <w:rsid w:val="00947452"/>
    <w:rsid w:val="0094749C"/>
    <w:rsid w:val="0094760E"/>
    <w:rsid w:val="0094775C"/>
    <w:rsid w:val="00947DE4"/>
    <w:rsid w:val="00950028"/>
    <w:rsid w:val="00950CDE"/>
    <w:rsid w:val="00951855"/>
    <w:rsid w:val="0095228B"/>
    <w:rsid w:val="00952C9A"/>
    <w:rsid w:val="00953733"/>
    <w:rsid w:val="00953D26"/>
    <w:rsid w:val="00953E06"/>
    <w:rsid w:val="009543A1"/>
    <w:rsid w:val="00954AD6"/>
    <w:rsid w:val="00955531"/>
    <w:rsid w:val="009555BF"/>
    <w:rsid w:val="00956064"/>
    <w:rsid w:val="0095636B"/>
    <w:rsid w:val="00956E97"/>
    <w:rsid w:val="00961648"/>
    <w:rsid w:val="0096178D"/>
    <w:rsid w:val="009623BA"/>
    <w:rsid w:val="00963023"/>
    <w:rsid w:val="00963555"/>
    <w:rsid w:val="009635F7"/>
    <w:rsid w:val="00964B53"/>
    <w:rsid w:val="00965DF4"/>
    <w:rsid w:val="009663EC"/>
    <w:rsid w:val="00966DCA"/>
    <w:rsid w:val="00966DF9"/>
    <w:rsid w:val="009676CD"/>
    <w:rsid w:val="009700AE"/>
    <w:rsid w:val="00970742"/>
    <w:rsid w:val="00970BB9"/>
    <w:rsid w:val="009710D9"/>
    <w:rsid w:val="009719C3"/>
    <w:rsid w:val="00971D46"/>
    <w:rsid w:val="00971FBD"/>
    <w:rsid w:val="00973223"/>
    <w:rsid w:val="00974D55"/>
    <w:rsid w:val="00975B7D"/>
    <w:rsid w:val="00976CD8"/>
    <w:rsid w:val="00976F1E"/>
    <w:rsid w:val="009778B8"/>
    <w:rsid w:val="009779D7"/>
    <w:rsid w:val="00977F3D"/>
    <w:rsid w:val="00977F9E"/>
    <w:rsid w:val="00980424"/>
    <w:rsid w:val="00980B31"/>
    <w:rsid w:val="00980FA5"/>
    <w:rsid w:val="00980FB3"/>
    <w:rsid w:val="00980FF0"/>
    <w:rsid w:val="009818F3"/>
    <w:rsid w:val="0098309C"/>
    <w:rsid w:val="00984AA9"/>
    <w:rsid w:val="00984B20"/>
    <w:rsid w:val="00984B22"/>
    <w:rsid w:val="009850CE"/>
    <w:rsid w:val="00985212"/>
    <w:rsid w:val="00985554"/>
    <w:rsid w:val="00985B24"/>
    <w:rsid w:val="00985D47"/>
    <w:rsid w:val="00986399"/>
    <w:rsid w:val="009866A5"/>
    <w:rsid w:val="009874ED"/>
    <w:rsid w:val="0098785A"/>
    <w:rsid w:val="00987B43"/>
    <w:rsid w:val="00987EFD"/>
    <w:rsid w:val="00990224"/>
    <w:rsid w:val="009904A0"/>
    <w:rsid w:val="00990692"/>
    <w:rsid w:val="009913D8"/>
    <w:rsid w:val="0099151A"/>
    <w:rsid w:val="0099184B"/>
    <w:rsid w:val="00991C29"/>
    <w:rsid w:val="00991D7B"/>
    <w:rsid w:val="00992AC7"/>
    <w:rsid w:val="00992BE5"/>
    <w:rsid w:val="00992DFE"/>
    <w:rsid w:val="00993266"/>
    <w:rsid w:val="0099361C"/>
    <w:rsid w:val="00993722"/>
    <w:rsid w:val="009941DE"/>
    <w:rsid w:val="009948D1"/>
    <w:rsid w:val="00994C5F"/>
    <w:rsid w:val="00994C75"/>
    <w:rsid w:val="009954DA"/>
    <w:rsid w:val="009954E0"/>
    <w:rsid w:val="00995A6E"/>
    <w:rsid w:val="00996035"/>
    <w:rsid w:val="0099683D"/>
    <w:rsid w:val="0099692E"/>
    <w:rsid w:val="00997415"/>
    <w:rsid w:val="009979A0"/>
    <w:rsid w:val="00997E01"/>
    <w:rsid w:val="009A09B9"/>
    <w:rsid w:val="009A0AB5"/>
    <w:rsid w:val="009A0F35"/>
    <w:rsid w:val="009A11E5"/>
    <w:rsid w:val="009A17A0"/>
    <w:rsid w:val="009A186B"/>
    <w:rsid w:val="009A1D2F"/>
    <w:rsid w:val="009A2360"/>
    <w:rsid w:val="009A2D56"/>
    <w:rsid w:val="009A2F79"/>
    <w:rsid w:val="009A2FD0"/>
    <w:rsid w:val="009A3667"/>
    <w:rsid w:val="009A4484"/>
    <w:rsid w:val="009A4824"/>
    <w:rsid w:val="009A4855"/>
    <w:rsid w:val="009A4ABA"/>
    <w:rsid w:val="009A53D4"/>
    <w:rsid w:val="009A56F3"/>
    <w:rsid w:val="009A5E19"/>
    <w:rsid w:val="009A624D"/>
    <w:rsid w:val="009A67BE"/>
    <w:rsid w:val="009A6DBF"/>
    <w:rsid w:val="009A6EEA"/>
    <w:rsid w:val="009A79DF"/>
    <w:rsid w:val="009A7C85"/>
    <w:rsid w:val="009B0EF7"/>
    <w:rsid w:val="009B0F84"/>
    <w:rsid w:val="009B1111"/>
    <w:rsid w:val="009B148B"/>
    <w:rsid w:val="009B190C"/>
    <w:rsid w:val="009B19AA"/>
    <w:rsid w:val="009B1A17"/>
    <w:rsid w:val="009B23D1"/>
    <w:rsid w:val="009B243E"/>
    <w:rsid w:val="009B2C5E"/>
    <w:rsid w:val="009B30A1"/>
    <w:rsid w:val="009B379B"/>
    <w:rsid w:val="009B3E89"/>
    <w:rsid w:val="009B4789"/>
    <w:rsid w:val="009B4F19"/>
    <w:rsid w:val="009B52CC"/>
    <w:rsid w:val="009B7D04"/>
    <w:rsid w:val="009B7F38"/>
    <w:rsid w:val="009C013F"/>
    <w:rsid w:val="009C0578"/>
    <w:rsid w:val="009C09FF"/>
    <w:rsid w:val="009C1104"/>
    <w:rsid w:val="009C1359"/>
    <w:rsid w:val="009C206D"/>
    <w:rsid w:val="009C2632"/>
    <w:rsid w:val="009C32AA"/>
    <w:rsid w:val="009C3E1B"/>
    <w:rsid w:val="009C4BD4"/>
    <w:rsid w:val="009C5175"/>
    <w:rsid w:val="009C581A"/>
    <w:rsid w:val="009C5DB6"/>
    <w:rsid w:val="009C72AD"/>
    <w:rsid w:val="009C7BCD"/>
    <w:rsid w:val="009D0101"/>
    <w:rsid w:val="009D09C0"/>
    <w:rsid w:val="009D12A2"/>
    <w:rsid w:val="009D1B10"/>
    <w:rsid w:val="009D1CBF"/>
    <w:rsid w:val="009D1E13"/>
    <w:rsid w:val="009D1EFA"/>
    <w:rsid w:val="009D3819"/>
    <w:rsid w:val="009D3885"/>
    <w:rsid w:val="009D3CC2"/>
    <w:rsid w:val="009D3DD1"/>
    <w:rsid w:val="009D4080"/>
    <w:rsid w:val="009D431C"/>
    <w:rsid w:val="009D47D7"/>
    <w:rsid w:val="009D5A92"/>
    <w:rsid w:val="009D5BD1"/>
    <w:rsid w:val="009D6402"/>
    <w:rsid w:val="009D6A49"/>
    <w:rsid w:val="009D71CC"/>
    <w:rsid w:val="009D7D02"/>
    <w:rsid w:val="009E011C"/>
    <w:rsid w:val="009E1C4A"/>
    <w:rsid w:val="009E22B4"/>
    <w:rsid w:val="009E2C7B"/>
    <w:rsid w:val="009E3409"/>
    <w:rsid w:val="009E4B08"/>
    <w:rsid w:val="009E4F94"/>
    <w:rsid w:val="009E56F8"/>
    <w:rsid w:val="009E582F"/>
    <w:rsid w:val="009E59A4"/>
    <w:rsid w:val="009E5CFD"/>
    <w:rsid w:val="009E602D"/>
    <w:rsid w:val="009E62F5"/>
    <w:rsid w:val="009E6CB3"/>
    <w:rsid w:val="009E6E25"/>
    <w:rsid w:val="009E7DFC"/>
    <w:rsid w:val="009F0023"/>
    <w:rsid w:val="009F01B6"/>
    <w:rsid w:val="009F089A"/>
    <w:rsid w:val="009F09B9"/>
    <w:rsid w:val="009F0FB4"/>
    <w:rsid w:val="009F1081"/>
    <w:rsid w:val="009F1F42"/>
    <w:rsid w:val="009F20D4"/>
    <w:rsid w:val="009F22B0"/>
    <w:rsid w:val="009F241F"/>
    <w:rsid w:val="009F28BF"/>
    <w:rsid w:val="009F31CA"/>
    <w:rsid w:val="009F406C"/>
    <w:rsid w:val="009F477B"/>
    <w:rsid w:val="009F4B7C"/>
    <w:rsid w:val="009F56A2"/>
    <w:rsid w:val="009F5D10"/>
    <w:rsid w:val="009F71EE"/>
    <w:rsid w:val="00A0037B"/>
    <w:rsid w:val="00A008C1"/>
    <w:rsid w:val="00A00946"/>
    <w:rsid w:val="00A00DBF"/>
    <w:rsid w:val="00A02086"/>
    <w:rsid w:val="00A025F6"/>
    <w:rsid w:val="00A02B95"/>
    <w:rsid w:val="00A02DCC"/>
    <w:rsid w:val="00A033AC"/>
    <w:rsid w:val="00A033B3"/>
    <w:rsid w:val="00A034E6"/>
    <w:rsid w:val="00A03BAE"/>
    <w:rsid w:val="00A03E00"/>
    <w:rsid w:val="00A0430B"/>
    <w:rsid w:val="00A049D6"/>
    <w:rsid w:val="00A04EB4"/>
    <w:rsid w:val="00A051A4"/>
    <w:rsid w:val="00A054F4"/>
    <w:rsid w:val="00A05FD5"/>
    <w:rsid w:val="00A071DA"/>
    <w:rsid w:val="00A07408"/>
    <w:rsid w:val="00A07A2C"/>
    <w:rsid w:val="00A10530"/>
    <w:rsid w:val="00A106F1"/>
    <w:rsid w:val="00A10E9C"/>
    <w:rsid w:val="00A11C70"/>
    <w:rsid w:val="00A129FF"/>
    <w:rsid w:val="00A12C59"/>
    <w:rsid w:val="00A12D72"/>
    <w:rsid w:val="00A12D86"/>
    <w:rsid w:val="00A12D9B"/>
    <w:rsid w:val="00A131B0"/>
    <w:rsid w:val="00A13297"/>
    <w:rsid w:val="00A13602"/>
    <w:rsid w:val="00A1399E"/>
    <w:rsid w:val="00A13E7A"/>
    <w:rsid w:val="00A1429A"/>
    <w:rsid w:val="00A146B8"/>
    <w:rsid w:val="00A148EE"/>
    <w:rsid w:val="00A14B3A"/>
    <w:rsid w:val="00A14FCD"/>
    <w:rsid w:val="00A16042"/>
    <w:rsid w:val="00A16073"/>
    <w:rsid w:val="00A17031"/>
    <w:rsid w:val="00A17173"/>
    <w:rsid w:val="00A178EA"/>
    <w:rsid w:val="00A2025C"/>
    <w:rsid w:val="00A208AE"/>
    <w:rsid w:val="00A20923"/>
    <w:rsid w:val="00A20EEE"/>
    <w:rsid w:val="00A2176D"/>
    <w:rsid w:val="00A22033"/>
    <w:rsid w:val="00A22945"/>
    <w:rsid w:val="00A23CAE"/>
    <w:rsid w:val="00A23F57"/>
    <w:rsid w:val="00A245ED"/>
    <w:rsid w:val="00A24876"/>
    <w:rsid w:val="00A24C98"/>
    <w:rsid w:val="00A25507"/>
    <w:rsid w:val="00A263A1"/>
    <w:rsid w:val="00A2649F"/>
    <w:rsid w:val="00A273B4"/>
    <w:rsid w:val="00A2753E"/>
    <w:rsid w:val="00A279B5"/>
    <w:rsid w:val="00A301C5"/>
    <w:rsid w:val="00A3031C"/>
    <w:rsid w:val="00A30803"/>
    <w:rsid w:val="00A30EF4"/>
    <w:rsid w:val="00A316F5"/>
    <w:rsid w:val="00A31BC7"/>
    <w:rsid w:val="00A31D73"/>
    <w:rsid w:val="00A329BB"/>
    <w:rsid w:val="00A33598"/>
    <w:rsid w:val="00A33606"/>
    <w:rsid w:val="00A35362"/>
    <w:rsid w:val="00A35422"/>
    <w:rsid w:val="00A372ED"/>
    <w:rsid w:val="00A37E3A"/>
    <w:rsid w:val="00A40FF7"/>
    <w:rsid w:val="00A41015"/>
    <w:rsid w:val="00A418AA"/>
    <w:rsid w:val="00A42239"/>
    <w:rsid w:val="00A431DF"/>
    <w:rsid w:val="00A43FBD"/>
    <w:rsid w:val="00A447A0"/>
    <w:rsid w:val="00A4493B"/>
    <w:rsid w:val="00A45050"/>
    <w:rsid w:val="00A451E5"/>
    <w:rsid w:val="00A4557C"/>
    <w:rsid w:val="00A45768"/>
    <w:rsid w:val="00A458D3"/>
    <w:rsid w:val="00A46BF0"/>
    <w:rsid w:val="00A50C29"/>
    <w:rsid w:val="00A50E1C"/>
    <w:rsid w:val="00A51535"/>
    <w:rsid w:val="00A51B78"/>
    <w:rsid w:val="00A523B8"/>
    <w:rsid w:val="00A52858"/>
    <w:rsid w:val="00A528F8"/>
    <w:rsid w:val="00A53245"/>
    <w:rsid w:val="00A53F96"/>
    <w:rsid w:val="00A54174"/>
    <w:rsid w:val="00A549A8"/>
    <w:rsid w:val="00A54AE5"/>
    <w:rsid w:val="00A55F23"/>
    <w:rsid w:val="00A56253"/>
    <w:rsid w:val="00A56679"/>
    <w:rsid w:val="00A569C2"/>
    <w:rsid w:val="00A57341"/>
    <w:rsid w:val="00A57540"/>
    <w:rsid w:val="00A6002C"/>
    <w:rsid w:val="00A6011B"/>
    <w:rsid w:val="00A6045F"/>
    <w:rsid w:val="00A604D8"/>
    <w:rsid w:val="00A605F1"/>
    <w:rsid w:val="00A606E9"/>
    <w:rsid w:val="00A608DD"/>
    <w:rsid w:val="00A60B9E"/>
    <w:rsid w:val="00A61028"/>
    <w:rsid w:val="00A61D3D"/>
    <w:rsid w:val="00A61F73"/>
    <w:rsid w:val="00A62304"/>
    <w:rsid w:val="00A625ED"/>
    <w:rsid w:val="00A629C6"/>
    <w:rsid w:val="00A62F78"/>
    <w:rsid w:val="00A6337B"/>
    <w:rsid w:val="00A646C1"/>
    <w:rsid w:val="00A647B6"/>
    <w:rsid w:val="00A648DD"/>
    <w:rsid w:val="00A65614"/>
    <w:rsid w:val="00A657A1"/>
    <w:rsid w:val="00A664CF"/>
    <w:rsid w:val="00A667D9"/>
    <w:rsid w:val="00A66C35"/>
    <w:rsid w:val="00A66DF7"/>
    <w:rsid w:val="00A66FFE"/>
    <w:rsid w:val="00A67059"/>
    <w:rsid w:val="00A6730E"/>
    <w:rsid w:val="00A6737C"/>
    <w:rsid w:val="00A6751C"/>
    <w:rsid w:val="00A67ADD"/>
    <w:rsid w:val="00A67D4D"/>
    <w:rsid w:val="00A7089E"/>
    <w:rsid w:val="00A70C47"/>
    <w:rsid w:val="00A718E9"/>
    <w:rsid w:val="00A718ED"/>
    <w:rsid w:val="00A719E0"/>
    <w:rsid w:val="00A71CB0"/>
    <w:rsid w:val="00A71DF7"/>
    <w:rsid w:val="00A72683"/>
    <w:rsid w:val="00A72962"/>
    <w:rsid w:val="00A72F33"/>
    <w:rsid w:val="00A733F7"/>
    <w:rsid w:val="00A73439"/>
    <w:rsid w:val="00A74137"/>
    <w:rsid w:val="00A742CB"/>
    <w:rsid w:val="00A74885"/>
    <w:rsid w:val="00A75624"/>
    <w:rsid w:val="00A75630"/>
    <w:rsid w:val="00A75EA9"/>
    <w:rsid w:val="00A75EBC"/>
    <w:rsid w:val="00A775A0"/>
    <w:rsid w:val="00A77689"/>
    <w:rsid w:val="00A77EFF"/>
    <w:rsid w:val="00A8019B"/>
    <w:rsid w:val="00A80A81"/>
    <w:rsid w:val="00A81090"/>
    <w:rsid w:val="00A8124B"/>
    <w:rsid w:val="00A81892"/>
    <w:rsid w:val="00A82A6D"/>
    <w:rsid w:val="00A82E72"/>
    <w:rsid w:val="00A8398D"/>
    <w:rsid w:val="00A845CF"/>
    <w:rsid w:val="00A85167"/>
    <w:rsid w:val="00A85372"/>
    <w:rsid w:val="00A860A7"/>
    <w:rsid w:val="00A86232"/>
    <w:rsid w:val="00A869AA"/>
    <w:rsid w:val="00A86A36"/>
    <w:rsid w:val="00A87421"/>
    <w:rsid w:val="00A87A41"/>
    <w:rsid w:val="00A87FC4"/>
    <w:rsid w:val="00A90194"/>
    <w:rsid w:val="00A907C4"/>
    <w:rsid w:val="00A90AB2"/>
    <w:rsid w:val="00A91446"/>
    <w:rsid w:val="00A91500"/>
    <w:rsid w:val="00A91FD1"/>
    <w:rsid w:val="00A92FD5"/>
    <w:rsid w:val="00A93082"/>
    <w:rsid w:val="00A93C0B"/>
    <w:rsid w:val="00A943CC"/>
    <w:rsid w:val="00A94ADC"/>
    <w:rsid w:val="00A94AEC"/>
    <w:rsid w:val="00A954A6"/>
    <w:rsid w:val="00A95FA1"/>
    <w:rsid w:val="00A96164"/>
    <w:rsid w:val="00A964B0"/>
    <w:rsid w:val="00A9655A"/>
    <w:rsid w:val="00A9685B"/>
    <w:rsid w:val="00A96D16"/>
    <w:rsid w:val="00A96DE2"/>
    <w:rsid w:val="00A97E44"/>
    <w:rsid w:val="00A97F28"/>
    <w:rsid w:val="00AA0298"/>
    <w:rsid w:val="00AA0C09"/>
    <w:rsid w:val="00AA10FD"/>
    <w:rsid w:val="00AA2488"/>
    <w:rsid w:val="00AA3462"/>
    <w:rsid w:val="00AA3FBA"/>
    <w:rsid w:val="00AA4C69"/>
    <w:rsid w:val="00AA6B61"/>
    <w:rsid w:val="00AA7711"/>
    <w:rsid w:val="00AA79A7"/>
    <w:rsid w:val="00AB0302"/>
    <w:rsid w:val="00AB0FBB"/>
    <w:rsid w:val="00AB10A1"/>
    <w:rsid w:val="00AB1D2D"/>
    <w:rsid w:val="00AB1F0B"/>
    <w:rsid w:val="00AB288F"/>
    <w:rsid w:val="00AB2E04"/>
    <w:rsid w:val="00AB3265"/>
    <w:rsid w:val="00AB3266"/>
    <w:rsid w:val="00AB3378"/>
    <w:rsid w:val="00AB50E7"/>
    <w:rsid w:val="00AB51AB"/>
    <w:rsid w:val="00AB55ED"/>
    <w:rsid w:val="00AB5F31"/>
    <w:rsid w:val="00AB603F"/>
    <w:rsid w:val="00AB607C"/>
    <w:rsid w:val="00AB672B"/>
    <w:rsid w:val="00AB69C1"/>
    <w:rsid w:val="00AC02A2"/>
    <w:rsid w:val="00AC02AC"/>
    <w:rsid w:val="00AC0A80"/>
    <w:rsid w:val="00AC0BA7"/>
    <w:rsid w:val="00AC0CFC"/>
    <w:rsid w:val="00AC15B3"/>
    <w:rsid w:val="00AC21E5"/>
    <w:rsid w:val="00AC245D"/>
    <w:rsid w:val="00AC2643"/>
    <w:rsid w:val="00AC2786"/>
    <w:rsid w:val="00AC2D8C"/>
    <w:rsid w:val="00AC30AA"/>
    <w:rsid w:val="00AC3916"/>
    <w:rsid w:val="00AC443A"/>
    <w:rsid w:val="00AC48F3"/>
    <w:rsid w:val="00AC4B14"/>
    <w:rsid w:val="00AC5A69"/>
    <w:rsid w:val="00AC6ABF"/>
    <w:rsid w:val="00AC6B12"/>
    <w:rsid w:val="00AC6B94"/>
    <w:rsid w:val="00AC6DB8"/>
    <w:rsid w:val="00AC72B6"/>
    <w:rsid w:val="00AD0172"/>
    <w:rsid w:val="00AD09F9"/>
    <w:rsid w:val="00AD0AC6"/>
    <w:rsid w:val="00AD16A3"/>
    <w:rsid w:val="00AD1780"/>
    <w:rsid w:val="00AD1818"/>
    <w:rsid w:val="00AD1AC1"/>
    <w:rsid w:val="00AD1F42"/>
    <w:rsid w:val="00AD203F"/>
    <w:rsid w:val="00AD2556"/>
    <w:rsid w:val="00AD2B38"/>
    <w:rsid w:val="00AD2B5A"/>
    <w:rsid w:val="00AD3D91"/>
    <w:rsid w:val="00AD4579"/>
    <w:rsid w:val="00AD5AFB"/>
    <w:rsid w:val="00AD5E04"/>
    <w:rsid w:val="00AD5F65"/>
    <w:rsid w:val="00AD63DF"/>
    <w:rsid w:val="00AD6B2A"/>
    <w:rsid w:val="00AD7920"/>
    <w:rsid w:val="00AD7BE0"/>
    <w:rsid w:val="00AE07F4"/>
    <w:rsid w:val="00AE0FD1"/>
    <w:rsid w:val="00AE101D"/>
    <w:rsid w:val="00AE139B"/>
    <w:rsid w:val="00AE2000"/>
    <w:rsid w:val="00AE24FB"/>
    <w:rsid w:val="00AE2549"/>
    <w:rsid w:val="00AE28C8"/>
    <w:rsid w:val="00AE2E93"/>
    <w:rsid w:val="00AE37E8"/>
    <w:rsid w:val="00AE40BF"/>
    <w:rsid w:val="00AE4344"/>
    <w:rsid w:val="00AE43EF"/>
    <w:rsid w:val="00AE45BB"/>
    <w:rsid w:val="00AE4A60"/>
    <w:rsid w:val="00AE4C60"/>
    <w:rsid w:val="00AE577D"/>
    <w:rsid w:val="00AE594B"/>
    <w:rsid w:val="00AE62BD"/>
    <w:rsid w:val="00AE646B"/>
    <w:rsid w:val="00AE6811"/>
    <w:rsid w:val="00AE753C"/>
    <w:rsid w:val="00AE7BF0"/>
    <w:rsid w:val="00AF0375"/>
    <w:rsid w:val="00AF05A3"/>
    <w:rsid w:val="00AF07AD"/>
    <w:rsid w:val="00AF0992"/>
    <w:rsid w:val="00AF15E2"/>
    <w:rsid w:val="00AF1C49"/>
    <w:rsid w:val="00AF1FB5"/>
    <w:rsid w:val="00AF20C9"/>
    <w:rsid w:val="00AF219B"/>
    <w:rsid w:val="00AF2E6C"/>
    <w:rsid w:val="00AF3DFB"/>
    <w:rsid w:val="00AF45D8"/>
    <w:rsid w:val="00AF4D52"/>
    <w:rsid w:val="00AF70CA"/>
    <w:rsid w:val="00AF7501"/>
    <w:rsid w:val="00AF7CFE"/>
    <w:rsid w:val="00AF7D0E"/>
    <w:rsid w:val="00AF7FD5"/>
    <w:rsid w:val="00B005F5"/>
    <w:rsid w:val="00B01793"/>
    <w:rsid w:val="00B028AB"/>
    <w:rsid w:val="00B02CEA"/>
    <w:rsid w:val="00B02FEE"/>
    <w:rsid w:val="00B03D8C"/>
    <w:rsid w:val="00B03F83"/>
    <w:rsid w:val="00B0403A"/>
    <w:rsid w:val="00B04F59"/>
    <w:rsid w:val="00B05351"/>
    <w:rsid w:val="00B0569E"/>
    <w:rsid w:val="00B05E40"/>
    <w:rsid w:val="00B06164"/>
    <w:rsid w:val="00B06331"/>
    <w:rsid w:val="00B0633E"/>
    <w:rsid w:val="00B0671F"/>
    <w:rsid w:val="00B06C53"/>
    <w:rsid w:val="00B10206"/>
    <w:rsid w:val="00B10309"/>
    <w:rsid w:val="00B12343"/>
    <w:rsid w:val="00B12B78"/>
    <w:rsid w:val="00B13C79"/>
    <w:rsid w:val="00B13D9C"/>
    <w:rsid w:val="00B144DC"/>
    <w:rsid w:val="00B15DBB"/>
    <w:rsid w:val="00B1673B"/>
    <w:rsid w:val="00B168E7"/>
    <w:rsid w:val="00B16BED"/>
    <w:rsid w:val="00B16EA3"/>
    <w:rsid w:val="00B20058"/>
    <w:rsid w:val="00B20091"/>
    <w:rsid w:val="00B20377"/>
    <w:rsid w:val="00B2059F"/>
    <w:rsid w:val="00B20AD1"/>
    <w:rsid w:val="00B20CA1"/>
    <w:rsid w:val="00B2181A"/>
    <w:rsid w:val="00B222AF"/>
    <w:rsid w:val="00B225C7"/>
    <w:rsid w:val="00B22644"/>
    <w:rsid w:val="00B22ADD"/>
    <w:rsid w:val="00B23601"/>
    <w:rsid w:val="00B23610"/>
    <w:rsid w:val="00B237C1"/>
    <w:rsid w:val="00B23B99"/>
    <w:rsid w:val="00B23F5D"/>
    <w:rsid w:val="00B24793"/>
    <w:rsid w:val="00B248FD"/>
    <w:rsid w:val="00B25C0B"/>
    <w:rsid w:val="00B2645A"/>
    <w:rsid w:val="00B26811"/>
    <w:rsid w:val="00B26C9F"/>
    <w:rsid w:val="00B26E99"/>
    <w:rsid w:val="00B26EB3"/>
    <w:rsid w:val="00B270E3"/>
    <w:rsid w:val="00B27382"/>
    <w:rsid w:val="00B31116"/>
    <w:rsid w:val="00B31B79"/>
    <w:rsid w:val="00B31D06"/>
    <w:rsid w:val="00B3214D"/>
    <w:rsid w:val="00B326BC"/>
    <w:rsid w:val="00B32838"/>
    <w:rsid w:val="00B33011"/>
    <w:rsid w:val="00B330FA"/>
    <w:rsid w:val="00B33424"/>
    <w:rsid w:val="00B33489"/>
    <w:rsid w:val="00B33633"/>
    <w:rsid w:val="00B33D03"/>
    <w:rsid w:val="00B33D7B"/>
    <w:rsid w:val="00B35965"/>
    <w:rsid w:val="00B35B16"/>
    <w:rsid w:val="00B35DE8"/>
    <w:rsid w:val="00B36051"/>
    <w:rsid w:val="00B362E3"/>
    <w:rsid w:val="00B36730"/>
    <w:rsid w:val="00B36F73"/>
    <w:rsid w:val="00B37242"/>
    <w:rsid w:val="00B37511"/>
    <w:rsid w:val="00B37A5E"/>
    <w:rsid w:val="00B37BCB"/>
    <w:rsid w:val="00B37E37"/>
    <w:rsid w:val="00B37FE4"/>
    <w:rsid w:val="00B40D5F"/>
    <w:rsid w:val="00B40FEF"/>
    <w:rsid w:val="00B4126C"/>
    <w:rsid w:val="00B41647"/>
    <w:rsid w:val="00B41AC7"/>
    <w:rsid w:val="00B41E3A"/>
    <w:rsid w:val="00B423B9"/>
    <w:rsid w:val="00B42CAA"/>
    <w:rsid w:val="00B431FC"/>
    <w:rsid w:val="00B43B6A"/>
    <w:rsid w:val="00B44AE2"/>
    <w:rsid w:val="00B44D78"/>
    <w:rsid w:val="00B44DD3"/>
    <w:rsid w:val="00B45316"/>
    <w:rsid w:val="00B45500"/>
    <w:rsid w:val="00B45BCE"/>
    <w:rsid w:val="00B45FBD"/>
    <w:rsid w:val="00B47125"/>
    <w:rsid w:val="00B47392"/>
    <w:rsid w:val="00B47BDC"/>
    <w:rsid w:val="00B511F3"/>
    <w:rsid w:val="00B51657"/>
    <w:rsid w:val="00B51E0A"/>
    <w:rsid w:val="00B524B6"/>
    <w:rsid w:val="00B525D4"/>
    <w:rsid w:val="00B52C93"/>
    <w:rsid w:val="00B5302C"/>
    <w:rsid w:val="00B531D9"/>
    <w:rsid w:val="00B53A8D"/>
    <w:rsid w:val="00B5452B"/>
    <w:rsid w:val="00B547B9"/>
    <w:rsid w:val="00B547F0"/>
    <w:rsid w:val="00B54D6E"/>
    <w:rsid w:val="00B54E09"/>
    <w:rsid w:val="00B561EB"/>
    <w:rsid w:val="00B563BF"/>
    <w:rsid w:val="00B56C62"/>
    <w:rsid w:val="00B572FB"/>
    <w:rsid w:val="00B57494"/>
    <w:rsid w:val="00B5784F"/>
    <w:rsid w:val="00B604D1"/>
    <w:rsid w:val="00B605A8"/>
    <w:rsid w:val="00B61149"/>
    <w:rsid w:val="00B6154F"/>
    <w:rsid w:val="00B62186"/>
    <w:rsid w:val="00B6224E"/>
    <w:rsid w:val="00B62DFD"/>
    <w:rsid w:val="00B64426"/>
    <w:rsid w:val="00B64690"/>
    <w:rsid w:val="00B64D28"/>
    <w:rsid w:val="00B654A5"/>
    <w:rsid w:val="00B65AF7"/>
    <w:rsid w:val="00B65DB6"/>
    <w:rsid w:val="00B663F9"/>
    <w:rsid w:val="00B669A6"/>
    <w:rsid w:val="00B66C3B"/>
    <w:rsid w:val="00B66E83"/>
    <w:rsid w:val="00B66FF8"/>
    <w:rsid w:val="00B673EA"/>
    <w:rsid w:val="00B67795"/>
    <w:rsid w:val="00B67EF3"/>
    <w:rsid w:val="00B709A5"/>
    <w:rsid w:val="00B70DEB"/>
    <w:rsid w:val="00B7123C"/>
    <w:rsid w:val="00B71B1B"/>
    <w:rsid w:val="00B71F77"/>
    <w:rsid w:val="00B72587"/>
    <w:rsid w:val="00B72A9D"/>
    <w:rsid w:val="00B72C27"/>
    <w:rsid w:val="00B72C4E"/>
    <w:rsid w:val="00B73C08"/>
    <w:rsid w:val="00B7452D"/>
    <w:rsid w:val="00B74715"/>
    <w:rsid w:val="00B74A87"/>
    <w:rsid w:val="00B762BE"/>
    <w:rsid w:val="00B76FBB"/>
    <w:rsid w:val="00B77447"/>
    <w:rsid w:val="00B7770C"/>
    <w:rsid w:val="00B77AAE"/>
    <w:rsid w:val="00B77FD2"/>
    <w:rsid w:val="00B80D4B"/>
    <w:rsid w:val="00B81D73"/>
    <w:rsid w:val="00B81FD3"/>
    <w:rsid w:val="00B83CE4"/>
    <w:rsid w:val="00B846BD"/>
    <w:rsid w:val="00B84BA8"/>
    <w:rsid w:val="00B84E96"/>
    <w:rsid w:val="00B854E8"/>
    <w:rsid w:val="00B85943"/>
    <w:rsid w:val="00B85EBE"/>
    <w:rsid w:val="00B86398"/>
    <w:rsid w:val="00B867E7"/>
    <w:rsid w:val="00B87BA0"/>
    <w:rsid w:val="00B90097"/>
    <w:rsid w:val="00B901EC"/>
    <w:rsid w:val="00B9036B"/>
    <w:rsid w:val="00B90616"/>
    <w:rsid w:val="00B90656"/>
    <w:rsid w:val="00B90874"/>
    <w:rsid w:val="00B90B5F"/>
    <w:rsid w:val="00B90CA7"/>
    <w:rsid w:val="00B913B1"/>
    <w:rsid w:val="00B91BBE"/>
    <w:rsid w:val="00B91DA4"/>
    <w:rsid w:val="00B91FB9"/>
    <w:rsid w:val="00B924FC"/>
    <w:rsid w:val="00B92754"/>
    <w:rsid w:val="00B92B23"/>
    <w:rsid w:val="00B92EC0"/>
    <w:rsid w:val="00B9329B"/>
    <w:rsid w:val="00B93417"/>
    <w:rsid w:val="00B93756"/>
    <w:rsid w:val="00B9382F"/>
    <w:rsid w:val="00B938A6"/>
    <w:rsid w:val="00B938C7"/>
    <w:rsid w:val="00B93F65"/>
    <w:rsid w:val="00B941F1"/>
    <w:rsid w:val="00B94CBB"/>
    <w:rsid w:val="00B94E32"/>
    <w:rsid w:val="00B95140"/>
    <w:rsid w:val="00B951D4"/>
    <w:rsid w:val="00B95254"/>
    <w:rsid w:val="00B97972"/>
    <w:rsid w:val="00B97BB8"/>
    <w:rsid w:val="00B97C35"/>
    <w:rsid w:val="00BA01AC"/>
    <w:rsid w:val="00BA0231"/>
    <w:rsid w:val="00BA17C3"/>
    <w:rsid w:val="00BA1B77"/>
    <w:rsid w:val="00BA1D61"/>
    <w:rsid w:val="00BA1DE2"/>
    <w:rsid w:val="00BA1DFD"/>
    <w:rsid w:val="00BA2063"/>
    <w:rsid w:val="00BA2926"/>
    <w:rsid w:val="00BA35E0"/>
    <w:rsid w:val="00BA3B50"/>
    <w:rsid w:val="00BA4266"/>
    <w:rsid w:val="00BA459B"/>
    <w:rsid w:val="00BA56C4"/>
    <w:rsid w:val="00BA5F21"/>
    <w:rsid w:val="00BA678F"/>
    <w:rsid w:val="00BA6E8B"/>
    <w:rsid w:val="00BA70E4"/>
    <w:rsid w:val="00BA716F"/>
    <w:rsid w:val="00BA72FA"/>
    <w:rsid w:val="00BA7449"/>
    <w:rsid w:val="00BA781B"/>
    <w:rsid w:val="00BA7BC5"/>
    <w:rsid w:val="00BA7D70"/>
    <w:rsid w:val="00BB0322"/>
    <w:rsid w:val="00BB0B06"/>
    <w:rsid w:val="00BB0FB8"/>
    <w:rsid w:val="00BB1386"/>
    <w:rsid w:val="00BB1820"/>
    <w:rsid w:val="00BB1C4C"/>
    <w:rsid w:val="00BB1D04"/>
    <w:rsid w:val="00BB2676"/>
    <w:rsid w:val="00BB2FA0"/>
    <w:rsid w:val="00BB3648"/>
    <w:rsid w:val="00BB369C"/>
    <w:rsid w:val="00BB38DE"/>
    <w:rsid w:val="00BB4E2E"/>
    <w:rsid w:val="00BB5CC5"/>
    <w:rsid w:val="00BB5E59"/>
    <w:rsid w:val="00BB6F42"/>
    <w:rsid w:val="00BB72DC"/>
    <w:rsid w:val="00BB74C6"/>
    <w:rsid w:val="00BB7B9F"/>
    <w:rsid w:val="00BB7CE3"/>
    <w:rsid w:val="00BB7E90"/>
    <w:rsid w:val="00BC0690"/>
    <w:rsid w:val="00BC0CFC"/>
    <w:rsid w:val="00BC0FFE"/>
    <w:rsid w:val="00BC11BE"/>
    <w:rsid w:val="00BC16F7"/>
    <w:rsid w:val="00BC1753"/>
    <w:rsid w:val="00BC1C70"/>
    <w:rsid w:val="00BC1C85"/>
    <w:rsid w:val="00BC309E"/>
    <w:rsid w:val="00BC4171"/>
    <w:rsid w:val="00BC4F64"/>
    <w:rsid w:val="00BC589C"/>
    <w:rsid w:val="00BC5E8F"/>
    <w:rsid w:val="00BC604C"/>
    <w:rsid w:val="00BC6CEA"/>
    <w:rsid w:val="00BC6EE9"/>
    <w:rsid w:val="00BC71BF"/>
    <w:rsid w:val="00BC76B3"/>
    <w:rsid w:val="00BC7796"/>
    <w:rsid w:val="00BC7A4A"/>
    <w:rsid w:val="00BC7C21"/>
    <w:rsid w:val="00BD0231"/>
    <w:rsid w:val="00BD084E"/>
    <w:rsid w:val="00BD0AF8"/>
    <w:rsid w:val="00BD0BC2"/>
    <w:rsid w:val="00BD126A"/>
    <w:rsid w:val="00BD1E6E"/>
    <w:rsid w:val="00BD245D"/>
    <w:rsid w:val="00BD2749"/>
    <w:rsid w:val="00BD2BC1"/>
    <w:rsid w:val="00BD49FB"/>
    <w:rsid w:val="00BD4AF6"/>
    <w:rsid w:val="00BD552E"/>
    <w:rsid w:val="00BD6324"/>
    <w:rsid w:val="00BD64BA"/>
    <w:rsid w:val="00BD64C7"/>
    <w:rsid w:val="00BD6A55"/>
    <w:rsid w:val="00BD730F"/>
    <w:rsid w:val="00BD7612"/>
    <w:rsid w:val="00BD7896"/>
    <w:rsid w:val="00BE0341"/>
    <w:rsid w:val="00BE0680"/>
    <w:rsid w:val="00BE1130"/>
    <w:rsid w:val="00BE1686"/>
    <w:rsid w:val="00BE18CA"/>
    <w:rsid w:val="00BE1EE1"/>
    <w:rsid w:val="00BE268C"/>
    <w:rsid w:val="00BE2800"/>
    <w:rsid w:val="00BE3039"/>
    <w:rsid w:val="00BE3D9E"/>
    <w:rsid w:val="00BE4504"/>
    <w:rsid w:val="00BE4983"/>
    <w:rsid w:val="00BE4DAD"/>
    <w:rsid w:val="00BE59DA"/>
    <w:rsid w:val="00BE6B7F"/>
    <w:rsid w:val="00BE7916"/>
    <w:rsid w:val="00BE7C74"/>
    <w:rsid w:val="00BF00A1"/>
    <w:rsid w:val="00BF02C5"/>
    <w:rsid w:val="00BF0C75"/>
    <w:rsid w:val="00BF1406"/>
    <w:rsid w:val="00BF2281"/>
    <w:rsid w:val="00BF249E"/>
    <w:rsid w:val="00BF2FA8"/>
    <w:rsid w:val="00BF33C7"/>
    <w:rsid w:val="00BF347E"/>
    <w:rsid w:val="00BF3644"/>
    <w:rsid w:val="00BF3E00"/>
    <w:rsid w:val="00BF42CA"/>
    <w:rsid w:val="00BF481D"/>
    <w:rsid w:val="00BF4A7D"/>
    <w:rsid w:val="00BF5380"/>
    <w:rsid w:val="00BF55AE"/>
    <w:rsid w:val="00BF5712"/>
    <w:rsid w:val="00BF5E6D"/>
    <w:rsid w:val="00BF6006"/>
    <w:rsid w:val="00BF61DE"/>
    <w:rsid w:val="00BF6395"/>
    <w:rsid w:val="00BF6397"/>
    <w:rsid w:val="00BF6605"/>
    <w:rsid w:val="00BF6794"/>
    <w:rsid w:val="00BF67ED"/>
    <w:rsid w:val="00BF707D"/>
    <w:rsid w:val="00BF7CB7"/>
    <w:rsid w:val="00BF7F28"/>
    <w:rsid w:val="00C006E4"/>
    <w:rsid w:val="00C00888"/>
    <w:rsid w:val="00C0185D"/>
    <w:rsid w:val="00C02E63"/>
    <w:rsid w:val="00C03825"/>
    <w:rsid w:val="00C0419A"/>
    <w:rsid w:val="00C04374"/>
    <w:rsid w:val="00C04462"/>
    <w:rsid w:val="00C04EEE"/>
    <w:rsid w:val="00C0569C"/>
    <w:rsid w:val="00C05C54"/>
    <w:rsid w:val="00C05FF9"/>
    <w:rsid w:val="00C06728"/>
    <w:rsid w:val="00C06D60"/>
    <w:rsid w:val="00C06FAB"/>
    <w:rsid w:val="00C07642"/>
    <w:rsid w:val="00C07680"/>
    <w:rsid w:val="00C10535"/>
    <w:rsid w:val="00C108A7"/>
    <w:rsid w:val="00C10EC4"/>
    <w:rsid w:val="00C110DF"/>
    <w:rsid w:val="00C110F2"/>
    <w:rsid w:val="00C1264D"/>
    <w:rsid w:val="00C12737"/>
    <w:rsid w:val="00C12FBD"/>
    <w:rsid w:val="00C1449C"/>
    <w:rsid w:val="00C14ABD"/>
    <w:rsid w:val="00C14FF7"/>
    <w:rsid w:val="00C15529"/>
    <w:rsid w:val="00C15A0B"/>
    <w:rsid w:val="00C16760"/>
    <w:rsid w:val="00C1736C"/>
    <w:rsid w:val="00C207FC"/>
    <w:rsid w:val="00C21291"/>
    <w:rsid w:val="00C21799"/>
    <w:rsid w:val="00C21BEF"/>
    <w:rsid w:val="00C21DB5"/>
    <w:rsid w:val="00C22043"/>
    <w:rsid w:val="00C2212D"/>
    <w:rsid w:val="00C224E0"/>
    <w:rsid w:val="00C228FF"/>
    <w:rsid w:val="00C231CB"/>
    <w:rsid w:val="00C23286"/>
    <w:rsid w:val="00C25CFA"/>
    <w:rsid w:val="00C264D9"/>
    <w:rsid w:val="00C273F6"/>
    <w:rsid w:val="00C27D5A"/>
    <w:rsid w:val="00C27DE9"/>
    <w:rsid w:val="00C30FB9"/>
    <w:rsid w:val="00C310B9"/>
    <w:rsid w:val="00C310C0"/>
    <w:rsid w:val="00C3180B"/>
    <w:rsid w:val="00C31886"/>
    <w:rsid w:val="00C32B6E"/>
    <w:rsid w:val="00C32B7F"/>
    <w:rsid w:val="00C332D3"/>
    <w:rsid w:val="00C33316"/>
    <w:rsid w:val="00C33FA5"/>
    <w:rsid w:val="00C34018"/>
    <w:rsid w:val="00C34356"/>
    <w:rsid w:val="00C34434"/>
    <w:rsid w:val="00C35540"/>
    <w:rsid w:val="00C356AE"/>
    <w:rsid w:val="00C35939"/>
    <w:rsid w:val="00C35E4B"/>
    <w:rsid w:val="00C36AC0"/>
    <w:rsid w:val="00C36ACA"/>
    <w:rsid w:val="00C3783A"/>
    <w:rsid w:val="00C401DA"/>
    <w:rsid w:val="00C4047C"/>
    <w:rsid w:val="00C404ED"/>
    <w:rsid w:val="00C40987"/>
    <w:rsid w:val="00C40C9F"/>
    <w:rsid w:val="00C410DB"/>
    <w:rsid w:val="00C41A79"/>
    <w:rsid w:val="00C41D3D"/>
    <w:rsid w:val="00C4205B"/>
    <w:rsid w:val="00C42232"/>
    <w:rsid w:val="00C42997"/>
    <w:rsid w:val="00C429E6"/>
    <w:rsid w:val="00C42B63"/>
    <w:rsid w:val="00C42F08"/>
    <w:rsid w:val="00C438A4"/>
    <w:rsid w:val="00C44698"/>
    <w:rsid w:val="00C44878"/>
    <w:rsid w:val="00C44C87"/>
    <w:rsid w:val="00C44C94"/>
    <w:rsid w:val="00C4553A"/>
    <w:rsid w:val="00C455DB"/>
    <w:rsid w:val="00C45CD9"/>
    <w:rsid w:val="00C45E6B"/>
    <w:rsid w:val="00C46C70"/>
    <w:rsid w:val="00C503A1"/>
    <w:rsid w:val="00C50B3E"/>
    <w:rsid w:val="00C513DB"/>
    <w:rsid w:val="00C51485"/>
    <w:rsid w:val="00C5167D"/>
    <w:rsid w:val="00C51A5D"/>
    <w:rsid w:val="00C5209F"/>
    <w:rsid w:val="00C5297E"/>
    <w:rsid w:val="00C53AB4"/>
    <w:rsid w:val="00C54716"/>
    <w:rsid w:val="00C55102"/>
    <w:rsid w:val="00C551ED"/>
    <w:rsid w:val="00C55329"/>
    <w:rsid w:val="00C5692F"/>
    <w:rsid w:val="00C56F69"/>
    <w:rsid w:val="00C57191"/>
    <w:rsid w:val="00C5755C"/>
    <w:rsid w:val="00C577D8"/>
    <w:rsid w:val="00C57D49"/>
    <w:rsid w:val="00C57FCD"/>
    <w:rsid w:val="00C60766"/>
    <w:rsid w:val="00C60B79"/>
    <w:rsid w:val="00C60C5F"/>
    <w:rsid w:val="00C610FC"/>
    <w:rsid w:val="00C61766"/>
    <w:rsid w:val="00C61868"/>
    <w:rsid w:val="00C6369D"/>
    <w:rsid w:val="00C639E7"/>
    <w:rsid w:val="00C63D8C"/>
    <w:rsid w:val="00C64D79"/>
    <w:rsid w:val="00C65A5E"/>
    <w:rsid w:val="00C6633F"/>
    <w:rsid w:val="00C66800"/>
    <w:rsid w:val="00C66BB6"/>
    <w:rsid w:val="00C66EDF"/>
    <w:rsid w:val="00C67587"/>
    <w:rsid w:val="00C67F83"/>
    <w:rsid w:val="00C70077"/>
    <w:rsid w:val="00C700B9"/>
    <w:rsid w:val="00C702F6"/>
    <w:rsid w:val="00C70397"/>
    <w:rsid w:val="00C70756"/>
    <w:rsid w:val="00C70A3B"/>
    <w:rsid w:val="00C70D35"/>
    <w:rsid w:val="00C71678"/>
    <w:rsid w:val="00C71706"/>
    <w:rsid w:val="00C72627"/>
    <w:rsid w:val="00C729B8"/>
    <w:rsid w:val="00C72B4A"/>
    <w:rsid w:val="00C72DE8"/>
    <w:rsid w:val="00C72F36"/>
    <w:rsid w:val="00C737D2"/>
    <w:rsid w:val="00C73A0A"/>
    <w:rsid w:val="00C743EB"/>
    <w:rsid w:val="00C74845"/>
    <w:rsid w:val="00C74984"/>
    <w:rsid w:val="00C75883"/>
    <w:rsid w:val="00C75A12"/>
    <w:rsid w:val="00C7620A"/>
    <w:rsid w:val="00C77580"/>
    <w:rsid w:val="00C77CE0"/>
    <w:rsid w:val="00C80326"/>
    <w:rsid w:val="00C81D27"/>
    <w:rsid w:val="00C8224A"/>
    <w:rsid w:val="00C825DD"/>
    <w:rsid w:val="00C83059"/>
    <w:rsid w:val="00C83663"/>
    <w:rsid w:val="00C83C0F"/>
    <w:rsid w:val="00C83DF0"/>
    <w:rsid w:val="00C83EEC"/>
    <w:rsid w:val="00C84324"/>
    <w:rsid w:val="00C847F2"/>
    <w:rsid w:val="00C84CCF"/>
    <w:rsid w:val="00C8517D"/>
    <w:rsid w:val="00C85F23"/>
    <w:rsid w:val="00C86209"/>
    <w:rsid w:val="00C8684D"/>
    <w:rsid w:val="00C86ED4"/>
    <w:rsid w:val="00C87299"/>
    <w:rsid w:val="00C8744F"/>
    <w:rsid w:val="00C90022"/>
    <w:rsid w:val="00C901CC"/>
    <w:rsid w:val="00C90D9E"/>
    <w:rsid w:val="00C91038"/>
    <w:rsid w:val="00C9174E"/>
    <w:rsid w:val="00C91A46"/>
    <w:rsid w:val="00C921F6"/>
    <w:rsid w:val="00C92BC6"/>
    <w:rsid w:val="00C932D5"/>
    <w:rsid w:val="00C93D6B"/>
    <w:rsid w:val="00C94687"/>
    <w:rsid w:val="00C9502B"/>
    <w:rsid w:val="00C959C0"/>
    <w:rsid w:val="00C96F32"/>
    <w:rsid w:val="00C97ADE"/>
    <w:rsid w:val="00C97CB9"/>
    <w:rsid w:val="00CA0566"/>
    <w:rsid w:val="00CA0C7E"/>
    <w:rsid w:val="00CA0F4B"/>
    <w:rsid w:val="00CA1AF5"/>
    <w:rsid w:val="00CA244A"/>
    <w:rsid w:val="00CA2AF4"/>
    <w:rsid w:val="00CA2F22"/>
    <w:rsid w:val="00CA384B"/>
    <w:rsid w:val="00CA3A24"/>
    <w:rsid w:val="00CA3B31"/>
    <w:rsid w:val="00CA3D54"/>
    <w:rsid w:val="00CA5F73"/>
    <w:rsid w:val="00CA615C"/>
    <w:rsid w:val="00CB0554"/>
    <w:rsid w:val="00CB0AA1"/>
    <w:rsid w:val="00CB12C4"/>
    <w:rsid w:val="00CB15D6"/>
    <w:rsid w:val="00CB1BAA"/>
    <w:rsid w:val="00CB1E04"/>
    <w:rsid w:val="00CB1F86"/>
    <w:rsid w:val="00CB2702"/>
    <w:rsid w:val="00CB2F7A"/>
    <w:rsid w:val="00CB3629"/>
    <w:rsid w:val="00CB38C6"/>
    <w:rsid w:val="00CB3D9D"/>
    <w:rsid w:val="00CB4292"/>
    <w:rsid w:val="00CB4380"/>
    <w:rsid w:val="00CB4596"/>
    <w:rsid w:val="00CB4ACF"/>
    <w:rsid w:val="00CB6229"/>
    <w:rsid w:val="00CB6E8B"/>
    <w:rsid w:val="00CB6FB4"/>
    <w:rsid w:val="00CB79FA"/>
    <w:rsid w:val="00CC01D3"/>
    <w:rsid w:val="00CC0698"/>
    <w:rsid w:val="00CC08D4"/>
    <w:rsid w:val="00CC0CD5"/>
    <w:rsid w:val="00CC0DDC"/>
    <w:rsid w:val="00CC135F"/>
    <w:rsid w:val="00CC18D9"/>
    <w:rsid w:val="00CC1AE3"/>
    <w:rsid w:val="00CC1DAD"/>
    <w:rsid w:val="00CC25EE"/>
    <w:rsid w:val="00CC4C99"/>
    <w:rsid w:val="00CC51E7"/>
    <w:rsid w:val="00CC5F5C"/>
    <w:rsid w:val="00CD0208"/>
    <w:rsid w:val="00CD02FA"/>
    <w:rsid w:val="00CD057A"/>
    <w:rsid w:val="00CD0A99"/>
    <w:rsid w:val="00CD0D52"/>
    <w:rsid w:val="00CD0F3C"/>
    <w:rsid w:val="00CD18F8"/>
    <w:rsid w:val="00CD2147"/>
    <w:rsid w:val="00CD28A9"/>
    <w:rsid w:val="00CD3700"/>
    <w:rsid w:val="00CD3790"/>
    <w:rsid w:val="00CD3BF0"/>
    <w:rsid w:val="00CD3E01"/>
    <w:rsid w:val="00CD3E18"/>
    <w:rsid w:val="00CD47A1"/>
    <w:rsid w:val="00CD4CDD"/>
    <w:rsid w:val="00CD4EB6"/>
    <w:rsid w:val="00CD5772"/>
    <w:rsid w:val="00CD7036"/>
    <w:rsid w:val="00CD7E56"/>
    <w:rsid w:val="00CE0F3A"/>
    <w:rsid w:val="00CE2BC0"/>
    <w:rsid w:val="00CE2C67"/>
    <w:rsid w:val="00CE2DCB"/>
    <w:rsid w:val="00CE3556"/>
    <w:rsid w:val="00CE3C99"/>
    <w:rsid w:val="00CE43D3"/>
    <w:rsid w:val="00CE461A"/>
    <w:rsid w:val="00CE51B5"/>
    <w:rsid w:val="00CE5784"/>
    <w:rsid w:val="00CE58BB"/>
    <w:rsid w:val="00CE6786"/>
    <w:rsid w:val="00CE6BDD"/>
    <w:rsid w:val="00CE7434"/>
    <w:rsid w:val="00CE744A"/>
    <w:rsid w:val="00CE7B1A"/>
    <w:rsid w:val="00CE7B43"/>
    <w:rsid w:val="00CF03AC"/>
    <w:rsid w:val="00CF07ED"/>
    <w:rsid w:val="00CF0A7C"/>
    <w:rsid w:val="00CF1256"/>
    <w:rsid w:val="00CF12F8"/>
    <w:rsid w:val="00CF22EC"/>
    <w:rsid w:val="00CF2CC6"/>
    <w:rsid w:val="00CF3DCA"/>
    <w:rsid w:val="00CF3DDC"/>
    <w:rsid w:val="00CF453A"/>
    <w:rsid w:val="00CF4C1C"/>
    <w:rsid w:val="00CF51EF"/>
    <w:rsid w:val="00CF57B6"/>
    <w:rsid w:val="00CF647A"/>
    <w:rsid w:val="00CF6E03"/>
    <w:rsid w:val="00CF7627"/>
    <w:rsid w:val="00CF7E3D"/>
    <w:rsid w:val="00D00CFF"/>
    <w:rsid w:val="00D018E5"/>
    <w:rsid w:val="00D01942"/>
    <w:rsid w:val="00D01D19"/>
    <w:rsid w:val="00D01D2B"/>
    <w:rsid w:val="00D01FDE"/>
    <w:rsid w:val="00D0200D"/>
    <w:rsid w:val="00D0217D"/>
    <w:rsid w:val="00D02329"/>
    <w:rsid w:val="00D032AD"/>
    <w:rsid w:val="00D03537"/>
    <w:rsid w:val="00D045CA"/>
    <w:rsid w:val="00D046F8"/>
    <w:rsid w:val="00D04C99"/>
    <w:rsid w:val="00D05DE2"/>
    <w:rsid w:val="00D061B2"/>
    <w:rsid w:val="00D063C8"/>
    <w:rsid w:val="00D1142B"/>
    <w:rsid w:val="00D11A64"/>
    <w:rsid w:val="00D125D5"/>
    <w:rsid w:val="00D144C4"/>
    <w:rsid w:val="00D14675"/>
    <w:rsid w:val="00D14811"/>
    <w:rsid w:val="00D14BC6"/>
    <w:rsid w:val="00D15705"/>
    <w:rsid w:val="00D1592B"/>
    <w:rsid w:val="00D15D64"/>
    <w:rsid w:val="00D16736"/>
    <w:rsid w:val="00D16DA9"/>
    <w:rsid w:val="00D16E90"/>
    <w:rsid w:val="00D17073"/>
    <w:rsid w:val="00D17766"/>
    <w:rsid w:val="00D20447"/>
    <w:rsid w:val="00D209C0"/>
    <w:rsid w:val="00D210DB"/>
    <w:rsid w:val="00D21402"/>
    <w:rsid w:val="00D216DF"/>
    <w:rsid w:val="00D21959"/>
    <w:rsid w:val="00D22DC8"/>
    <w:rsid w:val="00D2415D"/>
    <w:rsid w:val="00D25A8D"/>
    <w:rsid w:val="00D260C0"/>
    <w:rsid w:val="00D267B7"/>
    <w:rsid w:val="00D30427"/>
    <w:rsid w:val="00D30A5D"/>
    <w:rsid w:val="00D30FC6"/>
    <w:rsid w:val="00D30FDE"/>
    <w:rsid w:val="00D32395"/>
    <w:rsid w:val="00D32C03"/>
    <w:rsid w:val="00D32E52"/>
    <w:rsid w:val="00D334D9"/>
    <w:rsid w:val="00D33718"/>
    <w:rsid w:val="00D33F78"/>
    <w:rsid w:val="00D341EC"/>
    <w:rsid w:val="00D36609"/>
    <w:rsid w:val="00D36F9B"/>
    <w:rsid w:val="00D37E76"/>
    <w:rsid w:val="00D37E7E"/>
    <w:rsid w:val="00D40099"/>
    <w:rsid w:val="00D40250"/>
    <w:rsid w:val="00D403FC"/>
    <w:rsid w:val="00D40D61"/>
    <w:rsid w:val="00D40ED8"/>
    <w:rsid w:val="00D40FF9"/>
    <w:rsid w:val="00D4153D"/>
    <w:rsid w:val="00D41925"/>
    <w:rsid w:val="00D41AF9"/>
    <w:rsid w:val="00D41E60"/>
    <w:rsid w:val="00D44F6F"/>
    <w:rsid w:val="00D451E6"/>
    <w:rsid w:val="00D45B7A"/>
    <w:rsid w:val="00D460A3"/>
    <w:rsid w:val="00D4699C"/>
    <w:rsid w:val="00D46BF4"/>
    <w:rsid w:val="00D479BD"/>
    <w:rsid w:val="00D50616"/>
    <w:rsid w:val="00D51223"/>
    <w:rsid w:val="00D5149B"/>
    <w:rsid w:val="00D51955"/>
    <w:rsid w:val="00D519F0"/>
    <w:rsid w:val="00D51A79"/>
    <w:rsid w:val="00D52802"/>
    <w:rsid w:val="00D5297F"/>
    <w:rsid w:val="00D52DFA"/>
    <w:rsid w:val="00D53056"/>
    <w:rsid w:val="00D535A5"/>
    <w:rsid w:val="00D53927"/>
    <w:rsid w:val="00D54869"/>
    <w:rsid w:val="00D54BF4"/>
    <w:rsid w:val="00D54E4E"/>
    <w:rsid w:val="00D554D2"/>
    <w:rsid w:val="00D555A7"/>
    <w:rsid w:val="00D5565D"/>
    <w:rsid w:val="00D55F35"/>
    <w:rsid w:val="00D560A3"/>
    <w:rsid w:val="00D56A20"/>
    <w:rsid w:val="00D5710D"/>
    <w:rsid w:val="00D575DB"/>
    <w:rsid w:val="00D578F6"/>
    <w:rsid w:val="00D57997"/>
    <w:rsid w:val="00D57BEF"/>
    <w:rsid w:val="00D60908"/>
    <w:rsid w:val="00D61EAE"/>
    <w:rsid w:val="00D61FCD"/>
    <w:rsid w:val="00D6234F"/>
    <w:rsid w:val="00D626F6"/>
    <w:rsid w:val="00D62DD7"/>
    <w:rsid w:val="00D642AF"/>
    <w:rsid w:val="00D649B7"/>
    <w:rsid w:val="00D64E89"/>
    <w:rsid w:val="00D64FED"/>
    <w:rsid w:val="00D65372"/>
    <w:rsid w:val="00D659E6"/>
    <w:rsid w:val="00D665F9"/>
    <w:rsid w:val="00D66B9C"/>
    <w:rsid w:val="00D66DB4"/>
    <w:rsid w:val="00D672DF"/>
    <w:rsid w:val="00D678F6"/>
    <w:rsid w:val="00D70009"/>
    <w:rsid w:val="00D70226"/>
    <w:rsid w:val="00D70570"/>
    <w:rsid w:val="00D70AB4"/>
    <w:rsid w:val="00D70E5D"/>
    <w:rsid w:val="00D71292"/>
    <w:rsid w:val="00D71395"/>
    <w:rsid w:val="00D7159D"/>
    <w:rsid w:val="00D71968"/>
    <w:rsid w:val="00D71B19"/>
    <w:rsid w:val="00D728A1"/>
    <w:rsid w:val="00D72D7A"/>
    <w:rsid w:val="00D76D1F"/>
    <w:rsid w:val="00D76E38"/>
    <w:rsid w:val="00D77505"/>
    <w:rsid w:val="00D7758F"/>
    <w:rsid w:val="00D80235"/>
    <w:rsid w:val="00D80BAD"/>
    <w:rsid w:val="00D81038"/>
    <w:rsid w:val="00D81E90"/>
    <w:rsid w:val="00D81F6F"/>
    <w:rsid w:val="00D8311D"/>
    <w:rsid w:val="00D836A8"/>
    <w:rsid w:val="00D83892"/>
    <w:rsid w:val="00D83A7F"/>
    <w:rsid w:val="00D84694"/>
    <w:rsid w:val="00D85C32"/>
    <w:rsid w:val="00D87D05"/>
    <w:rsid w:val="00D906AB"/>
    <w:rsid w:val="00D90BD9"/>
    <w:rsid w:val="00D91033"/>
    <w:rsid w:val="00D91263"/>
    <w:rsid w:val="00D91A0E"/>
    <w:rsid w:val="00D923A2"/>
    <w:rsid w:val="00D92524"/>
    <w:rsid w:val="00D927F9"/>
    <w:rsid w:val="00D932F4"/>
    <w:rsid w:val="00D93F59"/>
    <w:rsid w:val="00D94248"/>
    <w:rsid w:val="00D942D1"/>
    <w:rsid w:val="00D945C7"/>
    <w:rsid w:val="00D94B3D"/>
    <w:rsid w:val="00D95521"/>
    <w:rsid w:val="00D95EA5"/>
    <w:rsid w:val="00D9695B"/>
    <w:rsid w:val="00D97325"/>
    <w:rsid w:val="00D974CC"/>
    <w:rsid w:val="00D978D9"/>
    <w:rsid w:val="00D97A05"/>
    <w:rsid w:val="00DA086F"/>
    <w:rsid w:val="00DA0D2B"/>
    <w:rsid w:val="00DA1A4D"/>
    <w:rsid w:val="00DA3A3C"/>
    <w:rsid w:val="00DA3B88"/>
    <w:rsid w:val="00DA3FA3"/>
    <w:rsid w:val="00DA412E"/>
    <w:rsid w:val="00DA432A"/>
    <w:rsid w:val="00DA4C40"/>
    <w:rsid w:val="00DA5171"/>
    <w:rsid w:val="00DA5187"/>
    <w:rsid w:val="00DA53A1"/>
    <w:rsid w:val="00DA6233"/>
    <w:rsid w:val="00DA687C"/>
    <w:rsid w:val="00DA6B94"/>
    <w:rsid w:val="00DB001A"/>
    <w:rsid w:val="00DB024E"/>
    <w:rsid w:val="00DB044C"/>
    <w:rsid w:val="00DB0F0E"/>
    <w:rsid w:val="00DB0F45"/>
    <w:rsid w:val="00DB1309"/>
    <w:rsid w:val="00DB1A3A"/>
    <w:rsid w:val="00DB1CD5"/>
    <w:rsid w:val="00DB26B5"/>
    <w:rsid w:val="00DB26B6"/>
    <w:rsid w:val="00DB32C3"/>
    <w:rsid w:val="00DB3425"/>
    <w:rsid w:val="00DB4356"/>
    <w:rsid w:val="00DB4528"/>
    <w:rsid w:val="00DB4F8D"/>
    <w:rsid w:val="00DB516B"/>
    <w:rsid w:val="00DB5556"/>
    <w:rsid w:val="00DB6E10"/>
    <w:rsid w:val="00DC1661"/>
    <w:rsid w:val="00DC1A76"/>
    <w:rsid w:val="00DC2852"/>
    <w:rsid w:val="00DC29A3"/>
    <w:rsid w:val="00DC2DFE"/>
    <w:rsid w:val="00DC36A2"/>
    <w:rsid w:val="00DC3AEE"/>
    <w:rsid w:val="00DC3B3B"/>
    <w:rsid w:val="00DC4113"/>
    <w:rsid w:val="00DC412C"/>
    <w:rsid w:val="00DC48F9"/>
    <w:rsid w:val="00DC5824"/>
    <w:rsid w:val="00DC6258"/>
    <w:rsid w:val="00DC67A4"/>
    <w:rsid w:val="00DC6804"/>
    <w:rsid w:val="00DC6C3F"/>
    <w:rsid w:val="00DC73B9"/>
    <w:rsid w:val="00DC7DA8"/>
    <w:rsid w:val="00DD0017"/>
    <w:rsid w:val="00DD0027"/>
    <w:rsid w:val="00DD06BD"/>
    <w:rsid w:val="00DD166C"/>
    <w:rsid w:val="00DD1908"/>
    <w:rsid w:val="00DD196A"/>
    <w:rsid w:val="00DD2219"/>
    <w:rsid w:val="00DD2552"/>
    <w:rsid w:val="00DD2873"/>
    <w:rsid w:val="00DD2C77"/>
    <w:rsid w:val="00DD3164"/>
    <w:rsid w:val="00DD40DA"/>
    <w:rsid w:val="00DD4374"/>
    <w:rsid w:val="00DD464B"/>
    <w:rsid w:val="00DD4952"/>
    <w:rsid w:val="00DD522D"/>
    <w:rsid w:val="00DD583B"/>
    <w:rsid w:val="00DD5AB8"/>
    <w:rsid w:val="00DD5E0B"/>
    <w:rsid w:val="00DD662B"/>
    <w:rsid w:val="00DD6774"/>
    <w:rsid w:val="00DD6BD6"/>
    <w:rsid w:val="00DD78ED"/>
    <w:rsid w:val="00DE00C1"/>
    <w:rsid w:val="00DE3218"/>
    <w:rsid w:val="00DE35B3"/>
    <w:rsid w:val="00DE3ABA"/>
    <w:rsid w:val="00DE3BE9"/>
    <w:rsid w:val="00DE3D00"/>
    <w:rsid w:val="00DE3DED"/>
    <w:rsid w:val="00DE3FFC"/>
    <w:rsid w:val="00DE4927"/>
    <w:rsid w:val="00DE499F"/>
    <w:rsid w:val="00DE50D4"/>
    <w:rsid w:val="00DE52FC"/>
    <w:rsid w:val="00DE59B5"/>
    <w:rsid w:val="00DE5B2F"/>
    <w:rsid w:val="00DE66E5"/>
    <w:rsid w:val="00DE6ECD"/>
    <w:rsid w:val="00DE746E"/>
    <w:rsid w:val="00DE7FE2"/>
    <w:rsid w:val="00DF06C3"/>
    <w:rsid w:val="00DF1AC4"/>
    <w:rsid w:val="00DF1BC3"/>
    <w:rsid w:val="00DF1D62"/>
    <w:rsid w:val="00DF2B64"/>
    <w:rsid w:val="00DF3EDE"/>
    <w:rsid w:val="00DF485C"/>
    <w:rsid w:val="00DF4CBD"/>
    <w:rsid w:val="00DF59EC"/>
    <w:rsid w:val="00DF763C"/>
    <w:rsid w:val="00DF7BE8"/>
    <w:rsid w:val="00DF7CD5"/>
    <w:rsid w:val="00DF7E81"/>
    <w:rsid w:val="00E00562"/>
    <w:rsid w:val="00E010B3"/>
    <w:rsid w:val="00E01818"/>
    <w:rsid w:val="00E03022"/>
    <w:rsid w:val="00E03104"/>
    <w:rsid w:val="00E038CF"/>
    <w:rsid w:val="00E03D3A"/>
    <w:rsid w:val="00E03E7C"/>
    <w:rsid w:val="00E03F25"/>
    <w:rsid w:val="00E0450D"/>
    <w:rsid w:val="00E04597"/>
    <w:rsid w:val="00E05542"/>
    <w:rsid w:val="00E05AE4"/>
    <w:rsid w:val="00E05E98"/>
    <w:rsid w:val="00E06730"/>
    <w:rsid w:val="00E06A5D"/>
    <w:rsid w:val="00E06BBB"/>
    <w:rsid w:val="00E07087"/>
    <w:rsid w:val="00E07775"/>
    <w:rsid w:val="00E104CC"/>
    <w:rsid w:val="00E114E8"/>
    <w:rsid w:val="00E121E1"/>
    <w:rsid w:val="00E12A4D"/>
    <w:rsid w:val="00E12BB2"/>
    <w:rsid w:val="00E12D9F"/>
    <w:rsid w:val="00E1401F"/>
    <w:rsid w:val="00E1480B"/>
    <w:rsid w:val="00E15096"/>
    <w:rsid w:val="00E1541B"/>
    <w:rsid w:val="00E15A76"/>
    <w:rsid w:val="00E1698C"/>
    <w:rsid w:val="00E16E5E"/>
    <w:rsid w:val="00E17613"/>
    <w:rsid w:val="00E17A49"/>
    <w:rsid w:val="00E17ED5"/>
    <w:rsid w:val="00E20C4F"/>
    <w:rsid w:val="00E218D2"/>
    <w:rsid w:val="00E21E33"/>
    <w:rsid w:val="00E2268A"/>
    <w:rsid w:val="00E2277E"/>
    <w:rsid w:val="00E23219"/>
    <w:rsid w:val="00E237A3"/>
    <w:rsid w:val="00E241DF"/>
    <w:rsid w:val="00E24AED"/>
    <w:rsid w:val="00E250CE"/>
    <w:rsid w:val="00E25104"/>
    <w:rsid w:val="00E25139"/>
    <w:rsid w:val="00E259DC"/>
    <w:rsid w:val="00E25A36"/>
    <w:rsid w:val="00E260B2"/>
    <w:rsid w:val="00E27078"/>
    <w:rsid w:val="00E277CA"/>
    <w:rsid w:val="00E27AD4"/>
    <w:rsid w:val="00E30522"/>
    <w:rsid w:val="00E305F1"/>
    <w:rsid w:val="00E30E37"/>
    <w:rsid w:val="00E3154E"/>
    <w:rsid w:val="00E319AD"/>
    <w:rsid w:val="00E31B0B"/>
    <w:rsid w:val="00E322E1"/>
    <w:rsid w:val="00E325D3"/>
    <w:rsid w:val="00E32784"/>
    <w:rsid w:val="00E32A0F"/>
    <w:rsid w:val="00E32EF7"/>
    <w:rsid w:val="00E335F8"/>
    <w:rsid w:val="00E33CDA"/>
    <w:rsid w:val="00E33DBD"/>
    <w:rsid w:val="00E34013"/>
    <w:rsid w:val="00E34C97"/>
    <w:rsid w:val="00E35145"/>
    <w:rsid w:val="00E358A0"/>
    <w:rsid w:val="00E35B5D"/>
    <w:rsid w:val="00E3740E"/>
    <w:rsid w:val="00E401CB"/>
    <w:rsid w:val="00E40612"/>
    <w:rsid w:val="00E406F4"/>
    <w:rsid w:val="00E40955"/>
    <w:rsid w:val="00E40DCE"/>
    <w:rsid w:val="00E41B0C"/>
    <w:rsid w:val="00E4208C"/>
    <w:rsid w:val="00E4262B"/>
    <w:rsid w:val="00E42894"/>
    <w:rsid w:val="00E43198"/>
    <w:rsid w:val="00E432E8"/>
    <w:rsid w:val="00E44339"/>
    <w:rsid w:val="00E4508F"/>
    <w:rsid w:val="00E45155"/>
    <w:rsid w:val="00E45AD8"/>
    <w:rsid w:val="00E45B6F"/>
    <w:rsid w:val="00E45EB9"/>
    <w:rsid w:val="00E45F8E"/>
    <w:rsid w:val="00E460A4"/>
    <w:rsid w:val="00E468D1"/>
    <w:rsid w:val="00E46B39"/>
    <w:rsid w:val="00E47402"/>
    <w:rsid w:val="00E47A1C"/>
    <w:rsid w:val="00E503B2"/>
    <w:rsid w:val="00E507DE"/>
    <w:rsid w:val="00E50861"/>
    <w:rsid w:val="00E50FE1"/>
    <w:rsid w:val="00E51563"/>
    <w:rsid w:val="00E515B0"/>
    <w:rsid w:val="00E520CE"/>
    <w:rsid w:val="00E523AD"/>
    <w:rsid w:val="00E52C40"/>
    <w:rsid w:val="00E5403C"/>
    <w:rsid w:val="00E54131"/>
    <w:rsid w:val="00E5414E"/>
    <w:rsid w:val="00E5535C"/>
    <w:rsid w:val="00E562F9"/>
    <w:rsid w:val="00E56912"/>
    <w:rsid w:val="00E574FF"/>
    <w:rsid w:val="00E61084"/>
    <w:rsid w:val="00E61229"/>
    <w:rsid w:val="00E62258"/>
    <w:rsid w:val="00E62490"/>
    <w:rsid w:val="00E62A70"/>
    <w:rsid w:val="00E6480D"/>
    <w:rsid w:val="00E6495B"/>
    <w:rsid w:val="00E64CDE"/>
    <w:rsid w:val="00E653D0"/>
    <w:rsid w:val="00E6541A"/>
    <w:rsid w:val="00E657AC"/>
    <w:rsid w:val="00E65AE7"/>
    <w:rsid w:val="00E65D1E"/>
    <w:rsid w:val="00E66062"/>
    <w:rsid w:val="00E67283"/>
    <w:rsid w:val="00E6783B"/>
    <w:rsid w:val="00E67A14"/>
    <w:rsid w:val="00E67C7C"/>
    <w:rsid w:val="00E67EC1"/>
    <w:rsid w:val="00E67F4D"/>
    <w:rsid w:val="00E7060D"/>
    <w:rsid w:val="00E7084F"/>
    <w:rsid w:val="00E70DFC"/>
    <w:rsid w:val="00E70FC8"/>
    <w:rsid w:val="00E715E2"/>
    <w:rsid w:val="00E71A4B"/>
    <w:rsid w:val="00E720C5"/>
    <w:rsid w:val="00E72E87"/>
    <w:rsid w:val="00E73225"/>
    <w:rsid w:val="00E735C6"/>
    <w:rsid w:val="00E73627"/>
    <w:rsid w:val="00E736D5"/>
    <w:rsid w:val="00E74376"/>
    <w:rsid w:val="00E74F61"/>
    <w:rsid w:val="00E763D3"/>
    <w:rsid w:val="00E779F4"/>
    <w:rsid w:val="00E77ACF"/>
    <w:rsid w:val="00E77B52"/>
    <w:rsid w:val="00E77E65"/>
    <w:rsid w:val="00E8054F"/>
    <w:rsid w:val="00E80826"/>
    <w:rsid w:val="00E81BCF"/>
    <w:rsid w:val="00E834B8"/>
    <w:rsid w:val="00E83712"/>
    <w:rsid w:val="00E840DE"/>
    <w:rsid w:val="00E847F8"/>
    <w:rsid w:val="00E853C0"/>
    <w:rsid w:val="00E8640F"/>
    <w:rsid w:val="00E865A7"/>
    <w:rsid w:val="00E8677F"/>
    <w:rsid w:val="00E86A7E"/>
    <w:rsid w:val="00E86B5A"/>
    <w:rsid w:val="00E876FF"/>
    <w:rsid w:val="00E87A7D"/>
    <w:rsid w:val="00E87C1B"/>
    <w:rsid w:val="00E9066D"/>
    <w:rsid w:val="00E90E3F"/>
    <w:rsid w:val="00E91745"/>
    <w:rsid w:val="00E92442"/>
    <w:rsid w:val="00E92AE6"/>
    <w:rsid w:val="00E92DAE"/>
    <w:rsid w:val="00E92DC4"/>
    <w:rsid w:val="00E9303A"/>
    <w:rsid w:val="00E93761"/>
    <w:rsid w:val="00E939DF"/>
    <w:rsid w:val="00E9473B"/>
    <w:rsid w:val="00E953FC"/>
    <w:rsid w:val="00E95BA9"/>
    <w:rsid w:val="00E95D8B"/>
    <w:rsid w:val="00E961DA"/>
    <w:rsid w:val="00E96362"/>
    <w:rsid w:val="00E9661B"/>
    <w:rsid w:val="00EA0207"/>
    <w:rsid w:val="00EA029B"/>
    <w:rsid w:val="00EA142E"/>
    <w:rsid w:val="00EA1A0A"/>
    <w:rsid w:val="00EA2436"/>
    <w:rsid w:val="00EA25B5"/>
    <w:rsid w:val="00EA291C"/>
    <w:rsid w:val="00EA2BB8"/>
    <w:rsid w:val="00EA2F98"/>
    <w:rsid w:val="00EA3450"/>
    <w:rsid w:val="00EA39E8"/>
    <w:rsid w:val="00EA3F1B"/>
    <w:rsid w:val="00EA4C07"/>
    <w:rsid w:val="00EA4CFE"/>
    <w:rsid w:val="00EA4F0B"/>
    <w:rsid w:val="00EA5688"/>
    <w:rsid w:val="00EA56CC"/>
    <w:rsid w:val="00EA58BB"/>
    <w:rsid w:val="00EA6002"/>
    <w:rsid w:val="00EA6185"/>
    <w:rsid w:val="00EA67D6"/>
    <w:rsid w:val="00EA6A7D"/>
    <w:rsid w:val="00EA6EBB"/>
    <w:rsid w:val="00EA78DE"/>
    <w:rsid w:val="00EB0AEC"/>
    <w:rsid w:val="00EB0E33"/>
    <w:rsid w:val="00EB1240"/>
    <w:rsid w:val="00EB16C7"/>
    <w:rsid w:val="00EB2128"/>
    <w:rsid w:val="00EB269E"/>
    <w:rsid w:val="00EB2D20"/>
    <w:rsid w:val="00EB3459"/>
    <w:rsid w:val="00EB494F"/>
    <w:rsid w:val="00EB4A80"/>
    <w:rsid w:val="00EB5089"/>
    <w:rsid w:val="00EB52AF"/>
    <w:rsid w:val="00EB548D"/>
    <w:rsid w:val="00EB55CA"/>
    <w:rsid w:val="00EB5A9F"/>
    <w:rsid w:val="00EB68A8"/>
    <w:rsid w:val="00EB71F2"/>
    <w:rsid w:val="00EB7B5A"/>
    <w:rsid w:val="00EB7F06"/>
    <w:rsid w:val="00EC15AB"/>
    <w:rsid w:val="00EC1DC7"/>
    <w:rsid w:val="00EC24A0"/>
    <w:rsid w:val="00EC338C"/>
    <w:rsid w:val="00EC3519"/>
    <w:rsid w:val="00EC3833"/>
    <w:rsid w:val="00EC47E8"/>
    <w:rsid w:val="00EC4EB9"/>
    <w:rsid w:val="00EC4F47"/>
    <w:rsid w:val="00EC68F1"/>
    <w:rsid w:val="00EC7765"/>
    <w:rsid w:val="00EC7B10"/>
    <w:rsid w:val="00EC7F1F"/>
    <w:rsid w:val="00ED0193"/>
    <w:rsid w:val="00ED038D"/>
    <w:rsid w:val="00ED0A4C"/>
    <w:rsid w:val="00ED0A89"/>
    <w:rsid w:val="00ED10DA"/>
    <w:rsid w:val="00ED2574"/>
    <w:rsid w:val="00ED2B0A"/>
    <w:rsid w:val="00ED3C13"/>
    <w:rsid w:val="00ED42A1"/>
    <w:rsid w:val="00ED5CAC"/>
    <w:rsid w:val="00ED63CB"/>
    <w:rsid w:val="00ED6838"/>
    <w:rsid w:val="00ED6969"/>
    <w:rsid w:val="00ED6D7F"/>
    <w:rsid w:val="00ED6D8F"/>
    <w:rsid w:val="00ED70D3"/>
    <w:rsid w:val="00ED7547"/>
    <w:rsid w:val="00EE0132"/>
    <w:rsid w:val="00EE05A5"/>
    <w:rsid w:val="00EE0769"/>
    <w:rsid w:val="00EE193F"/>
    <w:rsid w:val="00EE1D7C"/>
    <w:rsid w:val="00EE2351"/>
    <w:rsid w:val="00EE261C"/>
    <w:rsid w:val="00EE2699"/>
    <w:rsid w:val="00EE5096"/>
    <w:rsid w:val="00EE59D8"/>
    <w:rsid w:val="00EE5B25"/>
    <w:rsid w:val="00EE5C20"/>
    <w:rsid w:val="00EE5FD9"/>
    <w:rsid w:val="00EE6978"/>
    <w:rsid w:val="00EE7953"/>
    <w:rsid w:val="00EE7B61"/>
    <w:rsid w:val="00EF0AD4"/>
    <w:rsid w:val="00EF11A6"/>
    <w:rsid w:val="00EF14C4"/>
    <w:rsid w:val="00EF1D49"/>
    <w:rsid w:val="00EF27B1"/>
    <w:rsid w:val="00EF29CE"/>
    <w:rsid w:val="00EF417A"/>
    <w:rsid w:val="00EF41A2"/>
    <w:rsid w:val="00EF4651"/>
    <w:rsid w:val="00EF488A"/>
    <w:rsid w:val="00EF4CFC"/>
    <w:rsid w:val="00EF4ECA"/>
    <w:rsid w:val="00EF569B"/>
    <w:rsid w:val="00EF571C"/>
    <w:rsid w:val="00EF5775"/>
    <w:rsid w:val="00EF58D4"/>
    <w:rsid w:val="00EF5AB4"/>
    <w:rsid w:val="00EF5E35"/>
    <w:rsid w:val="00EF62AF"/>
    <w:rsid w:val="00EF69AE"/>
    <w:rsid w:val="00EF6D39"/>
    <w:rsid w:val="00EF7953"/>
    <w:rsid w:val="00EF7D21"/>
    <w:rsid w:val="00F002B9"/>
    <w:rsid w:val="00F002F9"/>
    <w:rsid w:val="00F003A5"/>
    <w:rsid w:val="00F0064B"/>
    <w:rsid w:val="00F007FA"/>
    <w:rsid w:val="00F00A35"/>
    <w:rsid w:val="00F00E76"/>
    <w:rsid w:val="00F011FA"/>
    <w:rsid w:val="00F01287"/>
    <w:rsid w:val="00F0133F"/>
    <w:rsid w:val="00F0152A"/>
    <w:rsid w:val="00F015E5"/>
    <w:rsid w:val="00F01D29"/>
    <w:rsid w:val="00F02CAA"/>
    <w:rsid w:val="00F04030"/>
    <w:rsid w:val="00F041B9"/>
    <w:rsid w:val="00F04956"/>
    <w:rsid w:val="00F04A30"/>
    <w:rsid w:val="00F05095"/>
    <w:rsid w:val="00F05706"/>
    <w:rsid w:val="00F0628B"/>
    <w:rsid w:val="00F07B42"/>
    <w:rsid w:val="00F1061E"/>
    <w:rsid w:val="00F106A7"/>
    <w:rsid w:val="00F113D1"/>
    <w:rsid w:val="00F11856"/>
    <w:rsid w:val="00F125A1"/>
    <w:rsid w:val="00F12A16"/>
    <w:rsid w:val="00F12D82"/>
    <w:rsid w:val="00F13CEE"/>
    <w:rsid w:val="00F13E42"/>
    <w:rsid w:val="00F143B6"/>
    <w:rsid w:val="00F149E3"/>
    <w:rsid w:val="00F14AF3"/>
    <w:rsid w:val="00F14FFA"/>
    <w:rsid w:val="00F153BE"/>
    <w:rsid w:val="00F15F47"/>
    <w:rsid w:val="00F161FE"/>
    <w:rsid w:val="00F16345"/>
    <w:rsid w:val="00F1647A"/>
    <w:rsid w:val="00F17717"/>
    <w:rsid w:val="00F177B3"/>
    <w:rsid w:val="00F17926"/>
    <w:rsid w:val="00F17974"/>
    <w:rsid w:val="00F208B4"/>
    <w:rsid w:val="00F21552"/>
    <w:rsid w:val="00F220C9"/>
    <w:rsid w:val="00F22A16"/>
    <w:rsid w:val="00F22BC3"/>
    <w:rsid w:val="00F22D3B"/>
    <w:rsid w:val="00F23100"/>
    <w:rsid w:val="00F23991"/>
    <w:rsid w:val="00F239B4"/>
    <w:rsid w:val="00F2436D"/>
    <w:rsid w:val="00F244D9"/>
    <w:rsid w:val="00F24770"/>
    <w:rsid w:val="00F24D38"/>
    <w:rsid w:val="00F2580E"/>
    <w:rsid w:val="00F266C0"/>
    <w:rsid w:val="00F27781"/>
    <w:rsid w:val="00F2791A"/>
    <w:rsid w:val="00F27A2A"/>
    <w:rsid w:val="00F27D15"/>
    <w:rsid w:val="00F27F5E"/>
    <w:rsid w:val="00F308A4"/>
    <w:rsid w:val="00F30AFB"/>
    <w:rsid w:val="00F33641"/>
    <w:rsid w:val="00F33C78"/>
    <w:rsid w:val="00F33E27"/>
    <w:rsid w:val="00F35159"/>
    <w:rsid w:val="00F3559A"/>
    <w:rsid w:val="00F3673B"/>
    <w:rsid w:val="00F377FE"/>
    <w:rsid w:val="00F40287"/>
    <w:rsid w:val="00F40439"/>
    <w:rsid w:val="00F40906"/>
    <w:rsid w:val="00F41054"/>
    <w:rsid w:val="00F41481"/>
    <w:rsid w:val="00F4166A"/>
    <w:rsid w:val="00F4169A"/>
    <w:rsid w:val="00F416EF"/>
    <w:rsid w:val="00F41C99"/>
    <w:rsid w:val="00F4207C"/>
    <w:rsid w:val="00F42215"/>
    <w:rsid w:val="00F42A55"/>
    <w:rsid w:val="00F42F78"/>
    <w:rsid w:val="00F4308A"/>
    <w:rsid w:val="00F4387A"/>
    <w:rsid w:val="00F44CFD"/>
    <w:rsid w:val="00F45302"/>
    <w:rsid w:val="00F455FA"/>
    <w:rsid w:val="00F4665F"/>
    <w:rsid w:val="00F46E08"/>
    <w:rsid w:val="00F46F89"/>
    <w:rsid w:val="00F4769B"/>
    <w:rsid w:val="00F47C98"/>
    <w:rsid w:val="00F47F9A"/>
    <w:rsid w:val="00F501D7"/>
    <w:rsid w:val="00F50BC2"/>
    <w:rsid w:val="00F51008"/>
    <w:rsid w:val="00F51EDF"/>
    <w:rsid w:val="00F51FE6"/>
    <w:rsid w:val="00F52154"/>
    <w:rsid w:val="00F52366"/>
    <w:rsid w:val="00F53324"/>
    <w:rsid w:val="00F53339"/>
    <w:rsid w:val="00F53912"/>
    <w:rsid w:val="00F541E7"/>
    <w:rsid w:val="00F546EA"/>
    <w:rsid w:val="00F547E7"/>
    <w:rsid w:val="00F558F1"/>
    <w:rsid w:val="00F559C4"/>
    <w:rsid w:val="00F55C94"/>
    <w:rsid w:val="00F55E20"/>
    <w:rsid w:val="00F5608F"/>
    <w:rsid w:val="00F5609B"/>
    <w:rsid w:val="00F5669B"/>
    <w:rsid w:val="00F566DB"/>
    <w:rsid w:val="00F56D0C"/>
    <w:rsid w:val="00F56F42"/>
    <w:rsid w:val="00F57154"/>
    <w:rsid w:val="00F57F81"/>
    <w:rsid w:val="00F600C8"/>
    <w:rsid w:val="00F60125"/>
    <w:rsid w:val="00F6028E"/>
    <w:rsid w:val="00F61808"/>
    <w:rsid w:val="00F61903"/>
    <w:rsid w:val="00F63303"/>
    <w:rsid w:val="00F63501"/>
    <w:rsid w:val="00F63618"/>
    <w:rsid w:val="00F63B2F"/>
    <w:rsid w:val="00F64780"/>
    <w:rsid w:val="00F64835"/>
    <w:rsid w:val="00F64BB0"/>
    <w:rsid w:val="00F64C1C"/>
    <w:rsid w:val="00F64D90"/>
    <w:rsid w:val="00F651FE"/>
    <w:rsid w:val="00F663F0"/>
    <w:rsid w:val="00F6689F"/>
    <w:rsid w:val="00F66C98"/>
    <w:rsid w:val="00F67746"/>
    <w:rsid w:val="00F70F42"/>
    <w:rsid w:val="00F7193D"/>
    <w:rsid w:val="00F71DA5"/>
    <w:rsid w:val="00F72772"/>
    <w:rsid w:val="00F72D99"/>
    <w:rsid w:val="00F731B8"/>
    <w:rsid w:val="00F73321"/>
    <w:rsid w:val="00F73B99"/>
    <w:rsid w:val="00F73E23"/>
    <w:rsid w:val="00F74208"/>
    <w:rsid w:val="00F748FD"/>
    <w:rsid w:val="00F74E92"/>
    <w:rsid w:val="00F7555C"/>
    <w:rsid w:val="00F756F8"/>
    <w:rsid w:val="00F758B2"/>
    <w:rsid w:val="00F76177"/>
    <w:rsid w:val="00F76568"/>
    <w:rsid w:val="00F76BE7"/>
    <w:rsid w:val="00F77F40"/>
    <w:rsid w:val="00F800BE"/>
    <w:rsid w:val="00F801BF"/>
    <w:rsid w:val="00F8147D"/>
    <w:rsid w:val="00F81DBB"/>
    <w:rsid w:val="00F8290B"/>
    <w:rsid w:val="00F83043"/>
    <w:rsid w:val="00F833CB"/>
    <w:rsid w:val="00F83AA8"/>
    <w:rsid w:val="00F83E1A"/>
    <w:rsid w:val="00F85218"/>
    <w:rsid w:val="00F85233"/>
    <w:rsid w:val="00F85AB3"/>
    <w:rsid w:val="00F86665"/>
    <w:rsid w:val="00F86EE8"/>
    <w:rsid w:val="00F87DAA"/>
    <w:rsid w:val="00F912CC"/>
    <w:rsid w:val="00F936A6"/>
    <w:rsid w:val="00F93992"/>
    <w:rsid w:val="00F93CDE"/>
    <w:rsid w:val="00F94986"/>
    <w:rsid w:val="00F95191"/>
    <w:rsid w:val="00F9539A"/>
    <w:rsid w:val="00F95F89"/>
    <w:rsid w:val="00F96B20"/>
    <w:rsid w:val="00F96B97"/>
    <w:rsid w:val="00F96C8A"/>
    <w:rsid w:val="00F96EFD"/>
    <w:rsid w:val="00F973C2"/>
    <w:rsid w:val="00F9763D"/>
    <w:rsid w:val="00FA00AC"/>
    <w:rsid w:val="00FA0592"/>
    <w:rsid w:val="00FA0957"/>
    <w:rsid w:val="00FA0C9D"/>
    <w:rsid w:val="00FA1631"/>
    <w:rsid w:val="00FA190A"/>
    <w:rsid w:val="00FA1D10"/>
    <w:rsid w:val="00FA1F49"/>
    <w:rsid w:val="00FA2084"/>
    <w:rsid w:val="00FA274D"/>
    <w:rsid w:val="00FA303D"/>
    <w:rsid w:val="00FA3732"/>
    <w:rsid w:val="00FA4B2D"/>
    <w:rsid w:val="00FA4CAA"/>
    <w:rsid w:val="00FA5339"/>
    <w:rsid w:val="00FA54A7"/>
    <w:rsid w:val="00FA55C9"/>
    <w:rsid w:val="00FA5DB5"/>
    <w:rsid w:val="00FA5DD7"/>
    <w:rsid w:val="00FA63FB"/>
    <w:rsid w:val="00FA6952"/>
    <w:rsid w:val="00FA72A6"/>
    <w:rsid w:val="00FA75A8"/>
    <w:rsid w:val="00FA7A10"/>
    <w:rsid w:val="00FA7ABE"/>
    <w:rsid w:val="00FA7F94"/>
    <w:rsid w:val="00FB0408"/>
    <w:rsid w:val="00FB05D5"/>
    <w:rsid w:val="00FB0A47"/>
    <w:rsid w:val="00FB0E17"/>
    <w:rsid w:val="00FB1440"/>
    <w:rsid w:val="00FB1EE4"/>
    <w:rsid w:val="00FB20E0"/>
    <w:rsid w:val="00FB2EE7"/>
    <w:rsid w:val="00FB39FB"/>
    <w:rsid w:val="00FB4137"/>
    <w:rsid w:val="00FB44CA"/>
    <w:rsid w:val="00FB5319"/>
    <w:rsid w:val="00FB567A"/>
    <w:rsid w:val="00FB5C50"/>
    <w:rsid w:val="00FB64C2"/>
    <w:rsid w:val="00FB6DB8"/>
    <w:rsid w:val="00FB7324"/>
    <w:rsid w:val="00FB742F"/>
    <w:rsid w:val="00FB74FE"/>
    <w:rsid w:val="00FB7697"/>
    <w:rsid w:val="00FB7BD5"/>
    <w:rsid w:val="00FC015B"/>
    <w:rsid w:val="00FC08CC"/>
    <w:rsid w:val="00FC0D20"/>
    <w:rsid w:val="00FC13DE"/>
    <w:rsid w:val="00FC2218"/>
    <w:rsid w:val="00FC32A7"/>
    <w:rsid w:val="00FC32C2"/>
    <w:rsid w:val="00FC404D"/>
    <w:rsid w:val="00FC4134"/>
    <w:rsid w:val="00FC43A2"/>
    <w:rsid w:val="00FC4AD0"/>
    <w:rsid w:val="00FC59E0"/>
    <w:rsid w:val="00FC5E2D"/>
    <w:rsid w:val="00FC6904"/>
    <w:rsid w:val="00FC7961"/>
    <w:rsid w:val="00FD0F9C"/>
    <w:rsid w:val="00FD103B"/>
    <w:rsid w:val="00FD1295"/>
    <w:rsid w:val="00FD138C"/>
    <w:rsid w:val="00FD1779"/>
    <w:rsid w:val="00FD1E96"/>
    <w:rsid w:val="00FD2591"/>
    <w:rsid w:val="00FD26EC"/>
    <w:rsid w:val="00FD2E2A"/>
    <w:rsid w:val="00FD32B6"/>
    <w:rsid w:val="00FD354D"/>
    <w:rsid w:val="00FD3AF9"/>
    <w:rsid w:val="00FD5BD3"/>
    <w:rsid w:val="00FD69D0"/>
    <w:rsid w:val="00FD6BC7"/>
    <w:rsid w:val="00FD743D"/>
    <w:rsid w:val="00FD7BC4"/>
    <w:rsid w:val="00FE029C"/>
    <w:rsid w:val="00FE04DA"/>
    <w:rsid w:val="00FE06E4"/>
    <w:rsid w:val="00FE19A7"/>
    <w:rsid w:val="00FE2354"/>
    <w:rsid w:val="00FE2529"/>
    <w:rsid w:val="00FE2809"/>
    <w:rsid w:val="00FE2EF5"/>
    <w:rsid w:val="00FE311D"/>
    <w:rsid w:val="00FE390E"/>
    <w:rsid w:val="00FE3AB1"/>
    <w:rsid w:val="00FE3B92"/>
    <w:rsid w:val="00FE41D0"/>
    <w:rsid w:val="00FE6251"/>
    <w:rsid w:val="00FE62D9"/>
    <w:rsid w:val="00FE62EF"/>
    <w:rsid w:val="00FE6311"/>
    <w:rsid w:val="00FE67BA"/>
    <w:rsid w:val="00FE6D31"/>
    <w:rsid w:val="00FE721A"/>
    <w:rsid w:val="00FF00F6"/>
    <w:rsid w:val="00FF0281"/>
    <w:rsid w:val="00FF0A24"/>
    <w:rsid w:val="00FF0F6B"/>
    <w:rsid w:val="00FF15EA"/>
    <w:rsid w:val="00FF1D4B"/>
    <w:rsid w:val="00FF1EB9"/>
    <w:rsid w:val="00FF2B4A"/>
    <w:rsid w:val="00FF2F01"/>
    <w:rsid w:val="00FF3D10"/>
    <w:rsid w:val="00FF4AD0"/>
    <w:rsid w:val="00FF53DF"/>
    <w:rsid w:val="00FF591E"/>
    <w:rsid w:val="00FF5D5B"/>
    <w:rsid w:val="00FF5F8A"/>
    <w:rsid w:val="00FF606C"/>
    <w:rsid w:val="00FF6143"/>
    <w:rsid w:val="00FF6894"/>
    <w:rsid w:val="00FF68D3"/>
    <w:rsid w:val="00FF68EA"/>
    <w:rsid w:val="00FF6EED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2696B1-A6A7-4EA8-984E-AD0F4BF5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E763D3"/>
    <w:pPr>
      <w:ind w:left="720" w:right="288" w:hanging="720"/>
    </w:pPr>
    <w:rPr>
      <w:rFonts w:ascii="Helvetica" w:hAnsi="Helvetica"/>
    </w:rPr>
  </w:style>
  <w:style w:type="table" w:styleId="TableGrid">
    <w:name w:val="Table Grid"/>
    <w:basedOn w:val="TableNormal"/>
    <w:rsid w:val="00E76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BF5DAF19</Template>
  <TotalTime>0</TotalTime>
  <Pages>1</Pages>
  <Words>91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 Pisano</dc:creator>
  <cp:lastModifiedBy>Pisano, Alan</cp:lastModifiedBy>
  <cp:revision>2</cp:revision>
  <dcterms:created xsi:type="dcterms:W3CDTF">2016-11-15T18:35:00Z</dcterms:created>
  <dcterms:modified xsi:type="dcterms:W3CDTF">2016-11-15T18:35:00Z</dcterms:modified>
</cp:coreProperties>
</file>