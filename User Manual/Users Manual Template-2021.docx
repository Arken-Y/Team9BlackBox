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F5350" w14:textId="77777777" w:rsidR="00782DAA" w:rsidRDefault="00D14C47" w:rsidP="00782DAA">
      <w:pPr>
        <w:pStyle w:val="Title"/>
        <w:rPr>
          <w:b/>
          <w:sz w:val="36"/>
        </w:rPr>
      </w:pPr>
      <w:r>
        <w:rPr>
          <w:b/>
          <w:noProof/>
          <w:sz w:val="36"/>
        </w:rPr>
        <w:drawing>
          <wp:anchor distT="0" distB="0" distL="114300" distR="114300" simplePos="0" relativeHeight="251660800" behindDoc="1" locked="0" layoutInCell="1" allowOverlap="1" wp14:anchorId="2188DF56" wp14:editId="1AECB9CA">
            <wp:simplePos x="0" y="0"/>
            <wp:positionH relativeFrom="column">
              <wp:posOffset>1836420</wp:posOffset>
            </wp:positionH>
            <wp:positionV relativeFrom="paragraph">
              <wp:posOffset>182880</wp:posOffset>
            </wp:positionV>
            <wp:extent cx="1905000" cy="295275"/>
            <wp:effectExtent l="0" t="0" r="0" b="9525"/>
            <wp:wrapTight wrapText="bothSides">
              <wp:wrapPolygon edited="0">
                <wp:start x="0" y="0"/>
                <wp:lineTo x="0" y="20903"/>
                <wp:lineTo x="21384" y="20903"/>
                <wp:lineTo x="21384" y="0"/>
                <wp:lineTo x="0" y="0"/>
              </wp:wrapPolygon>
            </wp:wrapTight>
            <wp:docPr id="8" name="Picture 8" descr="Logo%20Main%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20Main%20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1BDE5B" w14:textId="77777777" w:rsidR="00782DAA" w:rsidRDefault="00782DAA" w:rsidP="00782DAA">
      <w:pPr>
        <w:pStyle w:val="Title"/>
        <w:rPr>
          <w:b/>
          <w:sz w:val="36"/>
        </w:rPr>
      </w:pPr>
    </w:p>
    <w:p w14:paraId="112E2F0A" w14:textId="77777777" w:rsidR="00782DAA" w:rsidRDefault="00782DAA" w:rsidP="00782DAA">
      <w:pPr>
        <w:pStyle w:val="Title"/>
        <w:rPr>
          <w:b/>
          <w:sz w:val="36"/>
        </w:rPr>
      </w:pPr>
      <w:r>
        <w:rPr>
          <w:b/>
          <w:sz w:val="36"/>
        </w:rPr>
        <w:t>Boston University</w:t>
      </w:r>
    </w:p>
    <w:p w14:paraId="33CF4E47" w14:textId="77777777" w:rsidR="00782DAA" w:rsidRDefault="00782DAA" w:rsidP="00782DAA">
      <w:pPr>
        <w:pStyle w:val="Title"/>
        <w:rPr>
          <w:b/>
          <w:sz w:val="36"/>
        </w:rPr>
      </w:pPr>
      <w:r>
        <w:rPr>
          <w:b/>
          <w:sz w:val="36"/>
        </w:rPr>
        <w:t>Electrical &amp; Computer Engineering</w:t>
      </w:r>
    </w:p>
    <w:p w14:paraId="32FAC3C0" w14:textId="77777777" w:rsidR="00782DAA" w:rsidRDefault="007E401D" w:rsidP="00782DAA">
      <w:pPr>
        <w:pStyle w:val="Title"/>
        <w:rPr>
          <w:b/>
          <w:sz w:val="24"/>
        </w:rPr>
      </w:pPr>
      <w:r>
        <w:rPr>
          <w:b/>
          <w:sz w:val="24"/>
        </w:rPr>
        <w:t>EC464</w:t>
      </w:r>
      <w:r w:rsidR="00782DAA">
        <w:rPr>
          <w:b/>
          <w:sz w:val="24"/>
        </w:rPr>
        <w:t xml:space="preserve"> Capstone Senior Design Project</w:t>
      </w:r>
    </w:p>
    <w:p w14:paraId="59345AF0" w14:textId="77777777" w:rsidR="00744460" w:rsidRDefault="00744460">
      <w:pPr>
        <w:pStyle w:val="Title"/>
        <w:rPr>
          <w:b/>
          <w:sz w:val="36"/>
        </w:rPr>
      </w:pPr>
    </w:p>
    <w:p w14:paraId="4891A040" w14:textId="77777777" w:rsidR="00744460" w:rsidRDefault="00744460">
      <w:pPr>
        <w:pStyle w:val="Title"/>
        <w:rPr>
          <w:sz w:val="36"/>
        </w:rPr>
      </w:pPr>
      <w:r>
        <w:rPr>
          <w:sz w:val="36"/>
        </w:rPr>
        <w:t>User's Manual</w:t>
      </w:r>
    </w:p>
    <w:p w14:paraId="15BD82C8" w14:textId="77777777" w:rsidR="00744460" w:rsidRDefault="00744460">
      <w:pPr>
        <w:pStyle w:val="Title"/>
        <w:rPr>
          <w:sz w:val="36"/>
        </w:rPr>
      </w:pPr>
    </w:p>
    <w:p w14:paraId="224EE9BB" w14:textId="77777777" w:rsidR="00744460" w:rsidRDefault="00361B3D">
      <w:pPr>
        <w:pStyle w:val="Subtitle"/>
      </w:pPr>
      <w:r>
        <w:rPr>
          <w:noProof/>
        </w:rPr>
        <w:object w:dxaOrig="1440" w:dyaOrig="1440" w14:anchorId="06A04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31.5pt;margin-top:9pt;width:165.85pt;height:181.75pt;z-index:-251657728;mso-wrap-edited:f;mso-width-percent:0;mso-height-percent:0;mso-width-percent:0;mso-height-percent:0" wrapcoords="9710 180 4954 180 3171 900 2774 3420 3765 4680 5152 5940 -198 7740 -198 8100 5549 8820 5549 12060 8521 14580 8719 16740 9512 18540 10503 20340 10503 20520 10899 21240 11890 21240 12484 20340 13475 17460 14268 16740 14070 14580 16051 11700 17240 8820 21402 6660 21402 6480 15061 5940 17439 3780 17240 3060 18033 3060 17637 2340 15655 180 9710 180" o:allowincell="f">
            <v:imagedata r:id="rId8" o:title=""/>
          </v:shape>
          <o:OLEObject Type="Embed" ProgID="MS_ClipArt_Gallery" ShapeID="_x0000_s1027" DrawAspect="Content" ObjectID="_1677241717" r:id="rId9"/>
        </w:object>
      </w:r>
      <w:r w:rsidR="00744460">
        <w:t>Your Title</w:t>
      </w:r>
    </w:p>
    <w:p w14:paraId="486971D1" w14:textId="77777777" w:rsidR="00744460" w:rsidRDefault="00744460">
      <w:pPr>
        <w:jc w:val="center"/>
      </w:pPr>
    </w:p>
    <w:p w14:paraId="10403253" w14:textId="77777777" w:rsidR="00744460" w:rsidRDefault="00744460">
      <w:pPr>
        <w:jc w:val="center"/>
      </w:pPr>
    </w:p>
    <w:p w14:paraId="09D75400" w14:textId="77777777" w:rsidR="00744460" w:rsidRDefault="00744460">
      <w:pPr>
        <w:jc w:val="center"/>
      </w:pPr>
    </w:p>
    <w:p w14:paraId="24BE402B" w14:textId="77777777" w:rsidR="00744460" w:rsidRDefault="00744460">
      <w:pPr>
        <w:jc w:val="center"/>
        <w:rPr>
          <w:sz w:val="24"/>
        </w:rPr>
      </w:pPr>
      <w:r>
        <w:rPr>
          <w:sz w:val="24"/>
        </w:rPr>
        <w:t>Submitted to</w:t>
      </w:r>
    </w:p>
    <w:p w14:paraId="31B085FE" w14:textId="77777777" w:rsidR="00744460" w:rsidRDefault="00744460">
      <w:pPr>
        <w:jc w:val="center"/>
        <w:rPr>
          <w:sz w:val="24"/>
        </w:rPr>
      </w:pPr>
    </w:p>
    <w:p w14:paraId="5C1128FA" w14:textId="77777777" w:rsidR="00744460" w:rsidRDefault="00744460">
      <w:pPr>
        <w:jc w:val="center"/>
        <w:rPr>
          <w:sz w:val="24"/>
        </w:rPr>
      </w:pPr>
    </w:p>
    <w:p w14:paraId="195DF882" w14:textId="77777777" w:rsidR="00744460" w:rsidRDefault="00744460">
      <w:pPr>
        <w:jc w:val="center"/>
        <w:rPr>
          <w:sz w:val="24"/>
        </w:rPr>
      </w:pPr>
      <w:r>
        <w:rPr>
          <w:sz w:val="24"/>
        </w:rPr>
        <w:t>Your Customer</w:t>
      </w:r>
    </w:p>
    <w:p w14:paraId="4513461A" w14:textId="77777777" w:rsidR="00744460" w:rsidRDefault="00744460">
      <w:pPr>
        <w:jc w:val="center"/>
        <w:rPr>
          <w:sz w:val="24"/>
        </w:rPr>
      </w:pPr>
      <w:r>
        <w:rPr>
          <w:sz w:val="24"/>
        </w:rPr>
        <w:t>Address 1</w:t>
      </w:r>
    </w:p>
    <w:p w14:paraId="0F753A1A" w14:textId="77777777" w:rsidR="00744460" w:rsidRDefault="00744460">
      <w:pPr>
        <w:jc w:val="center"/>
        <w:rPr>
          <w:sz w:val="24"/>
        </w:rPr>
      </w:pPr>
      <w:r>
        <w:rPr>
          <w:sz w:val="24"/>
        </w:rPr>
        <w:t>Address 2</w:t>
      </w:r>
    </w:p>
    <w:p w14:paraId="1F42A514" w14:textId="77777777" w:rsidR="00F01A85" w:rsidRDefault="00F01A85">
      <w:pPr>
        <w:jc w:val="center"/>
        <w:rPr>
          <w:sz w:val="24"/>
        </w:rPr>
      </w:pPr>
      <w:r>
        <w:rPr>
          <w:sz w:val="24"/>
        </w:rPr>
        <w:t>Phone</w:t>
      </w:r>
    </w:p>
    <w:p w14:paraId="5AC3BB7E" w14:textId="77777777" w:rsidR="00F01A85" w:rsidRDefault="00F01A85">
      <w:pPr>
        <w:jc w:val="center"/>
        <w:rPr>
          <w:sz w:val="24"/>
        </w:rPr>
      </w:pPr>
      <w:r>
        <w:rPr>
          <w:sz w:val="24"/>
        </w:rPr>
        <w:t>e-mail</w:t>
      </w:r>
    </w:p>
    <w:p w14:paraId="21FCB8B3" w14:textId="77777777" w:rsidR="00744460" w:rsidRDefault="00744460">
      <w:pPr>
        <w:jc w:val="center"/>
        <w:rPr>
          <w:sz w:val="24"/>
        </w:rPr>
      </w:pPr>
    </w:p>
    <w:p w14:paraId="77468264" w14:textId="77777777" w:rsidR="00744460" w:rsidRDefault="00744460">
      <w:pPr>
        <w:jc w:val="center"/>
        <w:rPr>
          <w:sz w:val="24"/>
        </w:rPr>
      </w:pPr>
    </w:p>
    <w:p w14:paraId="67052E96" w14:textId="77777777" w:rsidR="00744460" w:rsidRDefault="00744460">
      <w:pPr>
        <w:jc w:val="center"/>
        <w:rPr>
          <w:sz w:val="24"/>
        </w:rPr>
      </w:pPr>
      <w:r>
        <w:rPr>
          <w:sz w:val="24"/>
        </w:rPr>
        <w:t>by</w:t>
      </w:r>
    </w:p>
    <w:p w14:paraId="4CD91EDC" w14:textId="77777777" w:rsidR="00744460" w:rsidRDefault="00D14C47">
      <w:pPr>
        <w:jc w:val="center"/>
        <w:rPr>
          <w:sz w:val="24"/>
        </w:rPr>
      </w:pPr>
      <w:r>
        <w:rPr>
          <w:noProof/>
          <w:sz w:val="24"/>
        </w:rPr>
        <mc:AlternateContent>
          <mc:Choice Requires="wps">
            <w:drawing>
              <wp:anchor distT="0" distB="0" distL="114300" distR="114300" simplePos="0" relativeHeight="251659776" behindDoc="0" locked="0" layoutInCell="0" allowOverlap="1" wp14:anchorId="0B2212FB" wp14:editId="353EE7D9">
                <wp:simplePos x="0" y="0"/>
                <wp:positionH relativeFrom="column">
                  <wp:posOffset>-76200</wp:posOffset>
                </wp:positionH>
                <wp:positionV relativeFrom="paragraph">
                  <wp:posOffset>147320</wp:posOffset>
                </wp:positionV>
                <wp:extent cx="1628775" cy="2286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A7994" w14:textId="77777777" w:rsidR="00696B74" w:rsidRDefault="00696B74">
                            <w:pPr>
                              <w:jc w:val="center"/>
                            </w:pPr>
                            <w:r>
                              <w:t>Your Team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212FB" id="_x0000_t202" coordsize="21600,21600" o:spt="202" path="m,l,21600r21600,l21600,xe">
                <v:stroke joinstyle="miter"/>
                <v:path gradientshapeok="t" o:connecttype="rect"/>
              </v:shapetype>
              <v:shape id="Text Box 7" o:spid="_x0000_s1026" type="#_x0000_t202" style="position:absolute;left:0;text-align:left;margin-left:-6pt;margin-top:11.6pt;width:128.25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" o:allowincell="f" stroked="f">
                <v:textbox>
                  <w:txbxContent>
                    <w:p w14:paraId="258A7994" w14:textId="77777777" w:rsidR="00696B74" w:rsidRDefault="00696B74">
                      <w:pPr>
                        <w:jc w:val="center"/>
                      </w:pPr>
                      <w:r>
                        <w:t>Your Team Logo….</w:t>
                      </w:r>
                    </w:p>
                  </w:txbxContent>
                </v:textbox>
              </v:shape>
            </w:pict>
          </mc:Fallback>
        </mc:AlternateContent>
      </w:r>
    </w:p>
    <w:p w14:paraId="4081CD1E" w14:textId="77777777" w:rsidR="00744460" w:rsidRDefault="00F01A85">
      <w:pPr>
        <w:jc w:val="center"/>
        <w:rPr>
          <w:sz w:val="24"/>
        </w:rPr>
      </w:pPr>
      <w:r>
        <w:rPr>
          <w:sz w:val="24"/>
        </w:rPr>
        <w:t>Team #</w:t>
      </w:r>
    </w:p>
    <w:p w14:paraId="4EA6C0A7" w14:textId="77777777" w:rsidR="00744460" w:rsidRDefault="00744460">
      <w:pPr>
        <w:jc w:val="center"/>
        <w:rPr>
          <w:sz w:val="24"/>
        </w:rPr>
      </w:pPr>
      <w:r>
        <w:rPr>
          <w:sz w:val="24"/>
        </w:rPr>
        <w:t>Team Name</w:t>
      </w:r>
    </w:p>
    <w:p w14:paraId="6E39AED1" w14:textId="77777777" w:rsidR="00744460" w:rsidRDefault="00744460">
      <w:pPr>
        <w:jc w:val="center"/>
        <w:rPr>
          <w:sz w:val="24"/>
        </w:rPr>
      </w:pPr>
    </w:p>
    <w:p w14:paraId="35F47433" w14:textId="77777777" w:rsidR="00744460" w:rsidRDefault="00744460">
      <w:pPr>
        <w:jc w:val="center"/>
        <w:rPr>
          <w:sz w:val="24"/>
        </w:rPr>
      </w:pPr>
    </w:p>
    <w:p w14:paraId="7E1A8E22" w14:textId="77777777" w:rsidR="00744460" w:rsidRDefault="00744460">
      <w:pPr>
        <w:jc w:val="center"/>
        <w:rPr>
          <w:sz w:val="24"/>
        </w:rPr>
      </w:pPr>
    </w:p>
    <w:p w14:paraId="5BCBA4BD" w14:textId="77777777" w:rsidR="00744460" w:rsidRDefault="00744460">
      <w:pPr>
        <w:jc w:val="center"/>
        <w:rPr>
          <w:sz w:val="24"/>
        </w:rPr>
      </w:pPr>
      <w:r>
        <w:rPr>
          <w:sz w:val="24"/>
        </w:rPr>
        <w:t>Team Members</w:t>
      </w:r>
    </w:p>
    <w:p w14:paraId="2E7BC033" w14:textId="77777777" w:rsidR="00744460" w:rsidRDefault="00744460">
      <w:pPr>
        <w:jc w:val="center"/>
        <w:rPr>
          <w:sz w:val="24"/>
        </w:rPr>
      </w:pPr>
    </w:p>
    <w:p w14:paraId="5C8940B0" w14:textId="77777777" w:rsidR="00744460" w:rsidRDefault="00744460">
      <w:pPr>
        <w:jc w:val="center"/>
        <w:rPr>
          <w:sz w:val="24"/>
        </w:rPr>
      </w:pPr>
      <w:r>
        <w:rPr>
          <w:sz w:val="24"/>
        </w:rPr>
        <w:t xml:space="preserve">Name 1 </w:t>
      </w:r>
      <w:hyperlink r:id="rId10" w:history="1">
        <w:r>
          <w:rPr>
            <w:rStyle w:val="Hyperlink"/>
          </w:rPr>
          <w:t>email1@bu.edu</w:t>
        </w:r>
      </w:hyperlink>
      <w:r>
        <w:rPr>
          <w:sz w:val="24"/>
        </w:rPr>
        <w:t xml:space="preserve"> </w:t>
      </w:r>
    </w:p>
    <w:p w14:paraId="188389D0" w14:textId="77777777" w:rsidR="00744460" w:rsidRDefault="00744460">
      <w:pPr>
        <w:jc w:val="center"/>
        <w:rPr>
          <w:sz w:val="24"/>
        </w:rPr>
      </w:pPr>
      <w:r>
        <w:rPr>
          <w:sz w:val="24"/>
        </w:rPr>
        <w:t xml:space="preserve">Name 2 </w:t>
      </w:r>
      <w:hyperlink r:id="rId11" w:history="1">
        <w:r>
          <w:rPr>
            <w:rStyle w:val="Hyperlink"/>
          </w:rPr>
          <w:t>email2@bu.edu</w:t>
        </w:r>
      </w:hyperlink>
      <w:r>
        <w:rPr>
          <w:sz w:val="24"/>
        </w:rPr>
        <w:t xml:space="preserve"> </w:t>
      </w:r>
    </w:p>
    <w:p w14:paraId="094ABD4B" w14:textId="77777777" w:rsidR="00F01A85" w:rsidRDefault="00F01A85" w:rsidP="00F01A85">
      <w:pPr>
        <w:jc w:val="center"/>
        <w:rPr>
          <w:sz w:val="24"/>
        </w:rPr>
      </w:pPr>
      <w:r>
        <w:rPr>
          <w:sz w:val="24"/>
        </w:rPr>
        <w:t xml:space="preserve">Name 3 </w:t>
      </w:r>
      <w:hyperlink r:id="rId12" w:history="1">
        <w:r>
          <w:rPr>
            <w:rStyle w:val="Hyperlink"/>
          </w:rPr>
          <w:t>email3@bu.edu</w:t>
        </w:r>
      </w:hyperlink>
      <w:r>
        <w:rPr>
          <w:sz w:val="24"/>
        </w:rPr>
        <w:t xml:space="preserve"> </w:t>
      </w:r>
    </w:p>
    <w:p w14:paraId="134C99BA" w14:textId="77777777" w:rsidR="00F01A85" w:rsidRDefault="00F01A85" w:rsidP="00F01A85">
      <w:pPr>
        <w:jc w:val="center"/>
        <w:rPr>
          <w:sz w:val="24"/>
        </w:rPr>
      </w:pPr>
      <w:r>
        <w:rPr>
          <w:sz w:val="24"/>
        </w:rPr>
        <w:t xml:space="preserve">Name 4 </w:t>
      </w:r>
      <w:hyperlink r:id="rId13" w:history="1">
        <w:r>
          <w:rPr>
            <w:rStyle w:val="Hyperlink"/>
          </w:rPr>
          <w:t>email4@bu.edu</w:t>
        </w:r>
      </w:hyperlink>
      <w:r>
        <w:rPr>
          <w:sz w:val="24"/>
        </w:rPr>
        <w:t xml:space="preserve"> </w:t>
      </w:r>
    </w:p>
    <w:p w14:paraId="7CB21FE0" w14:textId="77777777" w:rsidR="008E23E5" w:rsidRDefault="008E23E5" w:rsidP="008E23E5">
      <w:pPr>
        <w:jc w:val="center"/>
        <w:rPr>
          <w:sz w:val="24"/>
        </w:rPr>
      </w:pPr>
      <w:r>
        <w:rPr>
          <w:sz w:val="24"/>
        </w:rPr>
        <w:t xml:space="preserve">Name 5 </w:t>
      </w:r>
      <w:hyperlink r:id="rId14" w:history="1">
        <w:r w:rsidRPr="00000D6A">
          <w:rPr>
            <w:rStyle w:val="Hyperlink"/>
          </w:rPr>
          <w:t>email5@bu.edu</w:t>
        </w:r>
      </w:hyperlink>
      <w:r>
        <w:rPr>
          <w:sz w:val="24"/>
        </w:rPr>
        <w:t xml:space="preserve"> </w:t>
      </w:r>
    </w:p>
    <w:p w14:paraId="587DD420" w14:textId="77777777" w:rsidR="00744460" w:rsidRDefault="00744460">
      <w:pPr>
        <w:jc w:val="center"/>
        <w:rPr>
          <w:sz w:val="24"/>
        </w:rPr>
      </w:pPr>
    </w:p>
    <w:p w14:paraId="6E3FC449" w14:textId="77777777" w:rsidR="00744460" w:rsidRDefault="00744460">
      <w:pPr>
        <w:jc w:val="center"/>
        <w:rPr>
          <w:sz w:val="24"/>
        </w:rPr>
      </w:pPr>
    </w:p>
    <w:p w14:paraId="1F5A1D9B" w14:textId="77777777" w:rsidR="00F01A85" w:rsidRDefault="00F01A85">
      <w:pPr>
        <w:jc w:val="center"/>
        <w:rPr>
          <w:sz w:val="24"/>
        </w:rPr>
      </w:pPr>
    </w:p>
    <w:p w14:paraId="5F2E8B2A" w14:textId="77777777" w:rsidR="00744460" w:rsidRDefault="00744460">
      <w:pPr>
        <w:jc w:val="center"/>
        <w:rPr>
          <w:sz w:val="24"/>
        </w:rPr>
      </w:pPr>
      <w:r>
        <w:rPr>
          <w:sz w:val="24"/>
        </w:rPr>
        <w:t>:</w:t>
      </w:r>
    </w:p>
    <w:p w14:paraId="179DAB84" w14:textId="77777777" w:rsidR="00744460" w:rsidRDefault="00A72644">
      <w:pPr>
        <w:jc w:val="center"/>
        <w:rPr>
          <w:sz w:val="24"/>
        </w:rPr>
      </w:pPr>
      <w:r>
        <w:rPr>
          <w:sz w:val="24"/>
        </w:rPr>
        <w:t>Submitted: (add Date)</w:t>
      </w:r>
    </w:p>
    <w:p w14:paraId="16C9B7F4" w14:textId="77777777" w:rsidR="00744460" w:rsidRDefault="00744460">
      <w:pPr>
        <w:rPr>
          <w:sz w:val="24"/>
        </w:rPr>
      </w:pPr>
    </w:p>
    <w:p w14:paraId="53A2CCAD" w14:textId="77777777" w:rsidR="00744460" w:rsidRDefault="00744460">
      <w:pPr>
        <w:jc w:val="center"/>
        <w:rPr>
          <w:sz w:val="24"/>
        </w:rPr>
        <w:sectPr w:rsidR="00744460">
          <w:headerReference w:type="default" r:id="rId15"/>
          <w:footerReference w:type="even" r:id="rId16"/>
          <w:footerReference w:type="first" r:id="rId17"/>
          <w:pgSz w:w="12240" w:h="15840"/>
          <w:pgMar w:top="1440" w:right="1800" w:bottom="1440" w:left="1800" w:header="720" w:footer="720" w:gutter="0"/>
          <w:cols w:space="720"/>
        </w:sectPr>
      </w:pPr>
    </w:p>
    <w:p w14:paraId="2792FC2A" w14:textId="77777777" w:rsidR="00744460" w:rsidRDefault="00744460">
      <w:bookmarkStart w:id="0" w:name="_Toc432866084"/>
      <w:bookmarkStart w:id="1" w:name="_Toc432866199"/>
    </w:p>
    <w:p w14:paraId="4CE09FA3" w14:textId="77777777" w:rsidR="00782DAA" w:rsidRPr="00782DAA" w:rsidRDefault="00782DAA" w:rsidP="007E401D">
      <w:pPr>
        <w:pStyle w:val="Heading4"/>
        <w:numPr>
          <w:ilvl w:val="0"/>
          <w:numId w:val="0"/>
        </w:numPr>
        <w:rPr>
          <w:sz w:val="32"/>
          <w:szCs w:val="32"/>
        </w:rPr>
      </w:pPr>
      <w:r w:rsidRPr="00782DAA">
        <w:rPr>
          <w:sz w:val="32"/>
          <w:szCs w:val="32"/>
        </w:rPr>
        <w:t>Your Title</w:t>
      </w:r>
    </w:p>
    <w:p w14:paraId="60591BE3" w14:textId="77777777" w:rsidR="00782DAA" w:rsidRPr="00782DAA" w:rsidRDefault="00782DAA" w:rsidP="00782DAA">
      <w:pPr>
        <w:rPr>
          <w:sz w:val="32"/>
          <w:szCs w:val="32"/>
        </w:rPr>
      </w:pPr>
    </w:p>
    <w:p w14:paraId="558FADFA" w14:textId="77777777" w:rsidR="00744460" w:rsidRDefault="00744460" w:rsidP="007E401D">
      <w:pPr>
        <w:pStyle w:val="Heading4"/>
        <w:numPr>
          <w:ilvl w:val="0"/>
          <w:numId w:val="0"/>
        </w:numPr>
      </w:pPr>
      <w:r>
        <w:t>Table of Contents</w:t>
      </w:r>
      <w:bookmarkEnd w:id="0"/>
      <w:bookmarkEnd w:id="1"/>
    </w:p>
    <w:p w14:paraId="041239D9" w14:textId="77777777" w:rsidR="00744460" w:rsidRDefault="00744460"/>
    <w:p w14:paraId="4A41EE22" w14:textId="77777777" w:rsidR="00744460" w:rsidRDefault="00744460"/>
    <w:p w14:paraId="15FF05B2" w14:textId="6A5FAA03" w:rsidR="00A90A51" w:rsidRDefault="00744460">
      <w:pPr>
        <w:pStyle w:val="TOC2"/>
        <w:rPr>
          <w:rFonts w:asciiTheme="minorHAnsi" w:eastAsiaTheme="minorEastAsia" w:hAnsiTheme="minorHAnsi" w:cstheme="minorBidi"/>
          <w:sz w:val="24"/>
          <w:szCs w:val="24"/>
        </w:rPr>
      </w:pPr>
      <w:r>
        <w:fldChar w:fldCharType="begin"/>
      </w:r>
      <w:r>
        <w:instrText xml:space="preserve"> TOC \o "2-3" \t "Heading 1,2,Header,1" </w:instrText>
      </w:r>
      <w:r>
        <w:fldChar w:fldCharType="separate"/>
      </w:r>
      <w:r w:rsidR="00A90A51">
        <w:t>Executive Summary</w:t>
      </w:r>
      <w:r w:rsidR="00A90A51">
        <w:tab/>
      </w:r>
      <w:r w:rsidR="00A90A51">
        <w:fldChar w:fldCharType="begin"/>
      </w:r>
      <w:r w:rsidR="00A90A51">
        <w:instrText xml:space="preserve"> PAGEREF _Toc66628622 \h </w:instrText>
      </w:r>
      <w:r w:rsidR="00A90A51">
        <w:fldChar w:fldCharType="separate"/>
      </w:r>
      <w:r w:rsidR="00A90A51">
        <w:t>ii</w:t>
      </w:r>
      <w:r w:rsidR="00A90A51">
        <w:fldChar w:fldCharType="end"/>
      </w:r>
    </w:p>
    <w:p w14:paraId="738A39FB" w14:textId="76A12115" w:rsidR="00A90A51" w:rsidRDefault="00A90A51">
      <w:pPr>
        <w:pStyle w:val="TOC2"/>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Introduction</w:t>
      </w:r>
      <w:r>
        <w:tab/>
      </w:r>
      <w:r>
        <w:fldChar w:fldCharType="begin"/>
      </w:r>
      <w:r>
        <w:instrText xml:space="preserve"> PAGEREF _Toc66628623 \h </w:instrText>
      </w:r>
      <w:r>
        <w:fldChar w:fldCharType="separate"/>
      </w:r>
      <w:r>
        <w:t>1</w:t>
      </w:r>
      <w:r>
        <w:fldChar w:fldCharType="end"/>
      </w:r>
    </w:p>
    <w:p w14:paraId="18DF347E" w14:textId="7FB9E364" w:rsidR="00A90A51" w:rsidRDefault="00A90A51">
      <w:pPr>
        <w:pStyle w:val="TOC2"/>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System Overview and Installation</w:t>
      </w:r>
      <w:r>
        <w:tab/>
      </w:r>
      <w:r>
        <w:fldChar w:fldCharType="begin"/>
      </w:r>
      <w:r>
        <w:instrText xml:space="preserve"> PAGEREF _Toc66628624 \h </w:instrText>
      </w:r>
      <w:r>
        <w:fldChar w:fldCharType="separate"/>
      </w:r>
      <w:r>
        <w:t>2</w:t>
      </w:r>
      <w:r>
        <w:fldChar w:fldCharType="end"/>
      </w:r>
    </w:p>
    <w:p w14:paraId="45ED853D" w14:textId="288D6C40" w:rsidR="00A90A51" w:rsidRDefault="00A90A51">
      <w:pPr>
        <w:pStyle w:val="TOC2"/>
        <w:rPr>
          <w:rFonts w:asciiTheme="minorHAnsi" w:eastAsiaTheme="minorEastAsia" w:hAnsiTheme="minorHAnsi" w:cstheme="minorBidi"/>
          <w:sz w:val="24"/>
          <w:szCs w:val="24"/>
        </w:rPr>
      </w:pPr>
      <w:r>
        <w:t>2.1</w:t>
      </w:r>
      <w:r>
        <w:rPr>
          <w:rFonts w:asciiTheme="minorHAnsi" w:eastAsiaTheme="minorEastAsia" w:hAnsiTheme="minorHAnsi" w:cstheme="minorBidi"/>
          <w:sz w:val="24"/>
          <w:szCs w:val="24"/>
        </w:rPr>
        <w:tab/>
      </w:r>
      <w:r>
        <w:t>Overview block diagram</w:t>
      </w:r>
      <w:r>
        <w:tab/>
      </w:r>
      <w:r>
        <w:fldChar w:fldCharType="begin"/>
      </w:r>
      <w:r>
        <w:instrText xml:space="preserve"> PAGEREF _Toc66628625 \h </w:instrText>
      </w:r>
      <w:r>
        <w:fldChar w:fldCharType="separate"/>
      </w:r>
      <w:r>
        <w:t>2</w:t>
      </w:r>
      <w:r>
        <w:fldChar w:fldCharType="end"/>
      </w:r>
    </w:p>
    <w:p w14:paraId="441D493B" w14:textId="3CED327C" w:rsidR="00A90A51" w:rsidRDefault="00A90A51">
      <w:pPr>
        <w:pStyle w:val="TOC2"/>
        <w:rPr>
          <w:rFonts w:asciiTheme="minorHAnsi" w:eastAsiaTheme="minorEastAsia" w:hAnsiTheme="minorHAnsi" w:cstheme="minorBidi"/>
          <w:sz w:val="24"/>
          <w:szCs w:val="24"/>
        </w:rPr>
      </w:pPr>
      <w:r>
        <w:t>2.2</w:t>
      </w:r>
      <w:r>
        <w:rPr>
          <w:rFonts w:asciiTheme="minorHAnsi" w:eastAsiaTheme="minorEastAsia" w:hAnsiTheme="minorHAnsi" w:cstheme="minorBidi"/>
          <w:sz w:val="24"/>
          <w:szCs w:val="24"/>
        </w:rPr>
        <w:tab/>
      </w:r>
      <w:r>
        <w:t>User interface.</w:t>
      </w:r>
      <w:r>
        <w:tab/>
      </w:r>
      <w:r>
        <w:fldChar w:fldCharType="begin"/>
      </w:r>
      <w:r>
        <w:instrText xml:space="preserve"> PAGEREF _Toc66628626 \h </w:instrText>
      </w:r>
      <w:r>
        <w:fldChar w:fldCharType="separate"/>
      </w:r>
      <w:r>
        <w:t>2</w:t>
      </w:r>
      <w:r>
        <w:fldChar w:fldCharType="end"/>
      </w:r>
    </w:p>
    <w:p w14:paraId="328F2EA2" w14:textId="55B73AF3" w:rsidR="00A90A51" w:rsidRDefault="00A90A51">
      <w:pPr>
        <w:pStyle w:val="TOC2"/>
        <w:rPr>
          <w:rFonts w:asciiTheme="minorHAnsi" w:eastAsiaTheme="minorEastAsia" w:hAnsiTheme="minorHAnsi" w:cstheme="minorBidi"/>
          <w:sz w:val="24"/>
          <w:szCs w:val="24"/>
        </w:rPr>
      </w:pPr>
      <w:r>
        <w:t>2.3</w:t>
      </w:r>
      <w:r>
        <w:rPr>
          <w:rFonts w:asciiTheme="minorHAnsi" w:eastAsiaTheme="minorEastAsia" w:hAnsiTheme="minorHAnsi" w:cstheme="minorBidi"/>
          <w:sz w:val="24"/>
          <w:szCs w:val="24"/>
        </w:rPr>
        <w:tab/>
      </w:r>
      <w:r>
        <w:t>Physical description.</w:t>
      </w:r>
      <w:r>
        <w:tab/>
      </w:r>
      <w:r>
        <w:fldChar w:fldCharType="begin"/>
      </w:r>
      <w:r>
        <w:instrText xml:space="preserve"> PAGEREF _Toc66628627 \h </w:instrText>
      </w:r>
      <w:r>
        <w:fldChar w:fldCharType="separate"/>
      </w:r>
      <w:r>
        <w:t>2</w:t>
      </w:r>
      <w:r>
        <w:fldChar w:fldCharType="end"/>
      </w:r>
    </w:p>
    <w:p w14:paraId="39FCBA4B" w14:textId="719A231C" w:rsidR="00A90A51" w:rsidRDefault="00A90A51">
      <w:pPr>
        <w:pStyle w:val="TOC2"/>
        <w:rPr>
          <w:rFonts w:asciiTheme="minorHAnsi" w:eastAsiaTheme="minorEastAsia" w:hAnsiTheme="minorHAnsi" w:cstheme="minorBidi"/>
          <w:sz w:val="24"/>
          <w:szCs w:val="24"/>
        </w:rPr>
      </w:pPr>
      <w:r>
        <w:t>2.4</w:t>
      </w:r>
      <w:r>
        <w:rPr>
          <w:rFonts w:asciiTheme="minorHAnsi" w:eastAsiaTheme="minorEastAsia" w:hAnsiTheme="minorHAnsi" w:cstheme="minorBidi"/>
          <w:sz w:val="24"/>
          <w:szCs w:val="24"/>
        </w:rPr>
        <w:tab/>
      </w:r>
      <w:r>
        <w:t>Installation, setup, and support</w:t>
      </w:r>
      <w:r>
        <w:tab/>
      </w:r>
      <w:r>
        <w:fldChar w:fldCharType="begin"/>
      </w:r>
      <w:r>
        <w:instrText xml:space="preserve"> PAGEREF _Toc66628628 \h </w:instrText>
      </w:r>
      <w:r>
        <w:fldChar w:fldCharType="separate"/>
      </w:r>
      <w:r>
        <w:t>2</w:t>
      </w:r>
      <w:r>
        <w:fldChar w:fldCharType="end"/>
      </w:r>
    </w:p>
    <w:p w14:paraId="2F83A6FD" w14:textId="4A152115" w:rsidR="00A90A51" w:rsidRDefault="00A90A51">
      <w:pPr>
        <w:pStyle w:val="TOC2"/>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Operation of the Project</w:t>
      </w:r>
      <w:r>
        <w:tab/>
      </w:r>
      <w:r>
        <w:fldChar w:fldCharType="begin"/>
      </w:r>
      <w:r>
        <w:instrText xml:space="preserve"> PAGEREF _Toc66628629 \h </w:instrText>
      </w:r>
      <w:r>
        <w:fldChar w:fldCharType="separate"/>
      </w:r>
      <w:r>
        <w:t>3</w:t>
      </w:r>
      <w:r>
        <w:fldChar w:fldCharType="end"/>
      </w:r>
    </w:p>
    <w:p w14:paraId="68AA0648" w14:textId="7B29D12D" w:rsidR="00A90A51" w:rsidRDefault="00A90A51">
      <w:pPr>
        <w:pStyle w:val="TOC2"/>
        <w:rPr>
          <w:rFonts w:asciiTheme="minorHAnsi" w:eastAsiaTheme="minorEastAsia" w:hAnsiTheme="minorHAnsi" w:cstheme="minorBidi"/>
          <w:sz w:val="24"/>
          <w:szCs w:val="24"/>
        </w:rPr>
      </w:pPr>
      <w:r w:rsidRPr="00081BBA">
        <w:rPr>
          <w:snapToGrid w:val="0"/>
        </w:rPr>
        <w:t>3.1</w:t>
      </w:r>
      <w:r>
        <w:rPr>
          <w:rFonts w:asciiTheme="minorHAnsi" w:eastAsiaTheme="minorEastAsia" w:hAnsiTheme="minorHAnsi" w:cstheme="minorBidi"/>
          <w:sz w:val="24"/>
          <w:szCs w:val="24"/>
        </w:rPr>
        <w:tab/>
      </w:r>
      <w:r w:rsidRPr="00081BBA">
        <w:rPr>
          <w:snapToGrid w:val="0"/>
        </w:rPr>
        <w:t>Operating Mode 1: Normal Operation</w:t>
      </w:r>
      <w:r>
        <w:tab/>
      </w:r>
      <w:r>
        <w:fldChar w:fldCharType="begin"/>
      </w:r>
      <w:r>
        <w:instrText xml:space="preserve"> PAGEREF _Toc66628630 \h </w:instrText>
      </w:r>
      <w:r>
        <w:fldChar w:fldCharType="separate"/>
      </w:r>
      <w:r>
        <w:t>3</w:t>
      </w:r>
      <w:r>
        <w:fldChar w:fldCharType="end"/>
      </w:r>
    </w:p>
    <w:p w14:paraId="5DBFF835" w14:textId="318CC4BD" w:rsidR="00A90A51" w:rsidRDefault="00A90A51">
      <w:pPr>
        <w:pStyle w:val="TOC2"/>
        <w:rPr>
          <w:rFonts w:asciiTheme="minorHAnsi" w:eastAsiaTheme="minorEastAsia" w:hAnsiTheme="minorHAnsi" w:cstheme="minorBidi"/>
          <w:sz w:val="24"/>
          <w:szCs w:val="24"/>
        </w:rPr>
      </w:pPr>
      <w:r w:rsidRPr="00081BBA">
        <w:rPr>
          <w:snapToGrid w:val="0"/>
        </w:rPr>
        <w:t>3.2</w:t>
      </w:r>
      <w:r>
        <w:rPr>
          <w:rFonts w:asciiTheme="minorHAnsi" w:eastAsiaTheme="minorEastAsia" w:hAnsiTheme="minorHAnsi" w:cstheme="minorBidi"/>
          <w:sz w:val="24"/>
          <w:szCs w:val="24"/>
        </w:rPr>
        <w:tab/>
      </w:r>
      <w:r w:rsidRPr="00081BBA">
        <w:rPr>
          <w:snapToGrid w:val="0"/>
        </w:rPr>
        <w:t>Operating Mode 2: Abnormal Operations</w:t>
      </w:r>
      <w:r>
        <w:tab/>
      </w:r>
      <w:r>
        <w:fldChar w:fldCharType="begin"/>
      </w:r>
      <w:r>
        <w:instrText xml:space="preserve"> PAGEREF _Toc66628631 \h </w:instrText>
      </w:r>
      <w:r>
        <w:fldChar w:fldCharType="separate"/>
      </w:r>
      <w:r>
        <w:t>3</w:t>
      </w:r>
      <w:r>
        <w:fldChar w:fldCharType="end"/>
      </w:r>
    </w:p>
    <w:p w14:paraId="28A1F35B" w14:textId="023D277A" w:rsidR="00A90A51" w:rsidRDefault="00A90A51">
      <w:pPr>
        <w:pStyle w:val="TOC2"/>
        <w:rPr>
          <w:rFonts w:asciiTheme="minorHAnsi" w:eastAsiaTheme="minorEastAsia" w:hAnsiTheme="minorHAnsi" w:cstheme="minorBidi"/>
          <w:sz w:val="24"/>
          <w:szCs w:val="24"/>
        </w:rPr>
      </w:pPr>
      <w:r w:rsidRPr="00081BBA">
        <w:t>3.3</w:t>
      </w:r>
      <w:r>
        <w:rPr>
          <w:rFonts w:asciiTheme="minorHAnsi" w:eastAsiaTheme="minorEastAsia" w:hAnsiTheme="minorHAnsi" w:cstheme="minorBidi"/>
          <w:sz w:val="24"/>
          <w:szCs w:val="24"/>
        </w:rPr>
        <w:tab/>
      </w:r>
      <w:r w:rsidRPr="00081BBA">
        <w:t>Safety Issues</w:t>
      </w:r>
      <w:r>
        <w:tab/>
      </w:r>
      <w:r>
        <w:fldChar w:fldCharType="begin"/>
      </w:r>
      <w:r>
        <w:instrText xml:space="preserve"> PAGEREF _Toc66628632 \h </w:instrText>
      </w:r>
      <w:r>
        <w:fldChar w:fldCharType="separate"/>
      </w:r>
      <w:r>
        <w:t>3</w:t>
      </w:r>
      <w:r>
        <w:fldChar w:fldCharType="end"/>
      </w:r>
    </w:p>
    <w:p w14:paraId="6801A553" w14:textId="0288EA78" w:rsidR="00A90A51" w:rsidRDefault="00A90A51">
      <w:pPr>
        <w:pStyle w:val="TOC2"/>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Technical Background</w:t>
      </w:r>
      <w:r>
        <w:tab/>
      </w:r>
      <w:r>
        <w:fldChar w:fldCharType="begin"/>
      </w:r>
      <w:r>
        <w:instrText xml:space="preserve"> PAGEREF _Toc66628633 \h </w:instrText>
      </w:r>
      <w:r>
        <w:fldChar w:fldCharType="separate"/>
      </w:r>
      <w:r>
        <w:t>4</w:t>
      </w:r>
      <w:r>
        <w:fldChar w:fldCharType="end"/>
      </w:r>
    </w:p>
    <w:p w14:paraId="223054FE" w14:textId="4FE6614C" w:rsidR="00A90A51" w:rsidRDefault="00A90A51">
      <w:pPr>
        <w:pStyle w:val="TOC2"/>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Relevant Engineering Standards</w:t>
      </w:r>
      <w:r>
        <w:tab/>
      </w:r>
      <w:r>
        <w:fldChar w:fldCharType="begin"/>
      </w:r>
      <w:r>
        <w:instrText xml:space="preserve"> PAGEREF _Toc66628634 \h </w:instrText>
      </w:r>
      <w:r>
        <w:fldChar w:fldCharType="separate"/>
      </w:r>
      <w:r>
        <w:t>5</w:t>
      </w:r>
      <w:r>
        <w:fldChar w:fldCharType="end"/>
      </w:r>
    </w:p>
    <w:p w14:paraId="33396712" w14:textId="3EEDE3D6" w:rsidR="00A90A51" w:rsidRDefault="00A90A51">
      <w:pPr>
        <w:pStyle w:val="TOC2"/>
        <w:rPr>
          <w:rFonts w:asciiTheme="minorHAnsi" w:eastAsiaTheme="minorEastAsia" w:hAnsiTheme="minorHAnsi" w:cstheme="minorBidi"/>
          <w:sz w:val="24"/>
          <w:szCs w:val="24"/>
        </w:rPr>
      </w:pPr>
      <w:r>
        <w:t>6</w:t>
      </w:r>
      <w:r>
        <w:rPr>
          <w:rFonts w:asciiTheme="minorHAnsi" w:eastAsiaTheme="minorEastAsia" w:hAnsiTheme="minorHAnsi" w:cstheme="minorBidi"/>
          <w:sz w:val="24"/>
          <w:szCs w:val="24"/>
        </w:rPr>
        <w:tab/>
      </w:r>
      <w:r>
        <w:t>Cost Breakdown</w:t>
      </w:r>
      <w:r>
        <w:tab/>
      </w:r>
      <w:r>
        <w:fldChar w:fldCharType="begin"/>
      </w:r>
      <w:r>
        <w:instrText xml:space="preserve"> PAGEREF _Toc66628635 \h </w:instrText>
      </w:r>
      <w:r>
        <w:fldChar w:fldCharType="separate"/>
      </w:r>
      <w:r>
        <w:t>6</w:t>
      </w:r>
      <w:r>
        <w:fldChar w:fldCharType="end"/>
      </w:r>
    </w:p>
    <w:p w14:paraId="3C33EC5D" w14:textId="3E781A2A" w:rsidR="00A90A51" w:rsidRDefault="00A90A51">
      <w:pPr>
        <w:pStyle w:val="TOC2"/>
        <w:rPr>
          <w:rFonts w:asciiTheme="minorHAnsi" w:eastAsiaTheme="minorEastAsia" w:hAnsiTheme="minorHAnsi" w:cstheme="minorBidi"/>
          <w:sz w:val="24"/>
          <w:szCs w:val="24"/>
        </w:rPr>
      </w:pPr>
      <w:r>
        <w:t>7</w:t>
      </w:r>
      <w:r>
        <w:rPr>
          <w:rFonts w:asciiTheme="minorHAnsi" w:eastAsiaTheme="minorEastAsia" w:hAnsiTheme="minorHAnsi" w:cstheme="minorBidi"/>
          <w:sz w:val="24"/>
          <w:szCs w:val="24"/>
        </w:rPr>
        <w:tab/>
      </w:r>
      <w:r>
        <w:t>Appendices</w:t>
      </w:r>
      <w:r>
        <w:tab/>
      </w:r>
      <w:r>
        <w:fldChar w:fldCharType="begin"/>
      </w:r>
      <w:r>
        <w:instrText xml:space="preserve"> PAGEREF _Toc66628636 \h </w:instrText>
      </w:r>
      <w:r>
        <w:fldChar w:fldCharType="separate"/>
      </w:r>
      <w:r>
        <w:t>7</w:t>
      </w:r>
      <w:r>
        <w:fldChar w:fldCharType="end"/>
      </w:r>
    </w:p>
    <w:p w14:paraId="2EFF88EC" w14:textId="08D69A06" w:rsidR="00A90A51" w:rsidRDefault="00A90A51">
      <w:pPr>
        <w:pStyle w:val="TOC2"/>
        <w:rPr>
          <w:rFonts w:asciiTheme="minorHAnsi" w:eastAsiaTheme="minorEastAsia" w:hAnsiTheme="minorHAnsi" w:cstheme="minorBidi"/>
          <w:sz w:val="24"/>
          <w:szCs w:val="24"/>
        </w:rPr>
      </w:pPr>
      <w:r>
        <w:t>7.1</w:t>
      </w:r>
      <w:r>
        <w:rPr>
          <w:rFonts w:asciiTheme="minorHAnsi" w:eastAsiaTheme="minorEastAsia" w:hAnsiTheme="minorHAnsi" w:cstheme="minorBidi"/>
          <w:sz w:val="24"/>
          <w:szCs w:val="24"/>
        </w:rPr>
        <w:tab/>
      </w:r>
      <w:r>
        <w:t>Appendix A -  Specifications</w:t>
      </w:r>
      <w:r>
        <w:tab/>
      </w:r>
      <w:r>
        <w:fldChar w:fldCharType="begin"/>
      </w:r>
      <w:r>
        <w:instrText xml:space="preserve"> PAGEREF _Toc66628637 \h </w:instrText>
      </w:r>
      <w:r>
        <w:fldChar w:fldCharType="separate"/>
      </w:r>
      <w:r>
        <w:t>7</w:t>
      </w:r>
      <w:r>
        <w:fldChar w:fldCharType="end"/>
      </w:r>
    </w:p>
    <w:p w14:paraId="1C34971C" w14:textId="568CEA50" w:rsidR="00A90A51" w:rsidRDefault="00A90A51">
      <w:pPr>
        <w:pStyle w:val="TOC2"/>
        <w:rPr>
          <w:rFonts w:asciiTheme="minorHAnsi" w:eastAsiaTheme="minorEastAsia" w:hAnsiTheme="minorHAnsi" w:cstheme="minorBidi"/>
          <w:sz w:val="24"/>
          <w:szCs w:val="24"/>
        </w:rPr>
      </w:pPr>
      <w:r>
        <w:t>7.2</w:t>
      </w:r>
      <w:r>
        <w:rPr>
          <w:rFonts w:asciiTheme="minorHAnsi" w:eastAsiaTheme="minorEastAsia" w:hAnsiTheme="minorHAnsi" w:cstheme="minorBidi"/>
          <w:sz w:val="24"/>
          <w:szCs w:val="24"/>
        </w:rPr>
        <w:tab/>
      </w:r>
      <w:r>
        <w:t>Appendix B – Team Information</w:t>
      </w:r>
      <w:r>
        <w:tab/>
      </w:r>
      <w:r>
        <w:fldChar w:fldCharType="begin"/>
      </w:r>
      <w:r>
        <w:instrText xml:space="preserve"> PAGEREF _Toc66628638 \h </w:instrText>
      </w:r>
      <w:r>
        <w:fldChar w:fldCharType="separate"/>
      </w:r>
      <w:r>
        <w:t>7</w:t>
      </w:r>
      <w:r>
        <w:fldChar w:fldCharType="end"/>
      </w:r>
    </w:p>
    <w:p w14:paraId="44F86401" w14:textId="2895CAB1" w:rsidR="00744460" w:rsidRDefault="00744460">
      <w:pPr>
        <w:pStyle w:val="TOC1"/>
      </w:pPr>
      <w:r>
        <w:fldChar w:fldCharType="end"/>
      </w:r>
    </w:p>
    <w:p w14:paraId="08214585" w14:textId="77777777" w:rsidR="00744460" w:rsidRDefault="00744460">
      <w:r>
        <w:t>(Right click on Table of Contents to update fields and page numbers automatically)</w:t>
      </w:r>
    </w:p>
    <w:p w14:paraId="7F74B9E8" w14:textId="77777777" w:rsidR="00744460" w:rsidRDefault="00744460"/>
    <w:p w14:paraId="590B18F3" w14:textId="77777777" w:rsidR="00744460" w:rsidRDefault="00744460" w:rsidP="00A90A51">
      <w:pPr>
        <w:pStyle w:val="Heading1"/>
        <w:numPr>
          <w:ilvl w:val="0"/>
          <w:numId w:val="0"/>
        </w:numPr>
        <w:ind w:left="1440" w:firstLine="720"/>
      </w:pPr>
      <w:bookmarkStart w:id="2" w:name="_Toc66628622"/>
      <w:r>
        <w:t>Executive Summary</w:t>
      </w:r>
      <w:bookmarkEnd w:id="2"/>
    </w:p>
    <w:p w14:paraId="19C8F4B3" w14:textId="77777777" w:rsidR="00744460" w:rsidRDefault="00744460">
      <w:pPr>
        <w:pStyle w:val="BodyText"/>
      </w:pPr>
    </w:p>
    <w:p w14:paraId="4D60495F" w14:textId="77777777" w:rsidR="00BF6555" w:rsidRDefault="00BF6555">
      <w:pPr>
        <w:pStyle w:val="BodyText"/>
      </w:pPr>
      <w:r>
        <w:t>This can be the executive summary sent for ECE Day publicity.</w:t>
      </w:r>
    </w:p>
    <w:p w14:paraId="01EBB342" w14:textId="77777777" w:rsidR="00BF6555" w:rsidRDefault="00BF6555">
      <w:pPr>
        <w:pStyle w:val="BodyText"/>
      </w:pPr>
    </w:p>
    <w:p w14:paraId="4A48941D" w14:textId="77777777" w:rsidR="00547F19" w:rsidRDefault="00547F19">
      <w:pPr>
        <w:pStyle w:val="BodyText"/>
      </w:pPr>
    </w:p>
    <w:p w14:paraId="5D66EBA9" w14:textId="77777777" w:rsidR="00744460" w:rsidRDefault="00744460"/>
    <w:p w14:paraId="506B9C0B" w14:textId="77777777" w:rsidR="00744460" w:rsidRPr="002E588A" w:rsidRDefault="00744460">
      <w:pPr>
        <w:rPr>
          <w:sz w:val="28"/>
          <w:szCs w:val="28"/>
        </w:rPr>
      </w:pPr>
    </w:p>
    <w:p w14:paraId="4B4E302E" w14:textId="77777777" w:rsidR="002E588A" w:rsidRDefault="002E588A"/>
    <w:p w14:paraId="119B3AEB" w14:textId="77777777" w:rsidR="002E588A" w:rsidRDefault="002E588A"/>
    <w:p w14:paraId="0B2FF38F" w14:textId="77777777" w:rsidR="002E588A" w:rsidRDefault="002E588A">
      <w:pPr>
        <w:sectPr w:rsidR="002E588A">
          <w:headerReference w:type="default" r:id="rId18"/>
          <w:footerReference w:type="default" r:id="rId19"/>
          <w:headerReference w:type="first" r:id="rId20"/>
          <w:pgSz w:w="12240" w:h="15840" w:code="1"/>
          <w:pgMar w:top="1440" w:right="1800" w:bottom="1440" w:left="1800" w:header="720" w:footer="634" w:gutter="0"/>
          <w:pgNumType w:fmt="lowerRoman"/>
          <w:cols w:space="720"/>
          <w:titlePg/>
        </w:sectPr>
      </w:pPr>
    </w:p>
    <w:p w14:paraId="499F728A" w14:textId="77777777" w:rsidR="00744460" w:rsidRDefault="00744460" w:rsidP="008F4FB6">
      <w:pPr>
        <w:pStyle w:val="Heading1"/>
      </w:pPr>
      <w:bookmarkStart w:id="3" w:name="_Toc432866085"/>
      <w:bookmarkStart w:id="4" w:name="_Toc432866200"/>
      <w:bookmarkStart w:id="5" w:name="_Toc432866342"/>
      <w:bookmarkStart w:id="6" w:name="_Toc66628623"/>
      <w:r>
        <w:lastRenderedPageBreak/>
        <w:t>Introduction</w:t>
      </w:r>
      <w:bookmarkEnd w:id="3"/>
      <w:bookmarkEnd w:id="4"/>
      <w:bookmarkEnd w:id="5"/>
      <w:bookmarkEnd w:id="6"/>
    </w:p>
    <w:p w14:paraId="04F9FDD0" w14:textId="77777777" w:rsidR="00744460" w:rsidRDefault="00744460">
      <w:pPr>
        <w:rPr>
          <w:sz w:val="24"/>
        </w:rPr>
      </w:pPr>
    </w:p>
    <w:p w14:paraId="058ADAB3" w14:textId="77777777" w:rsidR="00744460" w:rsidRPr="00BF6555" w:rsidRDefault="00BF6555">
      <w:pPr>
        <w:rPr>
          <w:i/>
        </w:rPr>
      </w:pPr>
      <w:r w:rsidRPr="00BF6555">
        <w:rPr>
          <w:i/>
        </w:rPr>
        <w:t>[</w:t>
      </w:r>
      <w:r w:rsidR="00F01A85" w:rsidRPr="00BF6555">
        <w:rPr>
          <w:i/>
        </w:rPr>
        <w:t xml:space="preserve">Discuss the </w:t>
      </w:r>
      <w:r w:rsidR="00F01A85" w:rsidRPr="00BF6555">
        <w:rPr>
          <w:i/>
          <w:u w:val="single"/>
        </w:rPr>
        <w:t>p</w:t>
      </w:r>
      <w:r w:rsidR="00744460" w:rsidRPr="00BF6555">
        <w:rPr>
          <w:i/>
          <w:u w:val="single"/>
        </w:rPr>
        <w:t>urpose</w:t>
      </w:r>
      <w:r w:rsidR="00744460" w:rsidRPr="00BF6555">
        <w:rPr>
          <w:i/>
        </w:rPr>
        <w:t xml:space="preserve"> of the project.   </w:t>
      </w:r>
      <w:r w:rsidRPr="00BF6555">
        <w:rPr>
          <w:i/>
        </w:rPr>
        <w:t>State h</w:t>
      </w:r>
      <w:r w:rsidR="00744460" w:rsidRPr="00BF6555">
        <w:rPr>
          <w:i/>
        </w:rPr>
        <w:t xml:space="preserve">ow your approach </w:t>
      </w:r>
      <w:r w:rsidR="00782DAA" w:rsidRPr="00BF6555">
        <w:rPr>
          <w:i/>
        </w:rPr>
        <w:t xml:space="preserve">has solved </w:t>
      </w:r>
      <w:r w:rsidRPr="00BF6555">
        <w:rPr>
          <w:i/>
        </w:rPr>
        <w:t>your user's problem/needs.]</w:t>
      </w:r>
    </w:p>
    <w:p w14:paraId="3AF4B91A" w14:textId="77777777" w:rsidR="00782DAA" w:rsidRDefault="00782DAA">
      <w:pPr>
        <w:rPr>
          <w:sz w:val="24"/>
        </w:rPr>
      </w:pPr>
    </w:p>
    <w:p w14:paraId="596DFD80" w14:textId="77777777" w:rsidR="00782DAA" w:rsidRDefault="00782DAA">
      <w:pPr>
        <w:rPr>
          <w:sz w:val="24"/>
        </w:rPr>
      </w:pPr>
      <w:r>
        <w:rPr>
          <w:sz w:val="24"/>
        </w:rPr>
        <w:t xml:space="preserve">Include explanatory </w:t>
      </w:r>
      <w:r w:rsidRPr="002E1176">
        <w:rPr>
          <w:sz w:val="24"/>
          <w:u w:val="single"/>
        </w:rPr>
        <w:t>background material</w:t>
      </w:r>
      <w:r>
        <w:rPr>
          <w:sz w:val="24"/>
        </w:rPr>
        <w:t xml:space="preserve"> in the introduction.  For example, describe here the context of the project, special technology that was involved, or customer circumstances that shaped the design.  </w:t>
      </w:r>
      <w:r w:rsidR="002E1176">
        <w:rPr>
          <w:sz w:val="24"/>
        </w:rPr>
        <w:t xml:space="preserve">You need not produce a tutorial, but should provide information that </w:t>
      </w:r>
      <w:r w:rsidR="00BF6555">
        <w:rPr>
          <w:sz w:val="24"/>
        </w:rPr>
        <w:t xml:space="preserve">would help </w:t>
      </w:r>
      <w:r w:rsidR="002E1176">
        <w:rPr>
          <w:sz w:val="24"/>
        </w:rPr>
        <w:t>most readers to understand the rest of the manual.</w:t>
      </w:r>
    </w:p>
    <w:p w14:paraId="6BA2F648" w14:textId="77777777" w:rsidR="00F01A85" w:rsidRDefault="00F01A85">
      <w:pPr>
        <w:rPr>
          <w:sz w:val="24"/>
        </w:rPr>
      </w:pPr>
    </w:p>
    <w:p w14:paraId="65CF1FBD" w14:textId="77777777" w:rsidR="00744460" w:rsidRDefault="00F01A85">
      <w:pPr>
        <w:rPr>
          <w:sz w:val="24"/>
        </w:rPr>
      </w:pPr>
      <w:r>
        <w:rPr>
          <w:sz w:val="24"/>
        </w:rPr>
        <w:t xml:space="preserve">Describe </w:t>
      </w:r>
      <w:r w:rsidRPr="002E1176">
        <w:rPr>
          <w:sz w:val="24"/>
          <w:u w:val="single"/>
        </w:rPr>
        <w:t>h</w:t>
      </w:r>
      <w:r w:rsidR="00744460" w:rsidRPr="002E1176">
        <w:rPr>
          <w:sz w:val="24"/>
          <w:u w:val="single"/>
        </w:rPr>
        <w:t>ighlights or special features</w:t>
      </w:r>
      <w:r w:rsidR="00744460">
        <w:rPr>
          <w:sz w:val="24"/>
        </w:rPr>
        <w:t xml:space="preserve"> of your project, from </w:t>
      </w:r>
      <w:r w:rsidR="002E1176">
        <w:rPr>
          <w:sz w:val="24"/>
        </w:rPr>
        <w:t xml:space="preserve">the </w:t>
      </w:r>
      <w:r w:rsidR="00744460">
        <w:rPr>
          <w:sz w:val="24"/>
        </w:rPr>
        <w:t>User's perspective.</w:t>
      </w:r>
      <w:r>
        <w:rPr>
          <w:sz w:val="24"/>
        </w:rPr>
        <w:t xml:space="preserve">  Be specific and quantitative.</w:t>
      </w:r>
      <w:r w:rsidR="00744460">
        <w:rPr>
          <w:sz w:val="24"/>
        </w:rPr>
        <w:t xml:space="preserve">  Don't say 'The DIVA system can store a trip data log.'  Instead, explain 'The DIVA</w:t>
      </w:r>
      <w:r w:rsidR="002E1176">
        <w:rPr>
          <w:sz w:val="24"/>
        </w:rPr>
        <w:t>’s 512MB</w:t>
      </w:r>
      <w:r w:rsidR="00744460">
        <w:rPr>
          <w:sz w:val="24"/>
        </w:rPr>
        <w:t xml:space="preserve"> </w:t>
      </w:r>
      <w:r w:rsidR="002E1176">
        <w:rPr>
          <w:sz w:val="24"/>
        </w:rPr>
        <w:t xml:space="preserve">compact </w:t>
      </w:r>
      <w:r w:rsidR="00744460">
        <w:rPr>
          <w:sz w:val="24"/>
        </w:rPr>
        <w:t>flash memory can store up to 3 hours of velocity samples for eventual download.  Like a flight recorder, the DIVA system will wrap its data beyond three hours, erasing the older data.'</w:t>
      </w:r>
    </w:p>
    <w:p w14:paraId="560191F7" w14:textId="77777777" w:rsidR="00744460" w:rsidRDefault="00744460">
      <w:pPr>
        <w:rPr>
          <w:sz w:val="24"/>
        </w:rPr>
      </w:pPr>
    </w:p>
    <w:p w14:paraId="154997AF" w14:textId="77777777" w:rsidR="00744460" w:rsidRDefault="00744460">
      <w:pPr>
        <w:rPr>
          <w:sz w:val="24"/>
        </w:rPr>
      </w:pPr>
      <w:r>
        <w:rPr>
          <w:sz w:val="24"/>
        </w:rPr>
        <w:t>Mention any significant safety, security, or other problems that might arise.</w:t>
      </w:r>
    </w:p>
    <w:p w14:paraId="434CDE14" w14:textId="77777777" w:rsidR="00744460" w:rsidRDefault="00744460">
      <w:pPr>
        <w:rPr>
          <w:sz w:val="24"/>
        </w:rPr>
      </w:pPr>
    </w:p>
    <w:p w14:paraId="76F0865F" w14:textId="77777777" w:rsidR="00744460" w:rsidRDefault="0015636F">
      <w:pPr>
        <w:rPr>
          <w:sz w:val="24"/>
        </w:rPr>
      </w:pPr>
      <w:r>
        <w:rPr>
          <w:sz w:val="24"/>
        </w:rPr>
        <w:t>Finish with a transition p</w:t>
      </w:r>
      <w:r w:rsidR="00744460">
        <w:rPr>
          <w:sz w:val="24"/>
        </w:rPr>
        <w:t>aragraph describing the remaining sections of the document.</w:t>
      </w:r>
    </w:p>
    <w:p w14:paraId="045FD3F1" w14:textId="77777777" w:rsidR="002E1176" w:rsidRDefault="002E1176">
      <w:pPr>
        <w:rPr>
          <w:sz w:val="24"/>
        </w:rPr>
      </w:pPr>
    </w:p>
    <w:p w14:paraId="6B52678A" w14:textId="77777777" w:rsidR="00744460" w:rsidRDefault="00D14C47">
      <w:pPr>
        <w:rPr>
          <w:sz w:val="24"/>
        </w:rPr>
      </w:pPr>
      <w:r>
        <w:rPr>
          <w:noProof/>
          <w:sz w:val="24"/>
        </w:rPr>
        <mc:AlternateContent>
          <mc:Choice Requires="wps">
            <w:drawing>
              <wp:anchor distT="0" distB="0" distL="114300" distR="114300" simplePos="0" relativeHeight="251656704" behindDoc="0" locked="0" layoutInCell="1" allowOverlap="1" wp14:anchorId="4951404E" wp14:editId="4D1CCD52">
                <wp:simplePos x="0" y="0"/>
                <wp:positionH relativeFrom="column">
                  <wp:posOffset>622935</wp:posOffset>
                </wp:positionH>
                <wp:positionV relativeFrom="paragraph">
                  <wp:posOffset>1513205</wp:posOffset>
                </wp:positionV>
                <wp:extent cx="847725" cy="3619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8A984" w14:textId="77777777" w:rsidR="00696B74" w:rsidRDefault="00696B74">
                            <w:r>
                              <w:t>Left-handed keyboard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1404E" id="Text Box 4" o:spid="_x0000_s1027" type="#_x0000_t202" style="position:absolute;margin-left:49.05pt;margin-top:119.15pt;width:66.75pt;height: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" stroked="f">
                <v:textbox>
                  <w:txbxContent>
                    <w:p w14:paraId="21A8A984" w14:textId="77777777" w:rsidR="00696B74" w:rsidRDefault="00696B74">
                      <w:r>
                        <w:t>Left-handed keyboard</w:t>
                      </w:r>
                    </w:p>
                  </w:txbxContent>
                </v:textbox>
              </v:shape>
            </w:pict>
          </mc:Fallback>
        </mc:AlternateContent>
      </w:r>
      <w:r>
        <w:rPr>
          <w:noProof/>
          <w:sz w:val="24"/>
        </w:rPr>
        <mc:AlternateContent>
          <mc:Choice Requires="wps">
            <w:drawing>
              <wp:anchor distT="0" distB="0" distL="114300" distR="114300" simplePos="0" relativeHeight="251655680" behindDoc="0" locked="0" layoutInCell="1" allowOverlap="1" wp14:anchorId="64FDAC96" wp14:editId="72D2E29C">
                <wp:simplePos x="0" y="0"/>
                <wp:positionH relativeFrom="column">
                  <wp:posOffset>3137535</wp:posOffset>
                </wp:positionH>
                <wp:positionV relativeFrom="paragraph">
                  <wp:posOffset>476250</wp:posOffset>
                </wp:positionV>
                <wp:extent cx="847725" cy="3619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E44F8" w14:textId="77777777" w:rsidR="00696B74" w:rsidRDefault="00696B74">
                            <w:r>
                              <w:t>Touch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DAC96" id="Text Box 3" o:spid="_x0000_s1028" type="#_x0000_t202" style="position:absolute;margin-left:247.05pt;margin-top:37.5pt;width:66.75pt;height:2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" stroked="f">
                <v:textbox>
                  <w:txbxContent>
                    <w:p w14:paraId="521E44F8" w14:textId="77777777" w:rsidR="00696B74" w:rsidRDefault="00696B74">
                      <w:r>
                        <w:t>Touch Screen</w:t>
                      </w:r>
                    </w:p>
                  </w:txbxContent>
                </v:textbox>
              </v:shape>
            </w:pict>
          </mc:Fallback>
        </mc:AlternateContent>
      </w:r>
      <w:r>
        <w:rPr>
          <w:noProof/>
          <w:sz w:val="24"/>
        </w:rPr>
        <mc:AlternateContent>
          <mc:Choice Requires="wps">
            <w:drawing>
              <wp:anchor distT="0" distB="0" distL="114300" distR="114300" simplePos="0" relativeHeight="251657728" behindDoc="0" locked="0" layoutInCell="1" allowOverlap="1" wp14:anchorId="1F4C7EFF" wp14:editId="54B0CE15">
                <wp:simplePos x="0" y="0"/>
                <wp:positionH relativeFrom="column">
                  <wp:posOffset>3251835</wp:posOffset>
                </wp:positionH>
                <wp:positionV relativeFrom="paragraph">
                  <wp:posOffset>1504950</wp:posOffset>
                </wp:positionV>
                <wp:extent cx="885825" cy="35242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18B55" w14:textId="77777777" w:rsidR="00696B74" w:rsidRDefault="00696B74">
                            <w:proofErr w:type="spellStart"/>
                            <w:r>
                              <w:t>Acousto</w:t>
                            </w:r>
                            <w:proofErr w:type="spellEnd"/>
                            <w:r>
                              <w:t xml:space="preserve">-mouse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C7EFF" id="Text Box 5" o:spid="_x0000_s1029" type="#_x0000_t202" style="position:absolute;margin-left:256.05pt;margin-top:118.5pt;width:69.7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" stroked="f">
                <v:textbox>
                  <w:txbxContent>
                    <w:p w14:paraId="75918B55" w14:textId="77777777" w:rsidR="00696B74" w:rsidRDefault="00696B74">
                      <w:proofErr w:type="spellStart"/>
                      <w:r>
                        <w:t>Acousto</w:t>
                      </w:r>
                      <w:proofErr w:type="spellEnd"/>
                      <w:r>
                        <w:t xml:space="preserve">-mouse </w:t>
                      </w:r>
                    </w:p>
                  </w:txbxContent>
                </v:textbox>
              </v:shape>
            </w:pict>
          </mc:Fallback>
        </mc:AlternateContent>
      </w:r>
      <w:r w:rsidR="00361B3D">
        <w:rPr>
          <w:noProof/>
          <w:sz w:val="24"/>
        </w:rPr>
        <w:object w:dxaOrig="1440" w:dyaOrig="1440" w14:anchorId="1DDEE67B">
          <v:shape id="_x0000_s1026" type="#_x0000_t75" alt="" style="position:absolute;margin-left:114.75pt;margin-top:23.55pt;width:141.3pt;height:124.75pt;z-index:251654656;mso-wrap-edited:f;mso-width-percent:0;mso-height-percent:0;mso-position-horizontal-relative:text;mso-position-vertical-relative:text;mso-width-percent:0;mso-height-percent:0" o:allowincell="f">
            <v:imagedata r:id="rId21" o:title=""/>
            <w10:wrap type="topAndBottom"/>
          </v:shape>
          <o:OLEObject Type="Embed" ProgID="MS_ClipArt_Gallery" ShapeID="_x0000_s1026" DrawAspect="Content" ObjectID="_1677241716" r:id="rId22"/>
        </w:object>
      </w:r>
    </w:p>
    <w:p w14:paraId="535B12AA" w14:textId="77777777" w:rsidR="00744460" w:rsidRDefault="00744460">
      <w:pPr>
        <w:pStyle w:val="BlockText"/>
      </w:pPr>
      <w:r>
        <w:t>Figure 1.1</w:t>
      </w:r>
      <w:r>
        <w:tab/>
      </w:r>
      <w:r w:rsidR="002E1176" w:rsidRPr="008E23E5">
        <w:rPr>
          <w:u w:val="single"/>
        </w:rPr>
        <w:t xml:space="preserve">Here is how every figure should be </w:t>
      </w:r>
      <w:proofErr w:type="gramStart"/>
      <w:r w:rsidR="002E1176" w:rsidRPr="008E23E5">
        <w:rPr>
          <w:u w:val="single"/>
        </w:rPr>
        <w:t>developed</w:t>
      </w:r>
      <w:r w:rsidR="002E1176">
        <w:t>.</w:t>
      </w:r>
      <w:r>
        <w:t>.</w:t>
      </w:r>
      <w:proofErr w:type="gramEnd"/>
      <w:r>
        <w:t xml:space="preserve">  Every picture and table should be numbered.  Ever</w:t>
      </w:r>
      <w:r w:rsidR="002E1176">
        <w:t xml:space="preserve">y picture should have a caption that explains the figure and allows the reader to skim the pictures.  </w:t>
      </w:r>
      <w:r w:rsidR="0015636F">
        <w:t>For ease of storage and email, please compress</w:t>
      </w:r>
      <w:r w:rsidR="002E1176">
        <w:t xml:space="preserve"> raw .</w:t>
      </w:r>
      <w:proofErr w:type="gramStart"/>
      <w:r w:rsidR="002E1176">
        <w:t xml:space="preserve">bmp </w:t>
      </w:r>
      <w:r w:rsidR="0015636F">
        <w:t xml:space="preserve"> image</w:t>
      </w:r>
      <w:r w:rsidR="002E1176">
        <w:t>s</w:t>
      </w:r>
      <w:proofErr w:type="gramEnd"/>
      <w:r w:rsidR="0015636F">
        <w:t>, and reduce color palette if possible.</w:t>
      </w:r>
      <w:r w:rsidR="002E1176">
        <w:t xml:space="preserve">  Edit figures for legibility and relevance.  Avoid ‘eye-candy’ figures and photos that fill space, but add little information for the user.</w:t>
      </w:r>
    </w:p>
    <w:p w14:paraId="67E7F592" w14:textId="77777777" w:rsidR="00744460" w:rsidRDefault="00744460">
      <w:pPr>
        <w:pStyle w:val="BlockText"/>
      </w:pPr>
    </w:p>
    <w:p w14:paraId="48C4DEDF" w14:textId="77777777" w:rsidR="00BF6555" w:rsidRDefault="00BF6555">
      <w:pPr>
        <w:pStyle w:val="BlockText"/>
      </w:pPr>
    </w:p>
    <w:p w14:paraId="43A6DC04" w14:textId="77777777" w:rsidR="00BF6555" w:rsidRDefault="00BF6555">
      <w:pPr>
        <w:pStyle w:val="BlockText"/>
      </w:pPr>
    </w:p>
    <w:p w14:paraId="73535879" w14:textId="77777777" w:rsidR="00BF6555" w:rsidRPr="002E588A" w:rsidRDefault="00BF6555" w:rsidP="00BF6555">
      <w:pPr>
        <w:rPr>
          <w:sz w:val="28"/>
          <w:szCs w:val="28"/>
        </w:rPr>
      </w:pPr>
      <w:r>
        <w:rPr>
          <w:b/>
          <w:bCs/>
          <w:sz w:val="28"/>
          <w:szCs w:val="28"/>
          <w:bdr w:val="single" w:sz="4" w:space="0" w:color="auto"/>
        </w:rPr>
        <w:t>1 page</w:t>
      </w:r>
    </w:p>
    <w:p w14:paraId="5F75FDAF" w14:textId="77777777" w:rsidR="00744460" w:rsidRDefault="00744460" w:rsidP="00BF6555">
      <w:pPr>
        <w:pStyle w:val="BlockText"/>
        <w:ind w:left="0"/>
      </w:pPr>
    </w:p>
    <w:p w14:paraId="4C9219C9" w14:textId="77777777" w:rsidR="00744460" w:rsidRDefault="00744460">
      <w:pPr>
        <w:rPr>
          <w:sz w:val="24"/>
        </w:rPr>
        <w:sectPr w:rsidR="00744460">
          <w:pgSz w:w="12240" w:h="15840" w:code="1"/>
          <w:pgMar w:top="1440" w:right="1800" w:bottom="1440" w:left="1800" w:header="720" w:footer="634" w:gutter="0"/>
          <w:pgNumType w:start="1"/>
          <w:cols w:space="720"/>
          <w:titlePg/>
        </w:sectPr>
      </w:pPr>
    </w:p>
    <w:p w14:paraId="1BF40D7D" w14:textId="77777777" w:rsidR="00744460" w:rsidRDefault="00744460" w:rsidP="008F4FB6">
      <w:pPr>
        <w:pStyle w:val="Heading1"/>
      </w:pPr>
      <w:bookmarkStart w:id="7" w:name="_Toc66628624"/>
      <w:r>
        <w:lastRenderedPageBreak/>
        <w:t>System Overview and Installation</w:t>
      </w:r>
      <w:bookmarkEnd w:id="7"/>
    </w:p>
    <w:p w14:paraId="7CB6233D" w14:textId="77777777" w:rsidR="00BF6555" w:rsidRPr="00BF6555" w:rsidRDefault="00BF6555" w:rsidP="00BF6555">
      <w:pPr>
        <w:rPr>
          <w:i/>
        </w:rPr>
      </w:pPr>
      <w:r w:rsidRPr="00BF6555">
        <w:rPr>
          <w:i/>
        </w:rPr>
        <w:t xml:space="preserve">[This section should tell the user how to </w:t>
      </w:r>
      <w:r>
        <w:rPr>
          <w:i/>
        </w:rPr>
        <w:t>install and set up</w:t>
      </w:r>
      <w:r w:rsidRPr="00BF6555">
        <w:rPr>
          <w:i/>
        </w:rPr>
        <w:t xml:space="preserve"> the system.  Some descriptive material is included here to make the system’s structure more apparent.]</w:t>
      </w:r>
    </w:p>
    <w:p w14:paraId="7272C927" w14:textId="77777777" w:rsidR="002E1176" w:rsidRDefault="00744460" w:rsidP="007E401D">
      <w:pPr>
        <w:pStyle w:val="Heading2"/>
      </w:pPr>
      <w:bookmarkStart w:id="8" w:name="_Toc66628625"/>
      <w:r w:rsidRPr="002E1176">
        <w:t>Overview block diagram</w:t>
      </w:r>
      <w:bookmarkEnd w:id="8"/>
      <w:r>
        <w:t xml:space="preserve"> </w:t>
      </w:r>
    </w:p>
    <w:p w14:paraId="389BCFE2" w14:textId="77777777" w:rsidR="00744460" w:rsidRDefault="002E1176">
      <w:pPr>
        <w:pStyle w:val="BodyText"/>
      </w:pPr>
      <w:r>
        <w:t>Unless self-explanatory, describe</w:t>
      </w:r>
      <w:r w:rsidR="00744460">
        <w:t xml:space="preserve"> block functions and indicate data or control line contents. </w:t>
      </w:r>
      <w:r w:rsidR="0015636F">
        <w:t xml:space="preserve"> Use Visio, Word, or other </w:t>
      </w:r>
      <w:r>
        <w:t xml:space="preserve">appropriate </w:t>
      </w:r>
      <w:r w:rsidR="0015636F">
        <w:t>electronic drawing tools.</w:t>
      </w:r>
    </w:p>
    <w:p w14:paraId="4C82EE89" w14:textId="77777777" w:rsidR="002E1176" w:rsidRDefault="0015636F" w:rsidP="007E401D">
      <w:pPr>
        <w:pStyle w:val="Heading2"/>
      </w:pPr>
      <w:bookmarkStart w:id="9" w:name="_Toc66628626"/>
      <w:r>
        <w:t>U</w:t>
      </w:r>
      <w:r w:rsidR="00744460">
        <w:t>ser interface.</w:t>
      </w:r>
      <w:bookmarkEnd w:id="9"/>
      <w:r w:rsidR="00744460">
        <w:t xml:space="preserve">  </w:t>
      </w:r>
    </w:p>
    <w:p w14:paraId="5605EB04" w14:textId="77777777" w:rsidR="00744460" w:rsidRDefault="00744460">
      <w:pPr>
        <w:pStyle w:val="BodyText"/>
      </w:pPr>
      <w:r>
        <w:t xml:space="preserve">If appropriate, include screen shots of </w:t>
      </w:r>
      <w:r w:rsidR="007374EB">
        <w:t xml:space="preserve">specialized set-up </w:t>
      </w:r>
      <w:r>
        <w:t>GUI</w:t>
      </w:r>
      <w:r w:rsidR="008E23E5">
        <w:t>(s)</w:t>
      </w:r>
      <w:r>
        <w:t xml:space="preserve">, and subsequent </w:t>
      </w:r>
      <w:r w:rsidR="0015636F">
        <w:t xml:space="preserve">important screen </w:t>
      </w:r>
      <w:r w:rsidR="007374EB">
        <w:t xml:space="preserve">set-up </w:t>
      </w:r>
      <w:r w:rsidR="0015636F">
        <w:t>interactions.</w:t>
      </w:r>
    </w:p>
    <w:p w14:paraId="3C15CBD9" w14:textId="77777777" w:rsidR="002E1176" w:rsidRDefault="00744460" w:rsidP="007E401D">
      <w:pPr>
        <w:pStyle w:val="Heading2"/>
      </w:pPr>
      <w:bookmarkStart w:id="10" w:name="_Toc66628627"/>
      <w:r>
        <w:t>Physical description</w:t>
      </w:r>
      <w:r w:rsidR="0015636F">
        <w:t>.</w:t>
      </w:r>
      <w:bookmarkEnd w:id="10"/>
      <w:r w:rsidR="0015636F">
        <w:t xml:space="preserve">  </w:t>
      </w:r>
    </w:p>
    <w:p w14:paraId="2B3A240B" w14:textId="77777777" w:rsidR="00744460" w:rsidRDefault="00744460">
      <w:pPr>
        <w:pStyle w:val="BodyText"/>
      </w:pPr>
      <w:r>
        <w:t xml:space="preserve">Provide a sketch of </w:t>
      </w:r>
      <w:r w:rsidR="0015636F">
        <w:t xml:space="preserve">your </w:t>
      </w:r>
      <w:r>
        <w:t xml:space="preserve">project </w:t>
      </w:r>
      <w:r w:rsidR="0015636F">
        <w:t xml:space="preserve">hardware </w:t>
      </w:r>
      <w:r>
        <w:t xml:space="preserve">(accurate and </w:t>
      </w:r>
      <w:r w:rsidRPr="0015636F">
        <w:rPr>
          <w:u w:val="single"/>
        </w:rPr>
        <w:t>to scale</w:t>
      </w:r>
      <w:r>
        <w:t xml:space="preserve">, in 3-D or as a series of planar views), or photograph.  </w:t>
      </w:r>
    </w:p>
    <w:p w14:paraId="70857629" w14:textId="77777777" w:rsidR="002E1176" w:rsidRDefault="0015636F" w:rsidP="007E401D">
      <w:pPr>
        <w:pStyle w:val="Heading2"/>
      </w:pPr>
      <w:bookmarkStart w:id="11" w:name="_Toc66628628"/>
      <w:r>
        <w:t>I</w:t>
      </w:r>
      <w:r w:rsidR="00744460">
        <w:t>nstallation, setup, and support</w:t>
      </w:r>
      <w:bookmarkEnd w:id="11"/>
      <w:r w:rsidR="00744460">
        <w:t xml:space="preserve"> </w:t>
      </w:r>
      <w:r>
        <w:t xml:space="preserve"> </w:t>
      </w:r>
    </w:p>
    <w:p w14:paraId="4B12FDA0" w14:textId="77777777" w:rsidR="00744460" w:rsidRDefault="0015636F">
      <w:pPr>
        <w:pStyle w:val="BodyText"/>
      </w:pPr>
      <w:r>
        <w:t xml:space="preserve">Describe the setup process and </w:t>
      </w:r>
      <w:r w:rsidR="00744460">
        <w:t>services needed.  For software, describe installation, unzipping, wizards or install shields, and any preferences that must be set.  If defaults are present, document them.</w:t>
      </w:r>
      <w:r w:rsidR="004D25CC">
        <w:t xml:space="preserve">  If </w:t>
      </w:r>
      <w:r w:rsidR="007374EB">
        <w:t>hardware, describe initial assemb</w:t>
      </w:r>
      <w:r w:rsidR="004D25CC">
        <w:t>ly and power-up.</w:t>
      </w:r>
    </w:p>
    <w:p w14:paraId="3298D158" w14:textId="77777777" w:rsidR="00744460" w:rsidRDefault="00744460">
      <w:pPr>
        <w:pStyle w:val="BodyText"/>
      </w:pPr>
    </w:p>
    <w:p w14:paraId="2BA3FE3A" w14:textId="77777777" w:rsidR="002E588A" w:rsidRPr="002E588A" w:rsidRDefault="002E588A" w:rsidP="002E588A">
      <w:pPr>
        <w:rPr>
          <w:sz w:val="28"/>
          <w:szCs w:val="28"/>
        </w:rPr>
      </w:pPr>
      <w:r>
        <w:rPr>
          <w:b/>
          <w:bCs/>
          <w:sz w:val="28"/>
          <w:szCs w:val="28"/>
          <w:bdr w:val="single" w:sz="4" w:space="0" w:color="auto"/>
        </w:rPr>
        <w:t>2-3 pages</w:t>
      </w:r>
    </w:p>
    <w:p w14:paraId="4D5CC811" w14:textId="77777777" w:rsidR="00744460" w:rsidRDefault="00744460">
      <w:pPr>
        <w:pStyle w:val="BodyText"/>
      </w:pPr>
    </w:p>
    <w:p w14:paraId="7B741B93" w14:textId="77777777" w:rsidR="00744460" w:rsidRDefault="00744460">
      <w:pPr>
        <w:pStyle w:val="BodyText"/>
      </w:pPr>
    </w:p>
    <w:p w14:paraId="3052C9B8" w14:textId="77777777" w:rsidR="00744460" w:rsidRDefault="00744460">
      <w:pPr>
        <w:pStyle w:val="Date"/>
        <w:sectPr w:rsidR="00744460">
          <w:pgSz w:w="12240" w:h="15840" w:code="1"/>
          <w:pgMar w:top="1440" w:right="1800" w:bottom="1080" w:left="1800" w:header="720" w:footer="634" w:gutter="0"/>
          <w:cols w:space="720"/>
          <w:titlePg/>
        </w:sectPr>
      </w:pPr>
    </w:p>
    <w:p w14:paraId="7311604C" w14:textId="77777777" w:rsidR="00744460" w:rsidRDefault="00744460" w:rsidP="008F4FB6">
      <w:pPr>
        <w:pStyle w:val="Heading1"/>
      </w:pPr>
      <w:bookmarkStart w:id="12" w:name="_Toc66628629"/>
      <w:r>
        <w:lastRenderedPageBreak/>
        <w:t>Operation of the Project</w:t>
      </w:r>
      <w:bookmarkEnd w:id="12"/>
    </w:p>
    <w:p w14:paraId="7CA8363F" w14:textId="77777777" w:rsidR="00744460" w:rsidRPr="00E810A9" w:rsidRDefault="00E810A9" w:rsidP="00E810A9">
      <w:pPr>
        <w:pStyle w:val="BodyText"/>
        <w:spacing w:before="120"/>
        <w:rPr>
          <w:i/>
          <w:snapToGrid w:val="0"/>
          <w:sz w:val="20"/>
        </w:rPr>
      </w:pPr>
      <w:r w:rsidRPr="00E810A9">
        <w:rPr>
          <w:i/>
          <w:snapToGrid w:val="0"/>
          <w:sz w:val="20"/>
        </w:rPr>
        <w:t>[This section d</w:t>
      </w:r>
      <w:r>
        <w:rPr>
          <w:i/>
          <w:snapToGrid w:val="0"/>
          <w:sz w:val="20"/>
        </w:rPr>
        <w:t>escribes how to use the project</w:t>
      </w:r>
      <w:r w:rsidRPr="00E810A9">
        <w:rPr>
          <w:i/>
          <w:snapToGrid w:val="0"/>
          <w:sz w:val="20"/>
        </w:rPr>
        <w:t xml:space="preserve">. </w:t>
      </w:r>
      <w:r>
        <w:rPr>
          <w:i/>
          <w:snapToGrid w:val="0"/>
          <w:sz w:val="20"/>
        </w:rPr>
        <w:t xml:space="preserve"> Anticipate what the User needs to know and </w:t>
      </w:r>
      <w:proofErr w:type="gramStart"/>
      <w:r>
        <w:rPr>
          <w:i/>
          <w:snapToGrid w:val="0"/>
          <w:sz w:val="20"/>
        </w:rPr>
        <w:t>do  Set</w:t>
      </w:r>
      <w:proofErr w:type="gramEnd"/>
      <w:r>
        <w:rPr>
          <w:i/>
          <w:snapToGrid w:val="0"/>
          <w:sz w:val="20"/>
        </w:rPr>
        <w:t>-up and configuration were discussed in Section 2 already</w:t>
      </w:r>
      <w:r w:rsidR="00744460" w:rsidRPr="00E810A9">
        <w:rPr>
          <w:i/>
          <w:snapToGrid w:val="0"/>
          <w:sz w:val="20"/>
        </w:rPr>
        <w:t>.</w:t>
      </w:r>
      <w:r w:rsidRPr="00E810A9">
        <w:rPr>
          <w:i/>
          <w:snapToGrid w:val="0"/>
          <w:sz w:val="20"/>
        </w:rPr>
        <w:t>]</w:t>
      </w:r>
    </w:p>
    <w:p w14:paraId="5C360BCA" w14:textId="77777777" w:rsidR="00744460" w:rsidRPr="00E810A9" w:rsidRDefault="00744460" w:rsidP="00E810A9">
      <w:pPr>
        <w:pStyle w:val="Heading2"/>
        <w:spacing w:before="120" w:after="0"/>
        <w:ind w:left="0" w:firstLine="0"/>
        <w:rPr>
          <w:rFonts w:ascii="Times New Roman" w:hAnsi="Times New Roman"/>
          <w:snapToGrid w:val="0"/>
          <w:szCs w:val="24"/>
        </w:rPr>
      </w:pPr>
      <w:bookmarkStart w:id="13" w:name="_Toc66628630"/>
      <w:r w:rsidRPr="00E810A9">
        <w:rPr>
          <w:rFonts w:ascii="Times New Roman" w:hAnsi="Times New Roman"/>
          <w:snapToGrid w:val="0"/>
          <w:szCs w:val="24"/>
        </w:rPr>
        <w:t>Operating Mode 1: Normal Operation</w:t>
      </w:r>
      <w:bookmarkEnd w:id="13"/>
    </w:p>
    <w:p w14:paraId="206F3CCB" w14:textId="77777777" w:rsidR="00744460" w:rsidRPr="00E810A9" w:rsidRDefault="00744460" w:rsidP="00E810A9">
      <w:pPr>
        <w:pStyle w:val="BodyText"/>
        <w:spacing w:before="120"/>
        <w:rPr>
          <w:snapToGrid w:val="0"/>
          <w:szCs w:val="24"/>
        </w:rPr>
      </w:pPr>
      <w:r w:rsidRPr="00E810A9">
        <w:rPr>
          <w:snapToGrid w:val="0"/>
          <w:szCs w:val="24"/>
        </w:rPr>
        <w:t xml:space="preserve">Organize subsections related to each mode of operation.  Use each to describe what the user does and how the project will respond.  </w:t>
      </w:r>
      <w:r w:rsidR="00E810A9">
        <w:rPr>
          <w:snapToGrid w:val="0"/>
          <w:szCs w:val="24"/>
        </w:rPr>
        <w:t>U</w:t>
      </w:r>
      <w:r w:rsidR="00E810A9" w:rsidRPr="00E810A9">
        <w:rPr>
          <w:snapToGrid w:val="0"/>
          <w:szCs w:val="24"/>
        </w:rPr>
        <w:t xml:space="preserve">se a bulleted list </w:t>
      </w:r>
      <w:r w:rsidR="00E810A9">
        <w:rPr>
          <w:snapToGrid w:val="0"/>
          <w:szCs w:val="24"/>
        </w:rPr>
        <w:t>w</w:t>
      </w:r>
      <w:r w:rsidRPr="00E810A9">
        <w:rPr>
          <w:snapToGrid w:val="0"/>
          <w:szCs w:val="24"/>
        </w:rPr>
        <w:t>hen mul</w:t>
      </w:r>
      <w:r w:rsidR="00E810A9">
        <w:rPr>
          <w:snapToGrid w:val="0"/>
          <w:szCs w:val="24"/>
        </w:rPr>
        <w:t>ti-step operations are required</w:t>
      </w:r>
      <w:r w:rsidRPr="00E810A9">
        <w:rPr>
          <w:snapToGrid w:val="0"/>
          <w:szCs w:val="24"/>
        </w:rPr>
        <w:t>:</w:t>
      </w:r>
    </w:p>
    <w:p w14:paraId="667C0D9D" w14:textId="77777777" w:rsidR="00744460" w:rsidRPr="00E810A9" w:rsidRDefault="00744460" w:rsidP="00E810A9">
      <w:pPr>
        <w:pStyle w:val="BodyText"/>
        <w:numPr>
          <w:ilvl w:val="0"/>
          <w:numId w:val="2"/>
        </w:numPr>
        <w:ind w:left="0" w:firstLine="0"/>
        <w:rPr>
          <w:snapToGrid w:val="0"/>
          <w:szCs w:val="24"/>
        </w:rPr>
      </w:pPr>
      <w:r w:rsidRPr="00E810A9">
        <w:rPr>
          <w:snapToGrid w:val="0"/>
          <w:szCs w:val="24"/>
        </w:rPr>
        <w:t>Explain the operating mode in detail,</w:t>
      </w:r>
    </w:p>
    <w:p w14:paraId="40232005" w14:textId="77777777" w:rsidR="00744460" w:rsidRPr="00E810A9" w:rsidRDefault="00744460" w:rsidP="00E810A9">
      <w:pPr>
        <w:pStyle w:val="BodyText"/>
        <w:numPr>
          <w:ilvl w:val="0"/>
          <w:numId w:val="2"/>
        </w:numPr>
        <w:ind w:left="0" w:firstLine="0"/>
        <w:rPr>
          <w:snapToGrid w:val="0"/>
          <w:szCs w:val="24"/>
        </w:rPr>
      </w:pPr>
      <w:r w:rsidRPr="00E810A9">
        <w:rPr>
          <w:snapToGrid w:val="0"/>
          <w:szCs w:val="24"/>
        </w:rPr>
        <w:t>Indicate the user interface or options in this mode,</w:t>
      </w:r>
    </w:p>
    <w:p w14:paraId="1E902D72" w14:textId="77777777" w:rsidR="00744460" w:rsidRPr="00E810A9" w:rsidRDefault="00744460" w:rsidP="00E810A9">
      <w:pPr>
        <w:pStyle w:val="BodyText"/>
        <w:numPr>
          <w:ilvl w:val="0"/>
          <w:numId w:val="2"/>
        </w:numPr>
        <w:ind w:left="0" w:firstLine="0"/>
        <w:rPr>
          <w:snapToGrid w:val="0"/>
          <w:szCs w:val="24"/>
        </w:rPr>
      </w:pPr>
      <w:r w:rsidRPr="00E810A9">
        <w:rPr>
          <w:snapToGrid w:val="0"/>
          <w:szCs w:val="24"/>
        </w:rPr>
        <w:t>Describe the normal consequences of user actions,</w:t>
      </w:r>
    </w:p>
    <w:p w14:paraId="1C2C28C9" w14:textId="77777777" w:rsidR="00744460" w:rsidRPr="00E810A9" w:rsidRDefault="00744460" w:rsidP="00E810A9">
      <w:pPr>
        <w:pStyle w:val="BodyText"/>
        <w:numPr>
          <w:ilvl w:val="0"/>
          <w:numId w:val="2"/>
        </w:numPr>
        <w:ind w:left="0" w:firstLine="0"/>
        <w:rPr>
          <w:snapToGrid w:val="0"/>
          <w:szCs w:val="24"/>
        </w:rPr>
      </w:pPr>
      <w:r w:rsidRPr="00E810A9">
        <w:rPr>
          <w:snapToGrid w:val="0"/>
          <w:szCs w:val="24"/>
        </w:rPr>
        <w:t>Tell the user what abnormal results might occur from this mode,</w:t>
      </w:r>
    </w:p>
    <w:p w14:paraId="65256D9A" w14:textId="77777777" w:rsidR="00744460" w:rsidRPr="00E810A9" w:rsidRDefault="00744460" w:rsidP="00E810A9">
      <w:pPr>
        <w:pStyle w:val="BodyText"/>
        <w:numPr>
          <w:ilvl w:val="0"/>
          <w:numId w:val="2"/>
        </w:numPr>
        <w:ind w:left="0" w:firstLine="0"/>
        <w:rPr>
          <w:snapToGrid w:val="0"/>
          <w:szCs w:val="24"/>
        </w:rPr>
      </w:pPr>
      <w:r w:rsidRPr="00E810A9">
        <w:rPr>
          <w:snapToGrid w:val="0"/>
          <w:szCs w:val="24"/>
        </w:rPr>
        <w:t>Include instructions to exit this operating mode, including how to stop all operations.</w:t>
      </w:r>
    </w:p>
    <w:p w14:paraId="67EA8AD4" w14:textId="77777777" w:rsidR="007374EB" w:rsidRPr="007374EB" w:rsidRDefault="00744460" w:rsidP="007374EB">
      <w:pPr>
        <w:pStyle w:val="BodyText"/>
        <w:spacing w:before="120"/>
        <w:rPr>
          <w:snapToGrid w:val="0"/>
          <w:szCs w:val="24"/>
        </w:rPr>
      </w:pPr>
      <w:r w:rsidRPr="00E810A9">
        <w:rPr>
          <w:snapToGrid w:val="0"/>
          <w:szCs w:val="24"/>
        </w:rPr>
        <w:t xml:space="preserve">Use figures, schematics, tables to illustrate options and responses.  Be concrete and accurate.  Avoid broad but uninformative claims like 'We have included all necessary adjustments to customize your Wonder Widget System.'  Instead, </w:t>
      </w:r>
      <w:r w:rsidR="00E810A9">
        <w:rPr>
          <w:snapToGrid w:val="0"/>
          <w:szCs w:val="24"/>
        </w:rPr>
        <w:t xml:space="preserve">be factual and </w:t>
      </w:r>
      <w:r w:rsidRPr="00E810A9">
        <w:rPr>
          <w:snapToGrid w:val="0"/>
          <w:szCs w:val="24"/>
        </w:rPr>
        <w:t xml:space="preserve">say 'The Wonder Widget System can be adjusted for ambient temperature, customer weight, and frequency.'   Imagine that the </w:t>
      </w:r>
      <w:r w:rsidR="00E810A9">
        <w:rPr>
          <w:snapToGrid w:val="0"/>
          <w:szCs w:val="24"/>
        </w:rPr>
        <w:t>User is consulting</w:t>
      </w:r>
      <w:r w:rsidRPr="00E810A9">
        <w:rPr>
          <w:snapToGrid w:val="0"/>
          <w:szCs w:val="24"/>
        </w:rPr>
        <w:t xml:space="preserve"> your manual a year from now, and has no access to </w:t>
      </w:r>
      <w:r w:rsidR="00E810A9">
        <w:rPr>
          <w:snapToGrid w:val="0"/>
          <w:szCs w:val="24"/>
        </w:rPr>
        <w:t>your</w:t>
      </w:r>
      <w:r w:rsidRPr="00E810A9">
        <w:rPr>
          <w:snapToGrid w:val="0"/>
          <w:szCs w:val="24"/>
        </w:rPr>
        <w:t xml:space="preserve"> team.  What do they really have to know?</w:t>
      </w:r>
      <w:r w:rsidR="007374EB">
        <w:rPr>
          <w:snapToGrid w:val="0"/>
          <w:szCs w:val="24"/>
        </w:rPr>
        <w:t xml:space="preserve">  </w:t>
      </w:r>
      <w:r w:rsidR="007374EB">
        <w:t>If appropriate, include screen shots of GUI(s), and subsequent important screen interactions.</w:t>
      </w:r>
    </w:p>
    <w:p w14:paraId="2BDCD7B6" w14:textId="77777777" w:rsidR="00744460" w:rsidRPr="00E810A9" w:rsidRDefault="00744460" w:rsidP="00E810A9">
      <w:pPr>
        <w:pStyle w:val="BodyText"/>
        <w:spacing w:before="120"/>
        <w:rPr>
          <w:snapToGrid w:val="0"/>
          <w:szCs w:val="24"/>
        </w:rPr>
      </w:pPr>
      <w:r w:rsidRPr="00E810A9">
        <w:rPr>
          <w:snapToGrid w:val="0"/>
          <w:szCs w:val="24"/>
        </w:rPr>
        <w:t>If the project is not completely operational, indicate how it should be working when done.  Mark the discussion explicitly 'This feature not yet implemented'.  A later revision of the User's Manual would correct these sections.</w:t>
      </w:r>
    </w:p>
    <w:p w14:paraId="524C1BC9" w14:textId="77777777" w:rsidR="00744460" w:rsidRPr="00E810A9" w:rsidRDefault="00744460" w:rsidP="00E810A9">
      <w:pPr>
        <w:pStyle w:val="Heading2"/>
        <w:spacing w:before="120" w:after="0"/>
        <w:ind w:left="0" w:firstLine="0"/>
        <w:rPr>
          <w:rFonts w:ascii="Times New Roman" w:hAnsi="Times New Roman"/>
          <w:snapToGrid w:val="0"/>
          <w:szCs w:val="24"/>
        </w:rPr>
      </w:pPr>
      <w:bookmarkStart w:id="14" w:name="_Toc66628631"/>
      <w:r w:rsidRPr="00E810A9">
        <w:rPr>
          <w:rFonts w:ascii="Times New Roman" w:hAnsi="Times New Roman"/>
          <w:snapToGrid w:val="0"/>
          <w:szCs w:val="24"/>
        </w:rPr>
        <w:t>Operating Mode 2: Abnormal Operations</w:t>
      </w:r>
      <w:bookmarkEnd w:id="14"/>
    </w:p>
    <w:p w14:paraId="4CD2D07A" w14:textId="77777777" w:rsidR="00744460" w:rsidRPr="00E810A9" w:rsidRDefault="007374EB" w:rsidP="00E810A9">
      <w:pPr>
        <w:pStyle w:val="BodyText"/>
        <w:spacing w:before="120"/>
        <w:rPr>
          <w:szCs w:val="24"/>
        </w:rPr>
      </w:pPr>
      <w:r>
        <w:rPr>
          <w:szCs w:val="24"/>
        </w:rPr>
        <w:t>Describe any</w:t>
      </w:r>
      <w:r w:rsidR="00744460" w:rsidRPr="00E810A9">
        <w:rPr>
          <w:szCs w:val="24"/>
        </w:rPr>
        <w:t xml:space="preserve"> anticipate</w:t>
      </w:r>
      <w:r>
        <w:rPr>
          <w:szCs w:val="24"/>
        </w:rPr>
        <w:t>d</w:t>
      </w:r>
      <w:r w:rsidR="00744460" w:rsidRPr="00E810A9">
        <w:rPr>
          <w:szCs w:val="24"/>
        </w:rPr>
        <w:t xml:space="preserve"> abnormal states (e.g. </w:t>
      </w:r>
      <w:r>
        <w:rPr>
          <w:szCs w:val="24"/>
        </w:rPr>
        <w:t>out-of-range data) and recovery.  H</w:t>
      </w:r>
      <w:r w:rsidR="00744460" w:rsidRPr="00E810A9">
        <w:rPr>
          <w:szCs w:val="24"/>
        </w:rPr>
        <w:t>ave you explicitly built into the project operating modes like 'diagnostic' or 'self-test'?  Describe how the project can enter and recover from such states.  Is user intervention needed?  Where can the users find help when a problem arises?</w:t>
      </w:r>
    </w:p>
    <w:p w14:paraId="4E94A5B8" w14:textId="77777777" w:rsidR="00744460" w:rsidRPr="00E810A9" w:rsidRDefault="00744460" w:rsidP="00E810A9">
      <w:pPr>
        <w:pStyle w:val="Heading2"/>
        <w:spacing w:before="120" w:after="0"/>
        <w:ind w:left="0" w:firstLine="0"/>
        <w:rPr>
          <w:rFonts w:ascii="Times New Roman" w:hAnsi="Times New Roman"/>
          <w:szCs w:val="24"/>
        </w:rPr>
      </w:pPr>
      <w:bookmarkStart w:id="15" w:name="_Toc66628632"/>
      <w:r w:rsidRPr="00E810A9">
        <w:rPr>
          <w:rFonts w:ascii="Times New Roman" w:hAnsi="Times New Roman"/>
          <w:szCs w:val="24"/>
        </w:rPr>
        <w:t>Safety Issues</w:t>
      </w:r>
      <w:bookmarkEnd w:id="15"/>
    </w:p>
    <w:p w14:paraId="37A67609" w14:textId="77777777" w:rsidR="00744460" w:rsidRPr="00E810A9" w:rsidRDefault="004D25CC" w:rsidP="00E810A9">
      <w:pPr>
        <w:pStyle w:val="BodyText"/>
        <w:spacing w:before="120"/>
        <w:rPr>
          <w:szCs w:val="24"/>
        </w:rPr>
      </w:pPr>
      <w:r w:rsidRPr="00E810A9">
        <w:rPr>
          <w:szCs w:val="24"/>
        </w:rPr>
        <w:t>Are there</w:t>
      </w:r>
      <w:r w:rsidR="00744460" w:rsidRPr="00E810A9">
        <w:rPr>
          <w:szCs w:val="24"/>
        </w:rPr>
        <w:t xml:space="preserve"> safety issues </w:t>
      </w:r>
      <w:r w:rsidR="00C143A4" w:rsidRPr="00E810A9">
        <w:rPr>
          <w:szCs w:val="24"/>
        </w:rPr>
        <w:t>inherent in</w:t>
      </w:r>
      <w:r w:rsidR="00744460" w:rsidRPr="00E810A9">
        <w:rPr>
          <w:szCs w:val="24"/>
        </w:rPr>
        <w:t xml:space="preserve"> this project?  Safety concerns may be present in both normal and abnormal operation.  Consider operator and bystander safety first, but also discuss, if appropriate, property safety (fire, explosion, hazardous materials, etc.) and data security.  If your project is part of a larger system, discuss the implications of failures in your system on the health of the parent system.</w:t>
      </w:r>
    </w:p>
    <w:p w14:paraId="080B0A38" w14:textId="77777777" w:rsidR="002E588A" w:rsidRPr="00E810A9" w:rsidRDefault="002E588A" w:rsidP="00E810A9">
      <w:pPr>
        <w:spacing w:before="120"/>
        <w:rPr>
          <w:sz w:val="24"/>
          <w:szCs w:val="24"/>
        </w:rPr>
      </w:pPr>
      <w:r w:rsidRPr="00E810A9">
        <w:rPr>
          <w:b/>
          <w:bCs/>
          <w:sz w:val="24"/>
          <w:szCs w:val="24"/>
          <w:bdr w:val="single" w:sz="4" w:space="0" w:color="auto"/>
        </w:rPr>
        <w:t>As long as needed</w:t>
      </w:r>
    </w:p>
    <w:p w14:paraId="2A93BCBE" w14:textId="77777777" w:rsidR="00744460" w:rsidRDefault="00744460">
      <w:pPr>
        <w:pStyle w:val="BodyText"/>
      </w:pPr>
    </w:p>
    <w:p w14:paraId="00BC99EC" w14:textId="77777777" w:rsidR="00744460" w:rsidRDefault="00744460">
      <w:pPr>
        <w:sectPr w:rsidR="00744460">
          <w:pgSz w:w="12240" w:h="15840" w:code="1"/>
          <w:pgMar w:top="1440" w:right="1800" w:bottom="1260" w:left="1800" w:header="720" w:footer="634" w:gutter="0"/>
          <w:cols w:space="720"/>
          <w:titlePg/>
        </w:sectPr>
      </w:pPr>
    </w:p>
    <w:p w14:paraId="5E699E7E" w14:textId="77777777" w:rsidR="00744460" w:rsidRDefault="00744460" w:rsidP="008F4FB6">
      <w:pPr>
        <w:pStyle w:val="Heading1"/>
      </w:pPr>
      <w:bookmarkStart w:id="16" w:name="_Toc66628633"/>
      <w:r>
        <w:lastRenderedPageBreak/>
        <w:t>Technical Background</w:t>
      </w:r>
      <w:bookmarkEnd w:id="16"/>
    </w:p>
    <w:p w14:paraId="14F2249D" w14:textId="77777777" w:rsidR="00487E6C" w:rsidRPr="00487E6C" w:rsidRDefault="00487E6C">
      <w:pPr>
        <w:pStyle w:val="BodyText"/>
        <w:rPr>
          <w:i/>
          <w:sz w:val="20"/>
        </w:rPr>
      </w:pPr>
      <w:r w:rsidRPr="00487E6C">
        <w:rPr>
          <w:i/>
          <w:sz w:val="20"/>
        </w:rPr>
        <w:t xml:space="preserve"> [</w:t>
      </w:r>
      <w:r w:rsidR="00744460" w:rsidRPr="00487E6C">
        <w:rPr>
          <w:i/>
          <w:sz w:val="20"/>
        </w:rPr>
        <w:t xml:space="preserve">The User's Manual will be the </w:t>
      </w:r>
      <w:r w:rsidR="00744460" w:rsidRPr="00487E6C">
        <w:rPr>
          <w:i/>
          <w:sz w:val="20"/>
          <w:u w:val="single"/>
        </w:rPr>
        <w:t>primary reference</w:t>
      </w:r>
      <w:r w:rsidR="00744460" w:rsidRPr="00487E6C">
        <w:rPr>
          <w:i/>
          <w:sz w:val="20"/>
        </w:rPr>
        <w:t xml:space="preserve"> for your project</w:t>
      </w:r>
      <w:r w:rsidR="007217A2" w:rsidRPr="00487E6C">
        <w:rPr>
          <w:i/>
          <w:sz w:val="20"/>
        </w:rPr>
        <w:t xml:space="preserve"> when others want to understand your </w:t>
      </w:r>
      <w:r>
        <w:rPr>
          <w:i/>
          <w:sz w:val="20"/>
        </w:rPr>
        <w:t xml:space="preserve">creative </w:t>
      </w:r>
      <w:r w:rsidR="007217A2" w:rsidRPr="00487E6C">
        <w:rPr>
          <w:i/>
          <w:sz w:val="20"/>
        </w:rPr>
        <w:t>work</w:t>
      </w:r>
      <w:r w:rsidR="00E548E0" w:rsidRPr="00487E6C">
        <w:rPr>
          <w:i/>
          <w:sz w:val="20"/>
        </w:rPr>
        <w:t xml:space="preserve"> and how to operate it</w:t>
      </w:r>
      <w:r w:rsidR="007217A2" w:rsidRPr="00487E6C">
        <w:rPr>
          <w:i/>
          <w:sz w:val="20"/>
        </w:rPr>
        <w:t>.</w:t>
      </w:r>
      <w:r w:rsidR="00744460" w:rsidRPr="00487E6C">
        <w:rPr>
          <w:i/>
          <w:sz w:val="20"/>
        </w:rPr>
        <w:t xml:space="preserve">  While </w:t>
      </w:r>
      <w:r>
        <w:rPr>
          <w:i/>
          <w:sz w:val="20"/>
        </w:rPr>
        <w:t>the Resource CD</w:t>
      </w:r>
      <w:r w:rsidR="00744460" w:rsidRPr="00487E6C">
        <w:rPr>
          <w:i/>
          <w:sz w:val="20"/>
        </w:rPr>
        <w:t xml:space="preserve"> and</w:t>
      </w:r>
      <w:r>
        <w:rPr>
          <w:i/>
          <w:sz w:val="20"/>
        </w:rPr>
        <w:t xml:space="preserve"> individual</w:t>
      </w:r>
      <w:r w:rsidR="00744460" w:rsidRPr="00487E6C">
        <w:rPr>
          <w:i/>
          <w:sz w:val="20"/>
        </w:rPr>
        <w:t xml:space="preserve"> logbooks are also helpful, this </w:t>
      </w:r>
      <w:r>
        <w:rPr>
          <w:i/>
          <w:sz w:val="20"/>
        </w:rPr>
        <w:t>User’s Manual</w:t>
      </w:r>
      <w:r w:rsidRPr="00487E6C">
        <w:rPr>
          <w:i/>
          <w:sz w:val="20"/>
        </w:rPr>
        <w:t xml:space="preserve"> will be consulted first by users and by future teams considering your project.]</w:t>
      </w:r>
    </w:p>
    <w:p w14:paraId="28735C00" w14:textId="77777777" w:rsidR="00744460" w:rsidRDefault="00487E6C" w:rsidP="00487E6C">
      <w:pPr>
        <w:pStyle w:val="BodyText"/>
        <w:spacing w:before="120"/>
      </w:pPr>
      <w:r>
        <w:t>I</w:t>
      </w:r>
      <w:r w:rsidR="00744460">
        <w:t xml:space="preserve">nclude a </w:t>
      </w:r>
      <w:r w:rsidR="00744460" w:rsidRPr="00E548E0">
        <w:rPr>
          <w:u w:val="single"/>
        </w:rPr>
        <w:t>brief</w:t>
      </w:r>
      <w:r w:rsidR="00744460">
        <w:t xml:space="preserve"> discussion of the technical approach, even if </w:t>
      </w:r>
      <w:r>
        <w:t>your</w:t>
      </w:r>
      <w:r w:rsidR="00744460">
        <w:t xml:space="preserve"> primary users are non-technical.  Keep this discussion focussed on the technical </w:t>
      </w:r>
      <w:r w:rsidR="00744460" w:rsidRPr="00487E6C">
        <w:rPr>
          <w:u w:val="single"/>
        </w:rPr>
        <w:t>principles</w:t>
      </w:r>
      <w:r w:rsidR="00744460">
        <w:t xml:space="preserve"> of your implementation</w:t>
      </w:r>
      <w:r>
        <w:t>.</w:t>
      </w:r>
      <w:r w:rsidR="00744460">
        <w:t xml:space="preserve">  </w:t>
      </w:r>
      <w:r>
        <w:t>Y</w:t>
      </w:r>
      <w:r w:rsidR="00744460">
        <w:t>ou can include a discussion of the underlying physics or other laws that govern how your project operates.</w:t>
      </w:r>
    </w:p>
    <w:p w14:paraId="65935D0C" w14:textId="77777777" w:rsidR="00744460" w:rsidRDefault="00744460" w:rsidP="00487E6C">
      <w:pPr>
        <w:pStyle w:val="BodyText"/>
        <w:spacing w:before="120"/>
      </w:pPr>
      <w:r>
        <w:t xml:space="preserve">Do </w:t>
      </w:r>
      <w:r w:rsidR="004D25CC">
        <w:t>not make this a project history!</w:t>
      </w:r>
      <w:r>
        <w:t xml:space="preserve">  Do not include </w:t>
      </w:r>
      <w:r w:rsidR="004D25CC">
        <w:t>any</w:t>
      </w:r>
      <w:r>
        <w:t xml:space="preserve"> false starts and failed designs.  Only</w:t>
      </w:r>
      <w:r w:rsidR="00487E6C">
        <w:t xml:space="preserve"> describe</w:t>
      </w:r>
      <w:r>
        <w:t xml:space="preserve"> your </w:t>
      </w:r>
      <w:r w:rsidRPr="004D25CC">
        <w:rPr>
          <w:u w:val="single"/>
        </w:rPr>
        <w:t>final, as-built project</w:t>
      </w:r>
      <w:r>
        <w:t>.</w:t>
      </w:r>
    </w:p>
    <w:p w14:paraId="616580BB" w14:textId="77777777" w:rsidR="002E588A" w:rsidRDefault="002E588A" w:rsidP="00487E6C">
      <w:pPr>
        <w:pStyle w:val="BodyText"/>
        <w:spacing w:before="120"/>
      </w:pPr>
    </w:p>
    <w:p w14:paraId="0E086AF1" w14:textId="77777777" w:rsidR="002E588A" w:rsidRPr="002E588A" w:rsidRDefault="00487E6C" w:rsidP="00487E6C">
      <w:pPr>
        <w:spacing w:before="120"/>
        <w:rPr>
          <w:sz w:val="28"/>
          <w:szCs w:val="28"/>
        </w:rPr>
      </w:pPr>
      <w:r>
        <w:rPr>
          <w:b/>
          <w:bCs/>
          <w:sz w:val="28"/>
          <w:szCs w:val="28"/>
          <w:bdr w:val="single" w:sz="4" w:space="0" w:color="auto"/>
        </w:rPr>
        <w:t>2-3 pages</w:t>
      </w:r>
    </w:p>
    <w:p w14:paraId="73FB4D54" w14:textId="77777777" w:rsidR="00744460" w:rsidRDefault="00744460" w:rsidP="00487E6C">
      <w:pPr>
        <w:pStyle w:val="Date"/>
        <w:spacing w:before="120"/>
      </w:pPr>
    </w:p>
    <w:p w14:paraId="0AD28F0C" w14:textId="580411BA" w:rsidR="000A1ADC" w:rsidRDefault="000A1ADC">
      <w:r>
        <w:br w:type="page"/>
      </w:r>
    </w:p>
    <w:p w14:paraId="2F290342" w14:textId="77777777" w:rsidR="00744460" w:rsidRDefault="00744460" w:rsidP="00487E6C">
      <w:pPr>
        <w:spacing w:before="120"/>
        <w:sectPr w:rsidR="00744460">
          <w:pgSz w:w="12240" w:h="15840" w:code="1"/>
          <w:pgMar w:top="1440" w:right="1800" w:bottom="1440" w:left="1800" w:header="720" w:footer="634" w:gutter="0"/>
          <w:cols w:space="720"/>
          <w:titlePg/>
        </w:sectPr>
      </w:pPr>
    </w:p>
    <w:p w14:paraId="004B61B8" w14:textId="064B59D5" w:rsidR="000A1ADC" w:rsidRDefault="000A1ADC" w:rsidP="008F4FB6">
      <w:pPr>
        <w:pStyle w:val="Heading1"/>
      </w:pPr>
      <w:bookmarkStart w:id="17" w:name="_Toc66628634"/>
      <w:r>
        <w:lastRenderedPageBreak/>
        <w:t>Relevant Engineering Standards</w:t>
      </w:r>
      <w:bookmarkEnd w:id="17"/>
    </w:p>
    <w:p w14:paraId="7F91ADD5" w14:textId="12C6B4C6" w:rsidR="000A1ADC" w:rsidRDefault="000A1ADC" w:rsidP="000A1ADC"/>
    <w:p w14:paraId="6C11D516" w14:textId="41109D37" w:rsidR="000A1ADC" w:rsidRPr="000A1ADC" w:rsidRDefault="000A1ADC" w:rsidP="000A1ADC">
      <w:pPr>
        <w:rPr>
          <w:sz w:val="24"/>
          <w:szCs w:val="24"/>
        </w:rPr>
      </w:pPr>
      <w:r w:rsidRPr="000A1ADC">
        <w:rPr>
          <w:sz w:val="24"/>
          <w:szCs w:val="24"/>
        </w:rPr>
        <w:t>Include a brief discussion of the most relevant engineering standards to your project.  These can consist of standards related to electrical design and construction</w:t>
      </w:r>
      <w:r w:rsidR="00A90A51">
        <w:rPr>
          <w:sz w:val="24"/>
          <w:szCs w:val="24"/>
        </w:rPr>
        <w:t xml:space="preserve"> (</w:t>
      </w:r>
      <w:proofErr w:type="spellStart"/>
      <w:r w:rsidR="00A90A51">
        <w:rPr>
          <w:sz w:val="24"/>
          <w:szCs w:val="24"/>
        </w:rPr>
        <w:t>eg.</w:t>
      </w:r>
      <w:proofErr w:type="spellEnd"/>
      <w:r w:rsidR="00A90A51">
        <w:rPr>
          <w:sz w:val="24"/>
          <w:szCs w:val="24"/>
        </w:rPr>
        <w:t xml:space="preserve"> National Electrical Safety Code)</w:t>
      </w:r>
      <w:r w:rsidRPr="000A1ADC">
        <w:rPr>
          <w:sz w:val="24"/>
          <w:szCs w:val="24"/>
        </w:rPr>
        <w:t xml:space="preserve">, software design, </w:t>
      </w:r>
      <w:r w:rsidR="00A90A51">
        <w:rPr>
          <w:sz w:val="24"/>
          <w:szCs w:val="24"/>
        </w:rPr>
        <w:t xml:space="preserve">coding standards, </w:t>
      </w:r>
      <w:r w:rsidRPr="000A1ADC">
        <w:rPr>
          <w:sz w:val="24"/>
          <w:szCs w:val="24"/>
        </w:rPr>
        <w:t xml:space="preserve">communication </w:t>
      </w:r>
      <w:r w:rsidR="00A90A51">
        <w:rPr>
          <w:sz w:val="24"/>
          <w:szCs w:val="24"/>
        </w:rPr>
        <w:t xml:space="preserve">and internet </w:t>
      </w:r>
      <w:r w:rsidRPr="000A1ADC">
        <w:rPr>
          <w:sz w:val="24"/>
          <w:szCs w:val="24"/>
        </w:rPr>
        <w:t xml:space="preserve">protocols, operational environment, </w:t>
      </w:r>
      <w:r w:rsidR="00A90A51">
        <w:rPr>
          <w:sz w:val="24"/>
          <w:szCs w:val="24"/>
        </w:rPr>
        <w:t xml:space="preserve">governmental requirements, </w:t>
      </w:r>
      <w:r w:rsidRPr="000A1ADC">
        <w:rPr>
          <w:sz w:val="24"/>
          <w:szCs w:val="24"/>
        </w:rPr>
        <w:t xml:space="preserve">etc.  </w:t>
      </w:r>
    </w:p>
    <w:p w14:paraId="366D3D9A" w14:textId="77777777" w:rsidR="00A90A51" w:rsidRDefault="00A90A51">
      <w:pPr>
        <w:rPr>
          <w:sz w:val="24"/>
          <w:szCs w:val="24"/>
        </w:rPr>
      </w:pPr>
    </w:p>
    <w:p w14:paraId="2EDE0998" w14:textId="77777777" w:rsidR="00A90A51" w:rsidRDefault="00A90A51">
      <w:pPr>
        <w:rPr>
          <w:sz w:val="24"/>
          <w:szCs w:val="24"/>
        </w:rPr>
      </w:pPr>
    </w:p>
    <w:p w14:paraId="1722CC6F" w14:textId="1AA113D4" w:rsidR="00A90A51" w:rsidRPr="002E588A" w:rsidRDefault="00A90A51" w:rsidP="00A90A51">
      <w:pPr>
        <w:spacing w:before="120"/>
        <w:rPr>
          <w:sz w:val="28"/>
          <w:szCs w:val="28"/>
        </w:rPr>
      </w:pPr>
      <w:r>
        <w:rPr>
          <w:b/>
          <w:bCs/>
          <w:sz w:val="28"/>
          <w:szCs w:val="28"/>
          <w:bdr w:val="single" w:sz="4" w:space="0" w:color="auto"/>
        </w:rPr>
        <w:t>1-2</w:t>
      </w:r>
      <w:r>
        <w:rPr>
          <w:b/>
          <w:bCs/>
          <w:sz w:val="28"/>
          <w:szCs w:val="28"/>
          <w:bdr w:val="single" w:sz="4" w:space="0" w:color="auto"/>
        </w:rPr>
        <w:t xml:space="preserve"> pages</w:t>
      </w:r>
    </w:p>
    <w:p w14:paraId="2D098B5A" w14:textId="77777777" w:rsidR="00A90A51" w:rsidRDefault="00A90A51" w:rsidP="00A90A51">
      <w:pPr>
        <w:pStyle w:val="Date"/>
        <w:spacing w:before="120"/>
      </w:pPr>
    </w:p>
    <w:p w14:paraId="3596FF32" w14:textId="17E10734" w:rsidR="000A1ADC" w:rsidRPr="000A1ADC" w:rsidRDefault="000A1ADC">
      <w:pPr>
        <w:rPr>
          <w:rFonts w:ascii="Arial" w:hAnsi="Arial"/>
          <w:b/>
          <w:kern w:val="28"/>
          <w:sz w:val="24"/>
          <w:szCs w:val="24"/>
        </w:rPr>
      </w:pPr>
      <w:r w:rsidRPr="000A1ADC">
        <w:rPr>
          <w:sz w:val="24"/>
          <w:szCs w:val="24"/>
        </w:rPr>
        <w:br w:type="page"/>
      </w:r>
    </w:p>
    <w:p w14:paraId="4AC678D4" w14:textId="66F08E7B" w:rsidR="00744460" w:rsidRDefault="00744460" w:rsidP="008F4FB6">
      <w:pPr>
        <w:pStyle w:val="Heading1"/>
      </w:pPr>
      <w:bookmarkStart w:id="18" w:name="_Toc66628635"/>
      <w:r>
        <w:lastRenderedPageBreak/>
        <w:t>Cost Breakdown</w:t>
      </w:r>
      <w:bookmarkEnd w:id="18"/>
    </w:p>
    <w:p w14:paraId="3B164312" w14:textId="77777777" w:rsidR="00744460" w:rsidRDefault="00744460" w:rsidP="00E810A9">
      <w:pPr>
        <w:pStyle w:val="BodyText"/>
        <w:spacing w:before="120"/>
      </w:pPr>
      <w:r>
        <w:t xml:space="preserve">Consider your </w:t>
      </w:r>
      <w:r w:rsidR="007E401D">
        <w:t>EC464</w:t>
      </w:r>
      <w:r w:rsidR="00E548E0">
        <w:t xml:space="preserve"> </w:t>
      </w:r>
      <w:r>
        <w:t xml:space="preserve">prototype to be the </w:t>
      </w:r>
      <w:r>
        <w:rPr>
          <w:i/>
          <w:iCs/>
        </w:rPr>
        <w:t>alpha</w:t>
      </w:r>
      <w:r>
        <w:t xml:space="preserve"> version.  The next unit made, according to your engine</w:t>
      </w:r>
      <w:r w:rsidR="002E588A">
        <w:t>ering specifications and design</w:t>
      </w:r>
      <w:r>
        <w:t xml:space="preserve">, would be the </w:t>
      </w:r>
      <w:r>
        <w:rPr>
          <w:i/>
          <w:iCs/>
        </w:rPr>
        <w:t>beta</w:t>
      </w:r>
      <w:r>
        <w:t xml:space="preserve"> version.  Later a manufacturing version or release-version would be made.</w:t>
      </w:r>
    </w:p>
    <w:p w14:paraId="6017CC26" w14:textId="77777777" w:rsidR="00B5030E" w:rsidRDefault="00B5030E" w:rsidP="00E810A9">
      <w:pPr>
        <w:pStyle w:val="BodyText"/>
        <w:spacing w:before="120"/>
      </w:pPr>
      <w:r>
        <w:t xml:space="preserve">What would be the cost of </w:t>
      </w:r>
      <w:r w:rsidR="007374EB">
        <w:t>your</w:t>
      </w:r>
      <w:r>
        <w:t xml:space="preserve"> </w:t>
      </w:r>
      <w:r>
        <w:rPr>
          <w:b/>
          <w:bCs/>
          <w:i/>
          <w:iCs/>
        </w:rPr>
        <w:t>beta</w:t>
      </w:r>
      <w:r>
        <w:t xml:space="preserve"> unit when it is created?  This should assume market costs, i.e. no donations</w:t>
      </w:r>
      <w:r w:rsidR="004D25CC">
        <w:t>, no picking through the customer’s parts closet</w:t>
      </w:r>
      <w:r>
        <w:t>.</w:t>
      </w:r>
    </w:p>
    <w:p w14:paraId="0BFFBA01" w14:textId="050DE640" w:rsidR="00B5030E" w:rsidRDefault="00744460" w:rsidP="00E810A9">
      <w:pPr>
        <w:pStyle w:val="BodyText"/>
        <w:spacing w:before="120"/>
      </w:pPr>
      <w:r>
        <w:t>You can edit the table below to describe the project expenses for th</w:t>
      </w:r>
      <w:r w:rsidR="007374EB">
        <w:t>e beta version</w:t>
      </w:r>
      <w:r>
        <w:t xml:space="preserve">.   </w:t>
      </w:r>
      <w:r w:rsidR="00B5030E">
        <w:t xml:space="preserve">It is not necessary to provide every detail about parts, labor, and services in your cost breakdown.   Decide upon a level of aggregation of investment and group costs accordingly.  </w:t>
      </w:r>
    </w:p>
    <w:p w14:paraId="0146E924" w14:textId="77777777" w:rsidR="000A1ADC" w:rsidRDefault="000A1ADC" w:rsidP="00E810A9">
      <w:pPr>
        <w:pStyle w:val="BodyText"/>
        <w:spacing w:before="120"/>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8"/>
        <w:gridCol w:w="1232"/>
        <w:gridCol w:w="4899"/>
        <w:gridCol w:w="1026"/>
        <w:gridCol w:w="1275"/>
      </w:tblGrid>
      <w:tr w:rsidR="00744460" w14:paraId="56D255A3" w14:textId="77777777" w:rsidTr="00A90A51">
        <w:trPr>
          <w:cantSplit/>
          <w:trHeight w:val="359"/>
        </w:trPr>
        <w:tc>
          <w:tcPr>
            <w:tcW w:w="10260" w:type="dxa"/>
            <w:gridSpan w:val="5"/>
            <w:shd w:val="pct20" w:color="auto" w:fill="FFFFFF"/>
          </w:tcPr>
          <w:p w14:paraId="6C8F76ED" w14:textId="77777777" w:rsidR="00744460" w:rsidRDefault="00744460" w:rsidP="00E810A9">
            <w:pPr>
              <w:pStyle w:val="BodyText"/>
              <w:spacing w:before="120"/>
            </w:pPr>
            <w:r>
              <w:t>Project Costs for Production of Beta Version (Next Unit after Prototype)</w:t>
            </w:r>
          </w:p>
        </w:tc>
      </w:tr>
      <w:tr w:rsidR="00744460" w14:paraId="5457DD8C" w14:textId="77777777" w:rsidTr="00A90A51">
        <w:trPr>
          <w:trHeight w:val="610"/>
        </w:trPr>
        <w:tc>
          <w:tcPr>
            <w:tcW w:w="1828" w:type="dxa"/>
          </w:tcPr>
          <w:p w14:paraId="5E2C2BA6" w14:textId="77777777" w:rsidR="00744460" w:rsidRDefault="00744460" w:rsidP="00E810A9">
            <w:pPr>
              <w:pStyle w:val="BodyText"/>
              <w:spacing w:before="120"/>
            </w:pPr>
            <w:r>
              <w:t>Item</w:t>
            </w:r>
          </w:p>
        </w:tc>
        <w:tc>
          <w:tcPr>
            <w:tcW w:w="1232" w:type="dxa"/>
          </w:tcPr>
          <w:p w14:paraId="5F936C8C" w14:textId="07DE64DB" w:rsidR="00744460" w:rsidRDefault="00744460" w:rsidP="00E810A9">
            <w:pPr>
              <w:pStyle w:val="BodyText"/>
              <w:spacing w:before="120"/>
            </w:pPr>
            <w:r>
              <w:t>Quanti</w:t>
            </w:r>
            <w:r w:rsidR="00A90A51">
              <w:t>t</w:t>
            </w:r>
            <w:r>
              <w:t>y</w:t>
            </w:r>
          </w:p>
        </w:tc>
        <w:tc>
          <w:tcPr>
            <w:tcW w:w="4899" w:type="dxa"/>
          </w:tcPr>
          <w:p w14:paraId="35B8309E" w14:textId="77777777" w:rsidR="00744460" w:rsidRDefault="00744460" w:rsidP="00E810A9">
            <w:pPr>
              <w:pStyle w:val="BodyText"/>
              <w:spacing w:before="120"/>
            </w:pPr>
            <w:r>
              <w:t>Description</w:t>
            </w:r>
          </w:p>
        </w:tc>
        <w:tc>
          <w:tcPr>
            <w:tcW w:w="1026" w:type="dxa"/>
          </w:tcPr>
          <w:p w14:paraId="762DFD9A" w14:textId="77777777" w:rsidR="00744460" w:rsidRDefault="00744460" w:rsidP="00E810A9">
            <w:pPr>
              <w:pStyle w:val="BodyText"/>
              <w:spacing w:before="120"/>
            </w:pPr>
            <w:r>
              <w:t>Unit Cost</w:t>
            </w:r>
          </w:p>
        </w:tc>
        <w:tc>
          <w:tcPr>
            <w:tcW w:w="1275" w:type="dxa"/>
          </w:tcPr>
          <w:p w14:paraId="5D6705D6" w14:textId="77777777" w:rsidR="00744460" w:rsidRDefault="00744460" w:rsidP="00E810A9">
            <w:pPr>
              <w:pStyle w:val="BodyText"/>
              <w:spacing w:before="120"/>
            </w:pPr>
            <w:r>
              <w:t>Extended Cost</w:t>
            </w:r>
          </w:p>
        </w:tc>
      </w:tr>
      <w:tr w:rsidR="00744460" w14:paraId="72B0C6C2" w14:textId="77777777" w:rsidTr="00A90A51">
        <w:trPr>
          <w:trHeight w:val="359"/>
        </w:trPr>
        <w:tc>
          <w:tcPr>
            <w:tcW w:w="1828" w:type="dxa"/>
          </w:tcPr>
          <w:p w14:paraId="49DB38E6" w14:textId="77777777" w:rsidR="00744460" w:rsidRDefault="00744460" w:rsidP="00E810A9">
            <w:pPr>
              <w:pStyle w:val="BodyText"/>
              <w:spacing w:before="120"/>
            </w:pPr>
            <w:r>
              <w:t>1</w:t>
            </w:r>
          </w:p>
        </w:tc>
        <w:tc>
          <w:tcPr>
            <w:tcW w:w="1232" w:type="dxa"/>
          </w:tcPr>
          <w:p w14:paraId="7A229EC0" w14:textId="77777777" w:rsidR="00744460" w:rsidRDefault="00744460" w:rsidP="00E810A9">
            <w:pPr>
              <w:pStyle w:val="BodyText"/>
              <w:spacing w:before="120"/>
            </w:pPr>
          </w:p>
        </w:tc>
        <w:tc>
          <w:tcPr>
            <w:tcW w:w="4899" w:type="dxa"/>
          </w:tcPr>
          <w:p w14:paraId="1D312BBB" w14:textId="77777777" w:rsidR="00744460" w:rsidRDefault="00744460" w:rsidP="00E810A9">
            <w:pPr>
              <w:pStyle w:val="BodyText"/>
              <w:spacing w:before="120"/>
            </w:pPr>
          </w:p>
        </w:tc>
        <w:tc>
          <w:tcPr>
            <w:tcW w:w="1026" w:type="dxa"/>
          </w:tcPr>
          <w:p w14:paraId="026761B4" w14:textId="77777777" w:rsidR="00744460" w:rsidRDefault="00744460" w:rsidP="00E810A9">
            <w:pPr>
              <w:pStyle w:val="BodyText"/>
              <w:spacing w:before="120"/>
            </w:pPr>
          </w:p>
        </w:tc>
        <w:tc>
          <w:tcPr>
            <w:tcW w:w="1275" w:type="dxa"/>
          </w:tcPr>
          <w:p w14:paraId="531BF5C7" w14:textId="77777777" w:rsidR="00744460" w:rsidRDefault="00744460" w:rsidP="00E810A9">
            <w:pPr>
              <w:pStyle w:val="BodyText"/>
              <w:spacing w:before="120"/>
            </w:pPr>
          </w:p>
        </w:tc>
      </w:tr>
      <w:tr w:rsidR="00744460" w14:paraId="6A1CBF5C" w14:textId="77777777" w:rsidTr="00A90A51">
        <w:trPr>
          <w:trHeight w:val="359"/>
        </w:trPr>
        <w:tc>
          <w:tcPr>
            <w:tcW w:w="1828" w:type="dxa"/>
          </w:tcPr>
          <w:p w14:paraId="02C5EDCD" w14:textId="77777777" w:rsidR="00744460" w:rsidRDefault="00744460" w:rsidP="00E810A9">
            <w:pPr>
              <w:pStyle w:val="BodyText"/>
              <w:spacing w:before="120"/>
            </w:pPr>
            <w:r>
              <w:t>2</w:t>
            </w:r>
          </w:p>
        </w:tc>
        <w:tc>
          <w:tcPr>
            <w:tcW w:w="1232" w:type="dxa"/>
          </w:tcPr>
          <w:p w14:paraId="7E40858B" w14:textId="77777777" w:rsidR="00744460" w:rsidRDefault="00744460" w:rsidP="00E810A9">
            <w:pPr>
              <w:pStyle w:val="BodyText"/>
              <w:spacing w:before="120"/>
            </w:pPr>
          </w:p>
        </w:tc>
        <w:tc>
          <w:tcPr>
            <w:tcW w:w="4899" w:type="dxa"/>
          </w:tcPr>
          <w:p w14:paraId="0C502EEC" w14:textId="77777777" w:rsidR="00744460" w:rsidRDefault="00744460" w:rsidP="00E810A9">
            <w:pPr>
              <w:pStyle w:val="BodyText"/>
              <w:spacing w:before="120"/>
            </w:pPr>
          </w:p>
        </w:tc>
        <w:tc>
          <w:tcPr>
            <w:tcW w:w="1026" w:type="dxa"/>
          </w:tcPr>
          <w:p w14:paraId="7B24BCDE" w14:textId="77777777" w:rsidR="00744460" w:rsidRDefault="00744460" w:rsidP="00E810A9">
            <w:pPr>
              <w:pStyle w:val="BodyText"/>
              <w:spacing w:before="120"/>
            </w:pPr>
          </w:p>
        </w:tc>
        <w:tc>
          <w:tcPr>
            <w:tcW w:w="1275" w:type="dxa"/>
          </w:tcPr>
          <w:p w14:paraId="4B6E8623" w14:textId="77777777" w:rsidR="00744460" w:rsidRDefault="00744460" w:rsidP="00E810A9">
            <w:pPr>
              <w:pStyle w:val="BodyText"/>
              <w:spacing w:before="120"/>
            </w:pPr>
          </w:p>
        </w:tc>
      </w:tr>
      <w:tr w:rsidR="00744460" w14:paraId="03895741" w14:textId="77777777" w:rsidTr="00A90A51">
        <w:trPr>
          <w:trHeight w:val="359"/>
        </w:trPr>
        <w:tc>
          <w:tcPr>
            <w:tcW w:w="1828" w:type="dxa"/>
          </w:tcPr>
          <w:p w14:paraId="6BE613AC" w14:textId="77777777" w:rsidR="00744460" w:rsidRDefault="00744460" w:rsidP="00E810A9">
            <w:pPr>
              <w:pStyle w:val="BodyText"/>
              <w:spacing w:before="120"/>
            </w:pPr>
            <w:r>
              <w:t>3</w:t>
            </w:r>
          </w:p>
        </w:tc>
        <w:tc>
          <w:tcPr>
            <w:tcW w:w="1232" w:type="dxa"/>
          </w:tcPr>
          <w:p w14:paraId="748D92DC" w14:textId="77777777" w:rsidR="00744460" w:rsidRDefault="00744460" w:rsidP="00E810A9">
            <w:pPr>
              <w:pStyle w:val="BodyText"/>
              <w:spacing w:before="120"/>
            </w:pPr>
          </w:p>
        </w:tc>
        <w:tc>
          <w:tcPr>
            <w:tcW w:w="4899" w:type="dxa"/>
          </w:tcPr>
          <w:p w14:paraId="7647F8FB" w14:textId="77777777" w:rsidR="00744460" w:rsidRDefault="00744460" w:rsidP="00E810A9">
            <w:pPr>
              <w:pStyle w:val="BodyText"/>
              <w:spacing w:before="120"/>
            </w:pPr>
          </w:p>
        </w:tc>
        <w:tc>
          <w:tcPr>
            <w:tcW w:w="1026" w:type="dxa"/>
          </w:tcPr>
          <w:p w14:paraId="4227A726" w14:textId="77777777" w:rsidR="00744460" w:rsidRDefault="00744460" w:rsidP="00E810A9">
            <w:pPr>
              <w:pStyle w:val="BodyText"/>
              <w:spacing w:before="120"/>
            </w:pPr>
          </w:p>
        </w:tc>
        <w:tc>
          <w:tcPr>
            <w:tcW w:w="1275" w:type="dxa"/>
          </w:tcPr>
          <w:p w14:paraId="0644414A" w14:textId="77777777" w:rsidR="00744460" w:rsidRDefault="00744460" w:rsidP="00E810A9">
            <w:pPr>
              <w:pStyle w:val="BodyText"/>
              <w:spacing w:before="120"/>
            </w:pPr>
          </w:p>
        </w:tc>
      </w:tr>
      <w:tr w:rsidR="00744460" w14:paraId="4C977F19" w14:textId="77777777" w:rsidTr="00A90A51">
        <w:trPr>
          <w:trHeight w:val="359"/>
        </w:trPr>
        <w:tc>
          <w:tcPr>
            <w:tcW w:w="1828" w:type="dxa"/>
          </w:tcPr>
          <w:p w14:paraId="46E501E6" w14:textId="77777777" w:rsidR="00744460" w:rsidRDefault="00744460" w:rsidP="00E810A9">
            <w:pPr>
              <w:pStyle w:val="BodyText"/>
              <w:spacing w:before="120"/>
            </w:pPr>
            <w:r>
              <w:t>4</w:t>
            </w:r>
          </w:p>
        </w:tc>
        <w:tc>
          <w:tcPr>
            <w:tcW w:w="1232" w:type="dxa"/>
          </w:tcPr>
          <w:p w14:paraId="5A86B19D" w14:textId="77777777" w:rsidR="00744460" w:rsidRDefault="00744460" w:rsidP="00E810A9">
            <w:pPr>
              <w:pStyle w:val="BodyText"/>
              <w:spacing w:before="120"/>
            </w:pPr>
          </w:p>
        </w:tc>
        <w:tc>
          <w:tcPr>
            <w:tcW w:w="4899" w:type="dxa"/>
          </w:tcPr>
          <w:p w14:paraId="7C58C4CD" w14:textId="77777777" w:rsidR="00744460" w:rsidRDefault="00744460" w:rsidP="00E810A9">
            <w:pPr>
              <w:pStyle w:val="BodyText"/>
              <w:spacing w:before="120"/>
            </w:pPr>
          </w:p>
        </w:tc>
        <w:tc>
          <w:tcPr>
            <w:tcW w:w="1026" w:type="dxa"/>
          </w:tcPr>
          <w:p w14:paraId="7482D478" w14:textId="77777777" w:rsidR="00744460" w:rsidRDefault="00744460" w:rsidP="00E810A9">
            <w:pPr>
              <w:pStyle w:val="BodyText"/>
              <w:spacing w:before="120"/>
            </w:pPr>
          </w:p>
        </w:tc>
        <w:tc>
          <w:tcPr>
            <w:tcW w:w="1275" w:type="dxa"/>
          </w:tcPr>
          <w:p w14:paraId="5A1E044A" w14:textId="77777777" w:rsidR="00744460" w:rsidRDefault="00744460" w:rsidP="00E810A9">
            <w:pPr>
              <w:pStyle w:val="BodyText"/>
              <w:spacing w:before="120"/>
            </w:pPr>
          </w:p>
        </w:tc>
      </w:tr>
      <w:tr w:rsidR="00744460" w14:paraId="2863B4F6" w14:textId="77777777" w:rsidTr="00A90A51">
        <w:trPr>
          <w:trHeight w:val="359"/>
        </w:trPr>
        <w:tc>
          <w:tcPr>
            <w:tcW w:w="1828" w:type="dxa"/>
          </w:tcPr>
          <w:p w14:paraId="6AF3B15B" w14:textId="77777777" w:rsidR="00744460" w:rsidRDefault="00744460" w:rsidP="00E810A9">
            <w:pPr>
              <w:pStyle w:val="BodyText"/>
              <w:spacing w:before="120"/>
            </w:pPr>
            <w:r>
              <w:t>5</w:t>
            </w:r>
          </w:p>
        </w:tc>
        <w:tc>
          <w:tcPr>
            <w:tcW w:w="1232" w:type="dxa"/>
          </w:tcPr>
          <w:p w14:paraId="21E7D0A5" w14:textId="77777777" w:rsidR="00744460" w:rsidRDefault="00744460" w:rsidP="00E810A9">
            <w:pPr>
              <w:pStyle w:val="BodyText"/>
              <w:spacing w:before="120"/>
            </w:pPr>
          </w:p>
        </w:tc>
        <w:tc>
          <w:tcPr>
            <w:tcW w:w="4899" w:type="dxa"/>
          </w:tcPr>
          <w:p w14:paraId="553C02A9" w14:textId="77777777" w:rsidR="00744460" w:rsidRDefault="00744460" w:rsidP="00E810A9">
            <w:pPr>
              <w:pStyle w:val="BodyText"/>
              <w:spacing w:before="120"/>
            </w:pPr>
          </w:p>
        </w:tc>
        <w:tc>
          <w:tcPr>
            <w:tcW w:w="1026" w:type="dxa"/>
          </w:tcPr>
          <w:p w14:paraId="7A3EFA7D" w14:textId="77777777" w:rsidR="00744460" w:rsidRDefault="00744460" w:rsidP="00E810A9">
            <w:pPr>
              <w:pStyle w:val="BodyText"/>
              <w:spacing w:before="120"/>
            </w:pPr>
          </w:p>
        </w:tc>
        <w:tc>
          <w:tcPr>
            <w:tcW w:w="1275" w:type="dxa"/>
          </w:tcPr>
          <w:p w14:paraId="5D1C793B" w14:textId="77777777" w:rsidR="00744460" w:rsidRDefault="00744460" w:rsidP="00E810A9">
            <w:pPr>
              <w:pStyle w:val="BodyText"/>
              <w:spacing w:before="120"/>
            </w:pPr>
          </w:p>
        </w:tc>
      </w:tr>
      <w:tr w:rsidR="00744460" w14:paraId="542592B5" w14:textId="77777777" w:rsidTr="00A90A51">
        <w:trPr>
          <w:cantSplit/>
          <w:trHeight w:val="359"/>
        </w:trPr>
        <w:tc>
          <w:tcPr>
            <w:tcW w:w="8985" w:type="dxa"/>
            <w:gridSpan w:val="4"/>
          </w:tcPr>
          <w:p w14:paraId="142203C2" w14:textId="77777777" w:rsidR="00744460" w:rsidRDefault="00744460" w:rsidP="007374EB">
            <w:pPr>
              <w:pStyle w:val="BodyText"/>
              <w:spacing w:before="120"/>
              <w:jc w:val="right"/>
            </w:pPr>
            <w:r>
              <w:t>Beta Version-Total Cost</w:t>
            </w:r>
          </w:p>
        </w:tc>
        <w:tc>
          <w:tcPr>
            <w:tcW w:w="1275" w:type="dxa"/>
          </w:tcPr>
          <w:p w14:paraId="77F6DA67" w14:textId="77777777" w:rsidR="00744460" w:rsidRDefault="00744460" w:rsidP="00E810A9">
            <w:pPr>
              <w:pStyle w:val="BodyText"/>
              <w:spacing w:before="120"/>
            </w:pPr>
          </w:p>
        </w:tc>
      </w:tr>
    </w:tbl>
    <w:p w14:paraId="407A1C2B" w14:textId="77777777" w:rsidR="00744460" w:rsidRDefault="00744460" w:rsidP="00E810A9">
      <w:pPr>
        <w:pStyle w:val="BodyText"/>
        <w:spacing w:before="120"/>
      </w:pPr>
      <w:r>
        <w:t xml:space="preserve">Include a </w:t>
      </w:r>
      <w:r>
        <w:rPr>
          <w:b/>
          <w:bCs/>
          <w:u w:val="single"/>
        </w:rPr>
        <w:t>budget narrative</w:t>
      </w:r>
      <w:r>
        <w:t xml:space="preserve"> paragraph or two if there are things you wish to clarify about </w:t>
      </w:r>
      <w:r w:rsidR="007374EB">
        <w:t>the cost breakdown.</w:t>
      </w:r>
    </w:p>
    <w:p w14:paraId="27978579" w14:textId="77777777" w:rsidR="00B5030E" w:rsidRPr="002E588A" w:rsidRDefault="008E23E5" w:rsidP="00E810A9">
      <w:pPr>
        <w:spacing w:before="120"/>
        <w:rPr>
          <w:sz w:val="28"/>
          <w:szCs w:val="28"/>
        </w:rPr>
      </w:pPr>
      <w:r>
        <w:rPr>
          <w:b/>
          <w:bCs/>
          <w:sz w:val="28"/>
          <w:szCs w:val="28"/>
          <w:bdr w:val="single" w:sz="4" w:space="0" w:color="auto"/>
        </w:rPr>
        <w:t>1 page</w:t>
      </w:r>
      <w:r w:rsidR="00B5030E">
        <w:rPr>
          <w:b/>
          <w:bCs/>
          <w:sz w:val="28"/>
          <w:szCs w:val="28"/>
          <w:bdr w:val="single" w:sz="4" w:space="0" w:color="auto"/>
        </w:rPr>
        <w:t>, including narrative</w:t>
      </w:r>
    </w:p>
    <w:p w14:paraId="7AE8435A" w14:textId="77777777" w:rsidR="00744460" w:rsidRDefault="00744460">
      <w:pPr>
        <w:pStyle w:val="BodyText"/>
      </w:pPr>
    </w:p>
    <w:p w14:paraId="3B6CD014" w14:textId="77777777" w:rsidR="00744460" w:rsidRDefault="00744460">
      <w:pPr>
        <w:pStyle w:val="Heading1"/>
        <w:sectPr w:rsidR="00744460" w:rsidSect="000A1ADC">
          <w:pgSz w:w="12240" w:h="15840"/>
          <w:pgMar w:top="1440" w:right="1800" w:bottom="1440" w:left="1260" w:header="720" w:footer="634" w:gutter="0"/>
          <w:cols w:space="720"/>
          <w:titlePg/>
          <w:docGrid w:linePitch="272"/>
        </w:sectPr>
      </w:pPr>
    </w:p>
    <w:p w14:paraId="587756D2" w14:textId="77777777" w:rsidR="00744460" w:rsidRDefault="00744460" w:rsidP="008F4FB6">
      <w:pPr>
        <w:pStyle w:val="Heading1"/>
      </w:pPr>
      <w:bookmarkStart w:id="19" w:name="_Toc66628636"/>
      <w:r>
        <w:lastRenderedPageBreak/>
        <w:t>Appendices</w:t>
      </w:r>
      <w:bookmarkEnd w:id="19"/>
    </w:p>
    <w:p w14:paraId="754AA208" w14:textId="77777777" w:rsidR="00744460" w:rsidRPr="00487E6C" w:rsidRDefault="00BF6555">
      <w:pPr>
        <w:rPr>
          <w:i/>
        </w:rPr>
      </w:pPr>
      <w:r w:rsidRPr="00487E6C">
        <w:rPr>
          <w:i/>
        </w:rPr>
        <w:t>[Appendices include supplemental information for the User that would distract if included in</w:t>
      </w:r>
      <w:r w:rsidR="00A72644">
        <w:rPr>
          <w:i/>
        </w:rPr>
        <w:t xml:space="preserve"> the regular sections. </w:t>
      </w:r>
    </w:p>
    <w:p w14:paraId="4B3714C0" w14:textId="77777777" w:rsidR="00BF6555" w:rsidRDefault="00487E6C" w:rsidP="00BF6555">
      <w:pPr>
        <w:pStyle w:val="Heading2"/>
      </w:pPr>
      <w:bookmarkStart w:id="20" w:name="_Toc66628637"/>
      <w:r>
        <w:t xml:space="preserve">Appendix A </w:t>
      </w:r>
      <w:proofErr w:type="gramStart"/>
      <w:r>
        <w:t xml:space="preserve">- </w:t>
      </w:r>
      <w:r w:rsidR="00BF6555">
        <w:t xml:space="preserve"> Specifications</w:t>
      </w:r>
      <w:bookmarkEnd w:id="20"/>
      <w:proofErr w:type="gramEnd"/>
      <w:r w:rsidR="00BF6555">
        <w:t xml:space="preserve">  </w:t>
      </w:r>
    </w:p>
    <w:p w14:paraId="1B23EFBB" w14:textId="77777777" w:rsidR="00487E6C" w:rsidRPr="002E588A" w:rsidRDefault="00BF6555" w:rsidP="007374EB">
      <w:pPr>
        <w:pStyle w:val="BodyText"/>
        <w:rPr>
          <w:sz w:val="28"/>
          <w:szCs w:val="28"/>
        </w:rPr>
      </w:pPr>
      <w:r w:rsidRPr="00487E6C">
        <w:t xml:space="preserve">Give these as a list or table.  These should quantify the performance that the project provides, as it is built.  Do not simply repeat functional requirements here.  These are the </w:t>
      </w:r>
      <w:r w:rsidRPr="00487E6C">
        <w:rPr>
          <w:u w:val="single"/>
        </w:rPr>
        <w:t>final delivered specifications</w:t>
      </w:r>
      <w:r w:rsidRPr="00487E6C">
        <w:t>.  These will usually map closely to the User’s requirements</w:t>
      </w:r>
      <w:r w:rsidR="007374EB">
        <w:t xml:space="preserve">. </w:t>
      </w:r>
      <w:r w:rsidR="00487E6C">
        <w:rPr>
          <w:b/>
          <w:bCs/>
          <w:sz w:val="28"/>
          <w:szCs w:val="28"/>
          <w:bdr w:val="single" w:sz="4" w:space="0" w:color="auto"/>
        </w:rPr>
        <w:t>1 page, table format</w:t>
      </w:r>
    </w:p>
    <w:p w14:paraId="4CB09493" w14:textId="77777777" w:rsidR="00487E6C" w:rsidRDefault="00487E6C" w:rsidP="00BF6555">
      <w:pPr>
        <w:pStyle w:val="BodyText"/>
      </w:pPr>
    </w:p>
    <w:p w14:paraId="2D40BBB9" w14:textId="77777777" w:rsidR="00BF6555" w:rsidRDefault="00BF6555" w:rsidP="00BF6555">
      <w:pPr>
        <w:pStyle w:val="Heading2"/>
      </w:pPr>
      <w:bookmarkStart w:id="21" w:name="_Toc66628638"/>
      <w:r>
        <w:t>Appendix B – Team Information</w:t>
      </w:r>
      <w:bookmarkEnd w:id="21"/>
      <w:r>
        <w:t xml:space="preserve">  </w:t>
      </w:r>
    </w:p>
    <w:p w14:paraId="276E6666" w14:textId="77777777" w:rsidR="00487E6C" w:rsidRPr="002E588A" w:rsidRDefault="00E548E0" w:rsidP="00487E6C">
      <w:pPr>
        <w:rPr>
          <w:sz w:val="28"/>
          <w:szCs w:val="28"/>
        </w:rPr>
      </w:pPr>
      <w:r>
        <w:rPr>
          <w:sz w:val="24"/>
        </w:rPr>
        <w:t>Include a brief t</w:t>
      </w:r>
      <w:r w:rsidR="00BF6555">
        <w:rPr>
          <w:sz w:val="24"/>
        </w:rPr>
        <w:t xml:space="preserve">eam information sheet.  You can </w:t>
      </w:r>
      <w:r w:rsidR="00744460">
        <w:rPr>
          <w:sz w:val="24"/>
        </w:rPr>
        <w:t xml:space="preserve">cut </w:t>
      </w:r>
      <w:r w:rsidR="00BF6555">
        <w:rPr>
          <w:sz w:val="24"/>
        </w:rPr>
        <w:t xml:space="preserve">and paste this </w:t>
      </w:r>
      <w:r w:rsidR="00744460">
        <w:rPr>
          <w:sz w:val="24"/>
        </w:rPr>
        <w:t xml:space="preserve">directly from </w:t>
      </w:r>
      <w:r w:rsidR="00BF6555">
        <w:rPr>
          <w:sz w:val="24"/>
        </w:rPr>
        <w:t xml:space="preserve">your </w:t>
      </w:r>
      <w:r w:rsidR="00744460">
        <w:rPr>
          <w:sz w:val="24"/>
        </w:rPr>
        <w:t>proposal</w:t>
      </w:r>
      <w:r w:rsidR="00BF6555">
        <w:rPr>
          <w:sz w:val="24"/>
        </w:rPr>
        <w:t xml:space="preserve">.  </w:t>
      </w:r>
      <w:r w:rsidR="00744460">
        <w:rPr>
          <w:sz w:val="24"/>
        </w:rPr>
        <w:t>If you</w:t>
      </w:r>
      <w:r>
        <w:rPr>
          <w:sz w:val="24"/>
        </w:rPr>
        <w:t xml:space="preserve"> know where you will be working or</w:t>
      </w:r>
      <w:r w:rsidR="00744460">
        <w:rPr>
          <w:sz w:val="24"/>
        </w:rPr>
        <w:t xml:space="preserve"> going to school, list this information here.</w:t>
      </w:r>
      <w:r w:rsidR="003C66FF">
        <w:rPr>
          <w:sz w:val="24"/>
        </w:rPr>
        <w:t xml:space="preserve">  </w:t>
      </w:r>
      <w:r w:rsidR="00487E6C">
        <w:rPr>
          <w:b/>
          <w:bCs/>
          <w:sz w:val="28"/>
          <w:szCs w:val="28"/>
          <w:bdr w:val="single" w:sz="4" w:space="0" w:color="auto"/>
        </w:rPr>
        <w:t>1 page for entire team</w:t>
      </w:r>
    </w:p>
    <w:p w14:paraId="515B27C0" w14:textId="77777777" w:rsidR="00744460" w:rsidRDefault="00744460">
      <w:pPr>
        <w:rPr>
          <w:sz w:val="24"/>
        </w:rPr>
      </w:pPr>
    </w:p>
    <w:p w14:paraId="3110E2A4" w14:textId="77777777" w:rsidR="00BF6555" w:rsidRDefault="00BF6555">
      <w:pPr>
        <w:rPr>
          <w:sz w:val="24"/>
        </w:rPr>
      </w:pPr>
    </w:p>
    <w:p w14:paraId="6FD38B03" w14:textId="77777777" w:rsidR="004609A0" w:rsidRPr="00487E6C" w:rsidRDefault="00744460" w:rsidP="00487E6C">
      <w:pPr>
        <w:ind w:left="720" w:right="720"/>
        <w:rPr>
          <w:b/>
          <w:i/>
          <w:sz w:val="36"/>
          <w:szCs w:val="36"/>
        </w:rPr>
      </w:pPr>
      <w:r w:rsidRPr="00487E6C">
        <w:rPr>
          <w:b/>
          <w:i/>
          <w:sz w:val="36"/>
          <w:szCs w:val="36"/>
        </w:rPr>
        <w:t>Spell Check Everything!!!!  Spell checking does not correct grammatical errors, conceptual errors, or malapropisms (The manual was full of Eros.)  You must read the document carefully even when it has been spell-checked.</w:t>
      </w:r>
    </w:p>
    <w:sectPr w:rsidR="004609A0" w:rsidRPr="00487E6C">
      <w:pgSz w:w="12240" w:h="15840" w:code="1"/>
      <w:pgMar w:top="1440" w:right="1800" w:bottom="1440" w:left="1800" w:header="720" w:footer="6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BB15C" w14:textId="77777777" w:rsidR="00361B3D" w:rsidRDefault="00361B3D">
      <w:r>
        <w:separator/>
      </w:r>
    </w:p>
  </w:endnote>
  <w:endnote w:type="continuationSeparator" w:id="0">
    <w:p w14:paraId="4181C474" w14:textId="77777777" w:rsidR="00361B3D" w:rsidRDefault="0036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F5E2" w14:textId="77777777" w:rsidR="00696B74" w:rsidRDefault="00696B74">
    <w:pPr>
      <w:pStyle w:val="Footer"/>
      <w:rPr>
        <w:sz w:val="16"/>
      </w:rPr>
    </w:pPr>
    <w:r>
      <w:rPr>
        <w:snapToGrid w:val="0"/>
        <w:sz w:val="16"/>
      </w:rPr>
      <w:fldChar w:fldCharType="begin"/>
    </w:r>
    <w:r>
      <w:rPr>
        <w:snapToGrid w:val="0"/>
        <w:sz w:val="16"/>
      </w:rPr>
      <w:instrText xml:space="preserve"> FILENAME \p </w:instrText>
    </w:r>
    <w:r>
      <w:rPr>
        <w:snapToGrid w:val="0"/>
        <w:sz w:val="16"/>
      </w:rPr>
      <w:fldChar w:fldCharType="separate"/>
    </w:r>
    <w:r w:rsidR="00D14C47">
      <w:rPr>
        <w:noProof/>
        <w:snapToGrid w:val="0"/>
        <w:sz w:val="16"/>
      </w:rPr>
      <w:t>Document2</w:t>
    </w:r>
    <w:r>
      <w:rPr>
        <w:snapToGrid w:val="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00A8D" w14:textId="78E6FE2E" w:rsidR="00A90A51" w:rsidRDefault="00696B74" w:rsidP="007E401D">
    <w:pPr>
      <w:pStyle w:val="Footer"/>
      <w:tabs>
        <w:tab w:val="clear" w:pos="8640"/>
        <w:tab w:val="right" w:pos="12960"/>
      </w:tabs>
      <w:rPr>
        <w:sz w:val="16"/>
      </w:rPr>
    </w:pPr>
    <w:r>
      <w:rPr>
        <w:sz w:val="16"/>
      </w:rPr>
      <w:t xml:space="preserve">Team </w:t>
    </w:r>
    <w:proofErr w:type="gramStart"/>
    <w:r>
      <w:rPr>
        <w:sz w:val="16"/>
      </w:rPr>
      <w:t xml:space="preserve">X  </w:t>
    </w:r>
    <w:r w:rsidR="00A72644">
      <w:rPr>
        <w:sz w:val="16"/>
      </w:rPr>
      <w:t>(</w:t>
    </w:r>
    <w:proofErr w:type="spellStart"/>
    <w:proofErr w:type="gramEnd"/>
    <w:r>
      <w:rPr>
        <w:sz w:val="16"/>
      </w:rPr>
      <w:t>YourTeamName</w:t>
    </w:r>
    <w:proofErr w:type="spellEnd"/>
    <w:r w:rsidR="00A72644">
      <w:rPr>
        <w:sz w:val="16"/>
      </w:rPr>
      <w:t>)</w:t>
    </w:r>
    <w:r>
      <w:rPr>
        <w:sz w:val="16"/>
      </w:rPr>
      <w:tab/>
    </w:r>
    <w:r>
      <w:rPr>
        <w:sz w:val="16"/>
      </w:rPr>
      <w:tab/>
      <w:t xml:space="preserve">April </w:t>
    </w:r>
    <w:r w:rsidR="00A90A51">
      <w:rPr>
        <w:sz w:val="16"/>
      </w:rPr>
      <w:t>6</w:t>
    </w:r>
    <w:r>
      <w:rPr>
        <w:sz w:val="16"/>
      </w:rPr>
      <w:t>, 20</w:t>
    </w:r>
    <w:r w:rsidR="00A90A51">
      <w:rPr>
        <w:sz w:val="16"/>
      </w:rPr>
      <w:t>21</w:t>
    </w:r>
  </w:p>
  <w:p w14:paraId="255C742D" w14:textId="77777777" w:rsidR="00A90A51" w:rsidRDefault="00A90A51" w:rsidP="007E401D">
    <w:pPr>
      <w:pStyle w:val="Footer"/>
      <w:tabs>
        <w:tab w:val="clear" w:pos="8640"/>
        <w:tab w:val="right" w:pos="12960"/>
      </w:tabs>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FD41C" w14:textId="77777777" w:rsidR="00696B74" w:rsidRDefault="00696B74" w:rsidP="00E548E0">
    <w:pPr>
      <w:pStyle w:val="Footer"/>
      <w:rPr>
        <w:sz w:val="16"/>
      </w:rPr>
    </w:pPr>
    <w:r>
      <w:rPr>
        <w:sz w:val="16"/>
      </w:rPr>
      <w:t xml:space="preserve">Team </w:t>
    </w:r>
    <w:proofErr w:type="gramStart"/>
    <w:r>
      <w:rPr>
        <w:sz w:val="16"/>
      </w:rPr>
      <w:t xml:space="preserve">X  </w:t>
    </w:r>
    <w:proofErr w:type="spellStart"/>
    <w:r>
      <w:rPr>
        <w:sz w:val="16"/>
      </w:rPr>
      <w:t>YourTeamName</w:t>
    </w:r>
    <w:proofErr w:type="spellEnd"/>
    <w:proofErr w:type="gramEnd"/>
    <w:r>
      <w:rPr>
        <w:sz w:val="16"/>
      </w:rPr>
      <w:tab/>
    </w:r>
    <w:r>
      <w:rPr>
        <w:sz w:val="16"/>
      </w:rPr>
      <w:tab/>
      <w:t>April 29,  2008</w:t>
    </w:r>
  </w:p>
  <w:p w14:paraId="15B92166" w14:textId="77777777" w:rsidR="00696B74" w:rsidRDefault="00696B74">
    <w:pPr>
      <w:pStyle w:val="Footer"/>
      <w:rPr>
        <w:sz w:val="24"/>
      </w:rPr>
    </w:pPr>
    <w:r>
      <w:rPr>
        <w:snapToGrid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A54B7" w14:textId="77777777" w:rsidR="00361B3D" w:rsidRDefault="00361B3D">
      <w:r>
        <w:separator/>
      </w:r>
    </w:p>
  </w:footnote>
  <w:footnote w:type="continuationSeparator" w:id="0">
    <w:p w14:paraId="6DE1C4E7" w14:textId="77777777" w:rsidR="00361B3D" w:rsidRDefault="00361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EB52E" w14:textId="77777777" w:rsidR="00696B74" w:rsidRPr="00782DAA" w:rsidRDefault="00696B74">
    <w:pPr>
      <w:pStyle w:val="Header"/>
      <w:rPr>
        <w:i/>
      </w:rPr>
    </w:pPr>
    <w:r>
      <w:rPr>
        <w:i/>
      </w:rPr>
      <w:t>Use this template in MS Word to create your User’s Manual.  Replace generic information fields (e.g., Your Customer), cut instructions and examples (figures, budget).  Cut and paste attachments.  Finally remove this header and refresh table of contents.  Save as a regular Word document.  REMOVE THIS.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6D51A" w14:textId="77777777" w:rsidR="00696B74" w:rsidRDefault="00696B74">
    <w:pPr>
      <w:pStyle w:val="Header"/>
    </w:pPr>
    <w:r>
      <w:t>Technical Progress Report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42CBB" w14:textId="77777777" w:rsidR="00696B74" w:rsidRDefault="00696B74">
    <w:pPr>
      <w:pStyle w:val="Header"/>
    </w:pPr>
    <w:r>
      <w:t>User's Manual</w:t>
    </w:r>
    <w:r>
      <w:tab/>
    </w:r>
    <w:r>
      <w:tab/>
    </w:r>
    <w:r>
      <w:rPr>
        <w:rStyle w:val="PageNumber"/>
      </w:rPr>
      <w:fldChar w:fldCharType="begin"/>
    </w:r>
    <w:r>
      <w:rPr>
        <w:rStyle w:val="PageNumber"/>
      </w:rPr>
      <w:instrText xml:space="preserve"> PAGE </w:instrText>
    </w:r>
    <w:r>
      <w:rPr>
        <w:rStyle w:val="PageNumber"/>
      </w:rPr>
      <w:fldChar w:fldCharType="separate"/>
    </w:r>
    <w:r w:rsidR="004240CC">
      <w:rPr>
        <w:rStyle w:val="PageNumber"/>
        <w:noProof/>
      </w:rPr>
      <w:t>ii</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8278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40DA3948"/>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6C238B2"/>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4F3E368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47"/>
    <w:rsid w:val="000A1ADC"/>
    <w:rsid w:val="0015636F"/>
    <w:rsid w:val="00185065"/>
    <w:rsid w:val="001B4696"/>
    <w:rsid w:val="001C58AD"/>
    <w:rsid w:val="00205C7A"/>
    <w:rsid w:val="00287784"/>
    <w:rsid w:val="00294374"/>
    <w:rsid w:val="002E1176"/>
    <w:rsid w:val="002E588A"/>
    <w:rsid w:val="003159BC"/>
    <w:rsid w:val="00323F5C"/>
    <w:rsid w:val="00324B61"/>
    <w:rsid w:val="00361B3D"/>
    <w:rsid w:val="003C66FF"/>
    <w:rsid w:val="004240CC"/>
    <w:rsid w:val="004609A0"/>
    <w:rsid w:val="00477632"/>
    <w:rsid w:val="00487E6C"/>
    <w:rsid w:val="004A7206"/>
    <w:rsid w:val="004B0964"/>
    <w:rsid w:val="004D25CC"/>
    <w:rsid w:val="00547F19"/>
    <w:rsid w:val="0056497B"/>
    <w:rsid w:val="00696B74"/>
    <w:rsid w:val="006B6660"/>
    <w:rsid w:val="007217A2"/>
    <w:rsid w:val="007374EB"/>
    <w:rsid w:val="00744460"/>
    <w:rsid w:val="00766854"/>
    <w:rsid w:val="00782DAA"/>
    <w:rsid w:val="007B10CB"/>
    <w:rsid w:val="007E401D"/>
    <w:rsid w:val="008259EB"/>
    <w:rsid w:val="00860CD0"/>
    <w:rsid w:val="00881303"/>
    <w:rsid w:val="008C2D9E"/>
    <w:rsid w:val="008D206B"/>
    <w:rsid w:val="008E23E5"/>
    <w:rsid w:val="008F4FB6"/>
    <w:rsid w:val="00942B58"/>
    <w:rsid w:val="009A7D0D"/>
    <w:rsid w:val="00A66FCE"/>
    <w:rsid w:val="00A72644"/>
    <w:rsid w:val="00A90A51"/>
    <w:rsid w:val="00AD3B6C"/>
    <w:rsid w:val="00B5030E"/>
    <w:rsid w:val="00B70180"/>
    <w:rsid w:val="00B77FC5"/>
    <w:rsid w:val="00BF6555"/>
    <w:rsid w:val="00C143A4"/>
    <w:rsid w:val="00C630BB"/>
    <w:rsid w:val="00CB3A6C"/>
    <w:rsid w:val="00D14C47"/>
    <w:rsid w:val="00D83318"/>
    <w:rsid w:val="00DA5E87"/>
    <w:rsid w:val="00DD7A45"/>
    <w:rsid w:val="00E03462"/>
    <w:rsid w:val="00E548E0"/>
    <w:rsid w:val="00E764F8"/>
    <w:rsid w:val="00E810A9"/>
    <w:rsid w:val="00EA2B85"/>
    <w:rsid w:val="00ED028B"/>
    <w:rsid w:val="00F0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FE3BB93"/>
  <w15:docId w15:val="{39A88E70-57B0-C549-97E2-41834B64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8F4FB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sz w:val="28"/>
    </w:rPr>
  </w:style>
  <w:style w:type="paragraph" w:styleId="Heading5">
    <w:name w:val="heading 5"/>
    <w:basedOn w:val="Normal"/>
    <w:next w:val="Normal"/>
    <w:qFormat/>
    <w:rsid w:val="008F4FB6"/>
    <w:pPr>
      <w:numPr>
        <w:ilvl w:val="4"/>
        <w:numId w:val="1"/>
      </w:numPr>
      <w:spacing w:before="240" w:after="60"/>
      <w:outlineLvl w:val="4"/>
    </w:pPr>
    <w:rPr>
      <w:b/>
      <w:bCs/>
      <w:i/>
      <w:iCs/>
      <w:sz w:val="26"/>
      <w:szCs w:val="26"/>
    </w:rPr>
  </w:style>
  <w:style w:type="paragraph" w:styleId="Heading6">
    <w:name w:val="heading 6"/>
    <w:basedOn w:val="Normal"/>
    <w:next w:val="Normal"/>
    <w:qFormat/>
    <w:rsid w:val="008F4FB6"/>
    <w:pPr>
      <w:numPr>
        <w:ilvl w:val="5"/>
        <w:numId w:val="1"/>
      </w:numPr>
      <w:spacing w:before="240" w:after="60"/>
      <w:outlineLvl w:val="5"/>
    </w:pPr>
    <w:rPr>
      <w:b/>
      <w:bCs/>
      <w:sz w:val="22"/>
      <w:szCs w:val="22"/>
    </w:rPr>
  </w:style>
  <w:style w:type="paragraph" w:styleId="Heading7">
    <w:name w:val="heading 7"/>
    <w:basedOn w:val="Normal"/>
    <w:next w:val="Normal"/>
    <w:qFormat/>
    <w:rsid w:val="008F4FB6"/>
    <w:pPr>
      <w:numPr>
        <w:ilvl w:val="6"/>
        <w:numId w:val="1"/>
      </w:numPr>
      <w:spacing w:before="240" w:after="60"/>
      <w:outlineLvl w:val="6"/>
    </w:pPr>
    <w:rPr>
      <w:sz w:val="24"/>
      <w:szCs w:val="24"/>
    </w:rPr>
  </w:style>
  <w:style w:type="paragraph" w:styleId="Heading8">
    <w:name w:val="heading 8"/>
    <w:basedOn w:val="Normal"/>
    <w:next w:val="Normal"/>
    <w:qFormat/>
    <w:rsid w:val="008F4FB6"/>
    <w:pPr>
      <w:numPr>
        <w:ilvl w:val="7"/>
        <w:numId w:val="1"/>
      </w:numPr>
      <w:spacing w:before="240" w:after="60"/>
      <w:outlineLvl w:val="7"/>
    </w:pPr>
    <w:rPr>
      <w:i/>
      <w:iCs/>
      <w:sz w:val="24"/>
      <w:szCs w:val="24"/>
    </w:rPr>
  </w:style>
  <w:style w:type="paragraph" w:styleId="Heading9">
    <w:name w:val="heading 9"/>
    <w:basedOn w:val="Normal"/>
    <w:next w:val="Normal"/>
    <w:qFormat/>
    <w:rsid w:val="008F4FB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pPr>
      <w:jc w:val="center"/>
    </w:pPr>
    <w:rPr>
      <w:rFonts w:ascii="Arial" w:hAnsi="Arial"/>
      <w:b/>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styleId="TOC2">
    <w:name w:val="toc 2"/>
    <w:basedOn w:val="Normal"/>
    <w:next w:val="Normal"/>
    <w:autoRedefine/>
    <w:uiPriority w:val="39"/>
    <w:pPr>
      <w:tabs>
        <w:tab w:val="left" w:pos="800"/>
        <w:tab w:val="right" w:leader="dot" w:pos="8630"/>
      </w:tabs>
      <w:spacing w:line="360" w:lineRule="auto"/>
      <w:ind w:left="200"/>
    </w:pPr>
    <w:rPr>
      <w:noProof/>
    </w:rPr>
  </w:style>
  <w:style w:type="paragraph" w:styleId="Date">
    <w:name w:val="Date"/>
    <w:basedOn w:val="Normal"/>
    <w:next w:val="Normal"/>
  </w:style>
  <w:style w:type="paragraph" w:styleId="BlockText">
    <w:name w:val="Block Text"/>
    <w:basedOn w:val="Normal"/>
    <w:pPr>
      <w:ind w:left="720" w:right="810"/>
    </w:pPr>
    <w:rPr>
      <w:i/>
      <w:sz w:val="24"/>
    </w:rPr>
  </w:style>
  <w:style w:type="character" w:customStyle="1" w:styleId="Heading2Char">
    <w:name w:val="Heading 2 Char"/>
    <w:basedOn w:val="DefaultParagraphFont"/>
    <w:link w:val="Heading2"/>
    <w:rsid w:val="002E1176"/>
    <w:rPr>
      <w:rFonts w:ascii="Arial" w:hAnsi="Arial"/>
      <w:b/>
      <w:i/>
      <w:sz w:val="24"/>
      <w:lang w:val="en-US" w:eastAsia="en-US" w:bidi="ar-SA"/>
    </w:rPr>
  </w:style>
  <w:style w:type="numbering" w:styleId="111111">
    <w:name w:val="Outline List 2"/>
    <w:basedOn w:val="NoList"/>
    <w:rsid w:val="004D25C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mailto:email1@bu.edu"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image" Target="media/image1.jpeg"/><Relationship Id="rId12" Type="http://schemas.openxmlformats.org/officeDocument/2006/relationships/hyperlink" Target="mailto:email1@bu.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1@b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mailto:email1@bu.edu"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mailto:email5@bu.edu" TargetMode="External"/><Relationship Id="rId22"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ppData\Local\Microsoft\Windows\Temporary%20Internet%20Files\Low\Content.IE5\FJWRE1QR\User's%2520Manual%252009S%2520RCD%2520versio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C:\Users\Alan\AppData\Local\Microsoft\Windows\Temporary Internet Files\Low\Content.IE5\FJWRE1QR\User's%20Manual%2009S%20RCD%20version[1].dot</Template>
  <TotalTime>23</TotalTime>
  <Pages>9</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Boston University</vt:lpstr>
    </vt:vector>
  </TitlesOfParts>
  <Company>Boston University</Company>
  <LinksUpToDate>false</LinksUpToDate>
  <CharactersWithSpaces>9619</CharactersWithSpaces>
  <SharedDoc>false</SharedDoc>
  <HLinks>
    <vt:vector size="30" baseType="variant">
      <vt:variant>
        <vt:i4>3080275</vt:i4>
      </vt:variant>
      <vt:variant>
        <vt:i4>12</vt:i4>
      </vt:variant>
      <vt:variant>
        <vt:i4>0</vt:i4>
      </vt:variant>
      <vt:variant>
        <vt:i4>5</vt:i4>
      </vt:variant>
      <vt:variant>
        <vt:lpwstr>mailto:email5@bu.edu</vt:lpwstr>
      </vt:variant>
      <vt:variant>
        <vt:lpwstr/>
      </vt:variant>
      <vt:variant>
        <vt:i4>3080279</vt:i4>
      </vt:variant>
      <vt:variant>
        <vt:i4>9</vt:i4>
      </vt:variant>
      <vt:variant>
        <vt:i4>0</vt:i4>
      </vt:variant>
      <vt:variant>
        <vt:i4>5</vt:i4>
      </vt:variant>
      <vt:variant>
        <vt:lpwstr>mailto:email1@bu.edu</vt:lpwstr>
      </vt:variant>
      <vt:variant>
        <vt:lpwstr/>
      </vt:variant>
      <vt:variant>
        <vt:i4>3080279</vt:i4>
      </vt:variant>
      <vt:variant>
        <vt:i4>6</vt:i4>
      </vt:variant>
      <vt:variant>
        <vt:i4>0</vt:i4>
      </vt:variant>
      <vt:variant>
        <vt:i4>5</vt:i4>
      </vt:variant>
      <vt:variant>
        <vt:lpwstr>mailto:email1@bu.edu</vt:lpwstr>
      </vt:variant>
      <vt:variant>
        <vt:lpwstr/>
      </vt:variant>
      <vt:variant>
        <vt:i4>3080279</vt:i4>
      </vt:variant>
      <vt:variant>
        <vt:i4>3</vt:i4>
      </vt:variant>
      <vt:variant>
        <vt:i4>0</vt:i4>
      </vt:variant>
      <vt:variant>
        <vt:i4>5</vt:i4>
      </vt:variant>
      <vt:variant>
        <vt:lpwstr>mailto:email1@bu.edu</vt:lpwstr>
      </vt:variant>
      <vt:variant>
        <vt:lpwstr/>
      </vt:variant>
      <vt:variant>
        <vt:i4>3080279</vt:i4>
      </vt:variant>
      <vt:variant>
        <vt:i4>0</vt:i4>
      </vt:variant>
      <vt:variant>
        <vt:i4>0</vt:i4>
      </vt:variant>
      <vt:variant>
        <vt:i4>5</vt:i4>
      </vt:variant>
      <vt:variant>
        <vt:lpwstr>mailto:email1@bu.edu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University</dc:title>
  <dc:creator>Alan Pisano</dc:creator>
  <cp:lastModifiedBy>Pisano, Alan</cp:lastModifiedBy>
  <cp:revision>3</cp:revision>
  <cp:lastPrinted>2005-04-14T13:13:00Z</cp:lastPrinted>
  <dcterms:created xsi:type="dcterms:W3CDTF">2021-03-14T19:20:00Z</dcterms:created>
  <dcterms:modified xsi:type="dcterms:W3CDTF">2021-03-14T19:42:00Z</dcterms:modified>
</cp:coreProperties>
</file>